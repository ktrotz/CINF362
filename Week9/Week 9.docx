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533C23" w14:textId="2E131095" w:rsidR="00383F63" w:rsidRPr="00F271F0" w:rsidRDefault="003A4C3E" w:rsidP="0075640A">
      <w:pPr>
        <w:pStyle w:val="Heading1"/>
        <w:spacing w:before="0"/>
        <w:jc w:val="center"/>
        <w:rPr>
          <w:rFonts w:ascii="Times New Roman" w:hAnsi="Times New Roman" w:cs="Times New Roman"/>
          <w:sz w:val="40"/>
          <w:szCs w:val="40"/>
        </w:rPr>
      </w:pPr>
      <w:r w:rsidRPr="00F271F0">
        <w:rPr>
          <w:rFonts w:ascii="Times New Roman" w:hAnsi="Times New Roman" w:cs="Times New Roman"/>
          <w:sz w:val="40"/>
          <w:szCs w:val="40"/>
        </w:rPr>
        <w:t xml:space="preserve">Week </w:t>
      </w:r>
      <w:r w:rsidR="00FA41C8">
        <w:rPr>
          <w:rFonts w:ascii="Times New Roman" w:hAnsi="Times New Roman" w:cs="Times New Roman"/>
          <w:sz w:val="40"/>
          <w:szCs w:val="40"/>
        </w:rPr>
        <w:t>9</w:t>
      </w:r>
      <w:r w:rsidRPr="00F271F0">
        <w:rPr>
          <w:rFonts w:ascii="Times New Roman" w:hAnsi="Times New Roman" w:cs="Times New Roman"/>
          <w:sz w:val="40"/>
          <w:szCs w:val="40"/>
        </w:rPr>
        <w:t>:</w:t>
      </w:r>
      <w:r w:rsidR="00FA41C8">
        <w:rPr>
          <w:rFonts w:ascii="Times New Roman" w:hAnsi="Times New Roman" w:cs="Times New Roman"/>
          <w:sz w:val="40"/>
          <w:szCs w:val="40"/>
        </w:rPr>
        <w:t xml:space="preserve"> </w:t>
      </w:r>
      <w:r w:rsidR="00431727">
        <w:rPr>
          <w:rFonts w:ascii="Times New Roman" w:hAnsi="Times New Roman" w:cs="Times New Roman"/>
          <w:sz w:val="40"/>
          <w:szCs w:val="40"/>
        </w:rPr>
        <w:t>JS</w:t>
      </w:r>
      <w:r w:rsidR="00FA41C8">
        <w:rPr>
          <w:rFonts w:ascii="Times New Roman" w:hAnsi="Times New Roman" w:cs="Times New Roman"/>
          <w:sz w:val="40"/>
          <w:szCs w:val="40"/>
        </w:rPr>
        <w:t xml:space="preserve"> Part II</w:t>
      </w:r>
    </w:p>
    <w:p w14:paraId="50D61807" w14:textId="77777777" w:rsidR="00383F63" w:rsidRPr="00F271F0" w:rsidRDefault="00383F63" w:rsidP="001431C0">
      <w:pPr>
        <w:spacing w:after="0" w:line="240" w:lineRule="auto"/>
        <w:ind w:left="720" w:hanging="720"/>
        <w:rPr>
          <w:rFonts w:ascii="Times New Roman" w:hAnsi="Times New Roman" w:cs="Times New Roman"/>
          <w:b/>
          <w:bCs/>
          <w:sz w:val="24"/>
          <w:szCs w:val="24"/>
        </w:rPr>
      </w:pPr>
    </w:p>
    <w:p w14:paraId="12C425B6" w14:textId="014702E2" w:rsidR="00FD6C0F" w:rsidRPr="00F271F0" w:rsidRDefault="008A0924" w:rsidP="00DC06CB">
      <w:pPr>
        <w:spacing w:after="0" w:line="240" w:lineRule="auto"/>
        <w:ind w:left="720" w:hanging="720"/>
        <w:rPr>
          <w:rFonts w:ascii="Times New Roman" w:hAnsi="Times New Roman" w:cs="Times New Roman"/>
          <w:b/>
          <w:bCs/>
          <w:sz w:val="24"/>
          <w:szCs w:val="24"/>
        </w:rPr>
      </w:pPr>
      <w:r w:rsidRPr="00F271F0">
        <w:rPr>
          <w:rFonts w:ascii="Times New Roman" w:hAnsi="Times New Roman" w:cs="Times New Roman"/>
          <w:b/>
          <w:bCs/>
          <w:sz w:val="24"/>
          <w:szCs w:val="24"/>
        </w:rPr>
        <w:t>Agenda</w:t>
      </w:r>
    </w:p>
    <w:p w14:paraId="6B4D7721" w14:textId="62AA7898" w:rsidR="00C801EB" w:rsidRDefault="008623F1" w:rsidP="00C801EB">
      <w:pPr>
        <w:pStyle w:val="ListParagraph"/>
        <w:numPr>
          <w:ilvl w:val="0"/>
          <w:numId w:val="15"/>
        </w:numPr>
        <w:spacing w:after="0" w:line="240" w:lineRule="auto"/>
        <w:rPr>
          <w:rFonts w:ascii="Times New Roman" w:hAnsi="Times New Roman" w:cs="Times New Roman"/>
          <w:bCs/>
          <w:sz w:val="24"/>
          <w:szCs w:val="24"/>
        </w:rPr>
      </w:pPr>
      <w:r>
        <w:rPr>
          <w:rFonts w:ascii="Times New Roman" w:hAnsi="Times New Roman" w:cs="Times New Roman"/>
          <w:bCs/>
          <w:sz w:val="24"/>
          <w:szCs w:val="24"/>
        </w:rPr>
        <w:t>Introduction to JavaScript</w:t>
      </w:r>
    </w:p>
    <w:p w14:paraId="017B4217" w14:textId="78292504" w:rsidR="00127C55" w:rsidRDefault="00C43CFA" w:rsidP="00431727">
      <w:pPr>
        <w:pStyle w:val="ListParagraph"/>
        <w:numPr>
          <w:ilvl w:val="1"/>
          <w:numId w:val="15"/>
        </w:numPr>
        <w:spacing w:after="0" w:line="240" w:lineRule="auto"/>
        <w:rPr>
          <w:rFonts w:ascii="Times New Roman" w:hAnsi="Times New Roman" w:cs="Times New Roman"/>
          <w:bCs/>
          <w:sz w:val="24"/>
          <w:szCs w:val="24"/>
        </w:rPr>
      </w:pPr>
      <w:r>
        <w:rPr>
          <w:rFonts w:ascii="Times New Roman" w:hAnsi="Times New Roman" w:cs="Times New Roman"/>
          <w:bCs/>
          <w:sz w:val="24"/>
          <w:szCs w:val="24"/>
        </w:rPr>
        <w:t>More JS Concepts</w:t>
      </w:r>
    </w:p>
    <w:p w14:paraId="5D7E14C5" w14:textId="2808281A" w:rsidR="00C60A62" w:rsidRDefault="00C60A62" w:rsidP="00C60A62">
      <w:pPr>
        <w:pStyle w:val="ListParagraph"/>
        <w:numPr>
          <w:ilvl w:val="2"/>
          <w:numId w:val="15"/>
        </w:numPr>
        <w:spacing w:after="0" w:line="240" w:lineRule="auto"/>
        <w:rPr>
          <w:rFonts w:ascii="Times New Roman" w:hAnsi="Times New Roman" w:cs="Times New Roman"/>
          <w:bCs/>
          <w:sz w:val="24"/>
          <w:szCs w:val="24"/>
        </w:rPr>
      </w:pPr>
      <w:r>
        <w:rPr>
          <w:rFonts w:ascii="Times New Roman" w:hAnsi="Times New Roman" w:cs="Times New Roman"/>
          <w:bCs/>
          <w:sz w:val="24"/>
          <w:szCs w:val="24"/>
        </w:rPr>
        <w:t>Variable Scope</w:t>
      </w:r>
    </w:p>
    <w:p w14:paraId="04BEF5AE" w14:textId="0046C54F" w:rsidR="00C43CFA" w:rsidRDefault="00C43CFA" w:rsidP="00C43CFA">
      <w:pPr>
        <w:pStyle w:val="ListParagraph"/>
        <w:numPr>
          <w:ilvl w:val="2"/>
          <w:numId w:val="15"/>
        </w:numPr>
        <w:spacing w:after="0" w:line="240" w:lineRule="auto"/>
        <w:rPr>
          <w:rFonts w:ascii="Times New Roman" w:hAnsi="Times New Roman" w:cs="Times New Roman"/>
          <w:bCs/>
          <w:sz w:val="24"/>
          <w:szCs w:val="24"/>
        </w:rPr>
      </w:pPr>
      <w:r>
        <w:rPr>
          <w:rFonts w:ascii="Times New Roman" w:hAnsi="Times New Roman" w:cs="Times New Roman"/>
          <w:bCs/>
          <w:sz w:val="24"/>
          <w:szCs w:val="24"/>
        </w:rPr>
        <w:t>Arrays</w:t>
      </w:r>
    </w:p>
    <w:p w14:paraId="360C2AE9" w14:textId="53FF72ED" w:rsidR="00C43CFA" w:rsidRDefault="00C43CFA" w:rsidP="00C43CFA">
      <w:pPr>
        <w:pStyle w:val="ListParagraph"/>
        <w:numPr>
          <w:ilvl w:val="2"/>
          <w:numId w:val="15"/>
        </w:numPr>
        <w:spacing w:after="0" w:line="240" w:lineRule="auto"/>
        <w:rPr>
          <w:rFonts w:ascii="Times New Roman" w:hAnsi="Times New Roman" w:cs="Times New Roman"/>
          <w:bCs/>
          <w:sz w:val="24"/>
          <w:szCs w:val="24"/>
        </w:rPr>
      </w:pPr>
      <w:r>
        <w:rPr>
          <w:rFonts w:ascii="Times New Roman" w:hAnsi="Times New Roman" w:cs="Times New Roman"/>
          <w:bCs/>
          <w:sz w:val="24"/>
          <w:szCs w:val="24"/>
        </w:rPr>
        <w:t>Objects</w:t>
      </w:r>
    </w:p>
    <w:p w14:paraId="5C52F104" w14:textId="29503557" w:rsidR="00431727" w:rsidRDefault="00431727" w:rsidP="00431727">
      <w:pPr>
        <w:pStyle w:val="ListParagraph"/>
        <w:numPr>
          <w:ilvl w:val="1"/>
          <w:numId w:val="15"/>
        </w:numPr>
        <w:spacing w:after="0" w:line="240" w:lineRule="auto"/>
        <w:rPr>
          <w:rFonts w:ascii="Times New Roman" w:hAnsi="Times New Roman" w:cs="Times New Roman"/>
          <w:bCs/>
          <w:sz w:val="24"/>
          <w:szCs w:val="24"/>
        </w:rPr>
      </w:pPr>
      <w:r>
        <w:rPr>
          <w:rFonts w:ascii="Times New Roman" w:hAnsi="Times New Roman" w:cs="Times New Roman"/>
          <w:bCs/>
          <w:sz w:val="24"/>
          <w:szCs w:val="24"/>
        </w:rPr>
        <w:t>Class Example</w:t>
      </w:r>
    </w:p>
    <w:p w14:paraId="051B1F34" w14:textId="1BE925D5" w:rsidR="00431727" w:rsidRDefault="00431727" w:rsidP="00431727">
      <w:pPr>
        <w:pStyle w:val="ListParagraph"/>
        <w:numPr>
          <w:ilvl w:val="1"/>
          <w:numId w:val="15"/>
        </w:numPr>
        <w:spacing w:after="0" w:line="240" w:lineRule="auto"/>
        <w:rPr>
          <w:rFonts w:ascii="Times New Roman" w:hAnsi="Times New Roman" w:cs="Times New Roman"/>
          <w:bCs/>
          <w:sz w:val="24"/>
          <w:szCs w:val="24"/>
        </w:rPr>
      </w:pPr>
      <w:r>
        <w:rPr>
          <w:rFonts w:ascii="Times New Roman" w:hAnsi="Times New Roman" w:cs="Times New Roman"/>
          <w:bCs/>
          <w:sz w:val="24"/>
          <w:szCs w:val="24"/>
        </w:rPr>
        <w:t>JS Challenges</w:t>
      </w:r>
      <w:r w:rsidR="001169AB">
        <w:rPr>
          <w:rFonts w:ascii="Times New Roman" w:hAnsi="Times New Roman" w:cs="Times New Roman"/>
          <w:bCs/>
          <w:sz w:val="24"/>
          <w:szCs w:val="24"/>
        </w:rPr>
        <w:t xml:space="preserve"> 2</w:t>
      </w:r>
    </w:p>
    <w:p w14:paraId="29B6895E" w14:textId="1C463BB2" w:rsidR="00055D17" w:rsidRPr="00F271F0" w:rsidRDefault="00055D17" w:rsidP="00055D17">
      <w:pPr>
        <w:pStyle w:val="ListParagraph"/>
        <w:numPr>
          <w:ilvl w:val="0"/>
          <w:numId w:val="15"/>
        </w:numPr>
        <w:spacing w:after="0" w:line="240" w:lineRule="auto"/>
        <w:rPr>
          <w:rFonts w:ascii="Times New Roman" w:hAnsi="Times New Roman" w:cs="Times New Roman"/>
          <w:bCs/>
          <w:sz w:val="24"/>
          <w:szCs w:val="24"/>
        </w:rPr>
      </w:pPr>
      <w:r w:rsidRPr="00F271F0">
        <w:rPr>
          <w:rFonts w:ascii="Times New Roman" w:hAnsi="Times New Roman" w:cs="Times New Roman"/>
          <w:bCs/>
          <w:sz w:val="24"/>
          <w:szCs w:val="24"/>
        </w:rPr>
        <w:t>Next Week</w:t>
      </w:r>
    </w:p>
    <w:p w14:paraId="1CD37BF8" w14:textId="460428AB" w:rsidR="00650DCF" w:rsidRPr="00F271F0" w:rsidRDefault="00650DCF" w:rsidP="001431C0">
      <w:pPr>
        <w:spacing w:after="0" w:line="240" w:lineRule="auto"/>
        <w:rPr>
          <w:rFonts w:ascii="Times New Roman" w:hAnsi="Times New Roman" w:cs="Times New Roman"/>
          <w:bCs/>
          <w:sz w:val="24"/>
          <w:szCs w:val="24"/>
        </w:rPr>
      </w:pPr>
    </w:p>
    <w:p w14:paraId="140CE7D5" w14:textId="44A89288" w:rsidR="006747C2" w:rsidRPr="006747C2" w:rsidRDefault="00C43CFA" w:rsidP="006747C2">
      <w:pPr>
        <w:pStyle w:val="Heading2"/>
        <w:spacing w:before="0"/>
        <w:rPr>
          <w:rFonts w:ascii="Times New Roman" w:hAnsi="Times New Roman" w:cs="Times New Roman"/>
          <w:sz w:val="32"/>
          <w:szCs w:val="32"/>
        </w:rPr>
      </w:pPr>
      <w:r>
        <w:rPr>
          <w:rFonts w:ascii="Times New Roman" w:hAnsi="Times New Roman" w:cs="Times New Roman"/>
          <w:sz w:val="32"/>
          <w:szCs w:val="32"/>
        </w:rPr>
        <w:t>More JS Concepts</w:t>
      </w:r>
    </w:p>
    <w:p w14:paraId="2D5A6738" w14:textId="0DE298E6" w:rsidR="006747C2" w:rsidRDefault="006747C2" w:rsidP="00661045">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Variable Scope</w:t>
      </w:r>
    </w:p>
    <w:p w14:paraId="491062E1" w14:textId="29A7EFA2" w:rsidR="006747C2" w:rsidRDefault="006747C2" w:rsidP="0066104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 JavaScript, there </w:t>
      </w:r>
      <w:r w:rsidR="00890B44">
        <w:rPr>
          <w:rFonts w:ascii="Times New Roman" w:hAnsi="Times New Roman" w:cs="Times New Roman"/>
          <w:sz w:val="24"/>
          <w:szCs w:val="24"/>
        </w:rPr>
        <w:t xml:space="preserve">are two major types of scopes for variables, </w:t>
      </w:r>
      <w:r w:rsidR="000B7C79">
        <w:rPr>
          <w:rFonts w:ascii="Times New Roman" w:hAnsi="Times New Roman" w:cs="Times New Roman"/>
          <w:sz w:val="24"/>
          <w:szCs w:val="24"/>
        </w:rPr>
        <w:t>local</w:t>
      </w:r>
      <w:r w:rsidR="00890B44">
        <w:rPr>
          <w:rFonts w:ascii="Times New Roman" w:hAnsi="Times New Roman" w:cs="Times New Roman"/>
          <w:sz w:val="24"/>
          <w:szCs w:val="24"/>
        </w:rPr>
        <w:t xml:space="preserve"> and global. Global variables are ones declared outside of functions while </w:t>
      </w:r>
      <w:r w:rsidR="000B7C79">
        <w:rPr>
          <w:rFonts w:ascii="Times New Roman" w:hAnsi="Times New Roman" w:cs="Times New Roman"/>
          <w:sz w:val="24"/>
          <w:szCs w:val="24"/>
        </w:rPr>
        <w:t>local</w:t>
      </w:r>
      <w:r w:rsidR="00890B44">
        <w:rPr>
          <w:rFonts w:ascii="Times New Roman" w:hAnsi="Times New Roman" w:cs="Times New Roman"/>
          <w:sz w:val="24"/>
          <w:szCs w:val="24"/>
        </w:rPr>
        <w:t xml:space="preserve"> variables are declared inside of functions. The difference is that global variables can be accessed anywhere in the document. Local variables can only be manipulated inside of their function. </w:t>
      </w:r>
      <w:r w:rsidR="00715237">
        <w:rPr>
          <w:rFonts w:ascii="Times New Roman" w:hAnsi="Times New Roman" w:cs="Times New Roman"/>
          <w:sz w:val="24"/>
          <w:szCs w:val="24"/>
        </w:rPr>
        <w:t>In the example below, x is a global variable and y is local to “</w:t>
      </w:r>
      <w:proofErr w:type="spellStart"/>
      <w:r w:rsidR="00715237">
        <w:rPr>
          <w:rFonts w:ascii="Times New Roman" w:hAnsi="Times New Roman" w:cs="Times New Roman"/>
          <w:sz w:val="24"/>
          <w:szCs w:val="24"/>
        </w:rPr>
        <w:t>myFunction</w:t>
      </w:r>
      <w:proofErr w:type="spellEnd"/>
      <w:r w:rsidR="00715237">
        <w:rPr>
          <w:rFonts w:ascii="Times New Roman" w:hAnsi="Times New Roman" w:cs="Times New Roman"/>
          <w:sz w:val="24"/>
          <w:szCs w:val="24"/>
        </w:rPr>
        <w:t>()”…this means we can use the x value in and outside of the function. However, we can only refer to y inside of the function</w:t>
      </w:r>
      <w:r w:rsidR="00352B85">
        <w:rPr>
          <w:rFonts w:ascii="Times New Roman" w:hAnsi="Times New Roman" w:cs="Times New Roman"/>
          <w:sz w:val="24"/>
          <w:szCs w:val="24"/>
        </w:rPr>
        <w:t xml:space="preserve"> it was created in</w:t>
      </w:r>
      <w:r w:rsidR="00715237">
        <w:rPr>
          <w:rFonts w:ascii="Times New Roman" w:hAnsi="Times New Roman" w:cs="Times New Roman"/>
          <w:sz w:val="24"/>
          <w:szCs w:val="24"/>
        </w:rPr>
        <w:t>.</w:t>
      </w:r>
    </w:p>
    <w:p w14:paraId="0DEDD75B" w14:textId="786B7654" w:rsidR="00890B44" w:rsidRDefault="00890B44" w:rsidP="00661045">
      <w:pPr>
        <w:spacing w:after="0" w:line="240" w:lineRule="auto"/>
        <w:rPr>
          <w:rFonts w:ascii="Times New Roman" w:hAnsi="Times New Roman" w:cs="Times New Roman"/>
          <w:sz w:val="24"/>
          <w:szCs w:val="24"/>
        </w:rPr>
      </w:pPr>
    </w:p>
    <w:p w14:paraId="7B963FC1" w14:textId="3DA605DB" w:rsidR="00890B44" w:rsidRDefault="00890B44" w:rsidP="00661045">
      <w:pPr>
        <w:spacing w:after="0" w:line="240" w:lineRule="auto"/>
        <w:rPr>
          <w:rFonts w:ascii="Times New Roman" w:hAnsi="Times New Roman" w:cs="Times New Roman"/>
          <w:sz w:val="24"/>
          <w:szCs w:val="24"/>
        </w:rPr>
      </w:pPr>
      <w:r>
        <w:rPr>
          <w:rFonts w:ascii="Times New Roman" w:hAnsi="Times New Roman" w:cs="Times New Roman"/>
          <w:sz w:val="24"/>
          <w:szCs w:val="24"/>
        </w:rPr>
        <w:t>var x = 5;</w:t>
      </w:r>
      <w:r w:rsidR="00AA097D">
        <w:rPr>
          <w:rFonts w:ascii="Times New Roman" w:hAnsi="Times New Roman" w:cs="Times New Roman"/>
          <w:sz w:val="24"/>
          <w:szCs w:val="24"/>
        </w:rPr>
        <w:t xml:space="preserve"> // Globally declared x variable</w:t>
      </w:r>
    </w:p>
    <w:p w14:paraId="60828462" w14:textId="1429F62D" w:rsidR="00890B44" w:rsidRDefault="00890B44" w:rsidP="0066104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var </w:t>
      </w:r>
      <w:proofErr w:type="spellStart"/>
      <w:r>
        <w:rPr>
          <w:rFonts w:ascii="Times New Roman" w:hAnsi="Times New Roman" w:cs="Times New Roman"/>
          <w:sz w:val="24"/>
          <w:szCs w:val="24"/>
        </w:rPr>
        <w:t>myFunction</w:t>
      </w:r>
      <w:proofErr w:type="spellEnd"/>
      <w:r>
        <w:rPr>
          <w:rFonts w:ascii="Times New Roman" w:hAnsi="Times New Roman" w:cs="Times New Roman"/>
          <w:sz w:val="24"/>
          <w:szCs w:val="24"/>
        </w:rPr>
        <w:t xml:space="preserve"> = function() {</w:t>
      </w:r>
    </w:p>
    <w:p w14:paraId="28D5E7F4" w14:textId="3B573411" w:rsidR="00890B44" w:rsidRDefault="00890B44" w:rsidP="00661045">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var </w:t>
      </w:r>
      <w:r w:rsidR="001076ED">
        <w:rPr>
          <w:rFonts w:ascii="Times New Roman" w:hAnsi="Times New Roman" w:cs="Times New Roman"/>
          <w:sz w:val="24"/>
          <w:szCs w:val="24"/>
        </w:rPr>
        <w:t>y</w:t>
      </w:r>
      <w:r>
        <w:rPr>
          <w:rFonts w:ascii="Times New Roman" w:hAnsi="Times New Roman" w:cs="Times New Roman"/>
          <w:sz w:val="24"/>
          <w:szCs w:val="24"/>
        </w:rPr>
        <w:t xml:space="preserve"> = 4;</w:t>
      </w:r>
      <w:r w:rsidR="00AA097D">
        <w:rPr>
          <w:rFonts w:ascii="Times New Roman" w:hAnsi="Times New Roman" w:cs="Times New Roman"/>
          <w:sz w:val="24"/>
          <w:szCs w:val="24"/>
        </w:rPr>
        <w:t xml:space="preserve"> // Locally declared y variable</w:t>
      </w:r>
    </w:p>
    <w:p w14:paraId="448BA300" w14:textId="4ED40FFA" w:rsidR="00890B44" w:rsidRDefault="00890B44" w:rsidP="00661045">
      <w:pPr>
        <w:spacing w:after="0" w:line="240" w:lineRule="auto"/>
        <w:rPr>
          <w:rFonts w:ascii="Times New Roman" w:hAnsi="Times New Roman" w:cs="Times New Roman"/>
          <w:sz w:val="24"/>
          <w:szCs w:val="24"/>
        </w:rPr>
      </w:pPr>
      <w:r>
        <w:rPr>
          <w:rFonts w:ascii="Times New Roman" w:hAnsi="Times New Roman" w:cs="Times New Roman"/>
          <w:sz w:val="24"/>
          <w:szCs w:val="24"/>
        </w:rPr>
        <w:tab/>
        <w:t>console.log(x);</w:t>
      </w:r>
      <w:r w:rsidR="000A1FA2">
        <w:rPr>
          <w:rFonts w:ascii="Times New Roman" w:hAnsi="Times New Roman" w:cs="Times New Roman"/>
          <w:sz w:val="24"/>
          <w:szCs w:val="24"/>
        </w:rPr>
        <w:t xml:space="preserve"> // X can be accessed inside this function</w:t>
      </w:r>
    </w:p>
    <w:p w14:paraId="6FE26D8D" w14:textId="667BCE63" w:rsidR="00890B44" w:rsidRDefault="00890B44" w:rsidP="00661045">
      <w:pPr>
        <w:spacing w:after="0" w:line="240" w:lineRule="auto"/>
        <w:rPr>
          <w:rFonts w:ascii="Times New Roman" w:hAnsi="Times New Roman" w:cs="Times New Roman"/>
          <w:sz w:val="24"/>
          <w:szCs w:val="24"/>
        </w:rPr>
      </w:pPr>
      <w:r>
        <w:rPr>
          <w:rFonts w:ascii="Times New Roman" w:hAnsi="Times New Roman" w:cs="Times New Roman"/>
          <w:sz w:val="24"/>
          <w:szCs w:val="24"/>
        </w:rPr>
        <w:t>}</w:t>
      </w:r>
    </w:p>
    <w:p w14:paraId="36A9A486" w14:textId="24A81AB7" w:rsidR="000A1FA2" w:rsidRDefault="000A1FA2" w:rsidP="00661045">
      <w:p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myFunction</w:t>
      </w:r>
      <w:proofErr w:type="spellEnd"/>
      <w:r>
        <w:rPr>
          <w:rFonts w:ascii="Times New Roman" w:hAnsi="Times New Roman" w:cs="Times New Roman"/>
          <w:sz w:val="24"/>
          <w:szCs w:val="24"/>
        </w:rPr>
        <w:t xml:space="preserve">(); // Produces output </w:t>
      </w:r>
    </w:p>
    <w:p w14:paraId="148DE002" w14:textId="18C07938" w:rsidR="001076ED" w:rsidRPr="006747C2" w:rsidRDefault="001076ED" w:rsidP="00661045">
      <w:pPr>
        <w:spacing w:after="0" w:line="240" w:lineRule="auto"/>
        <w:rPr>
          <w:rFonts w:ascii="Times New Roman" w:hAnsi="Times New Roman" w:cs="Times New Roman"/>
          <w:sz w:val="24"/>
          <w:szCs w:val="24"/>
        </w:rPr>
      </w:pPr>
      <w:r>
        <w:rPr>
          <w:rFonts w:ascii="Times New Roman" w:hAnsi="Times New Roman" w:cs="Times New Roman"/>
          <w:sz w:val="24"/>
          <w:szCs w:val="24"/>
        </w:rPr>
        <w:t>console.log(y);</w:t>
      </w:r>
      <w:r w:rsidR="000A1FA2">
        <w:rPr>
          <w:rFonts w:ascii="Times New Roman" w:hAnsi="Times New Roman" w:cs="Times New Roman"/>
          <w:sz w:val="24"/>
          <w:szCs w:val="24"/>
        </w:rPr>
        <w:t xml:space="preserve"> // Will cause an error because y is only defined inside of </w:t>
      </w:r>
      <w:proofErr w:type="spellStart"/>
      <w:r w:rsidR="000A1FA2">
        <w:rPr>
          <w:rFonts w:ascii="Times New Roman" w:hAnsi="Times New Roman" w:cs="Times New Roman"/>
          <w:sz w:val="24"/>
          <w:szCs w:val="24"/>
        </w:rPr>
        <w:t>myFunction</w:t>
      </w:r>
      <w:proofErr w:type="spellEnd"/>
    </w:p>
    <w:p w14:paraId="48172F03" w14:textId="1B755508" w:rsidR="006747C2" w:rsidRDefault="006747C2" w:rsidP="00661045">
      <w:pPr>
        <w:spacing w:after="0" w:line="240" w:lineRule="auto"/>
        <w:rPr>
          <w:rFonts w:ascii="Times New Roman" w:hAnsi="Times New Roman" w:cs="Times New Roman"/>
          <w:b/>
          <w:bCs/>
          <w:sz w:val="24"/>
          <w:szCs w:val="24"/>
        </w:rPr>
      </w:pPr>
    </w:p>
    <w:p w14:paraId="1284240B" w14:textId="72034CA7" w:rsidR="00F0275F" w:rsidRDefault="00F0275F" w:rsidP="0066104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There is also </w:t>
      </w:r>
      <w:r>
        <w:rPr>
          <w:rFonts w:ascii="Times New Roman" w:hAnsi="Times New Roman" w:cs="Times New Roman"/>
          <w:b/>
          <w:bCs/>
          <w:sz w:val="24"/>
          <w:szCs w:val="24"/>
        </w:rPr>
        <w:t>block scope</w:t>
      </w:r>
      <w:r>
        <w:rPr>
          <w:rFonts w:ascii="Times New Roman" w:hAnsi="Times New Roman" w:cs="Times New Roman"/>
          <w:sz w:val="24"/>
          <w:szCs w:val="24"/>
        </w:rPr>
        <w:t xml:space="preserve"> which is when a variable is declared inside of a block of code. If that same variable name exists as a global variable, changing its value inside of a block will change the value of the global variable. In the example below, we declare x to be 5 and log it to the console. After that, we check to see if x is greater than 0, if it is, we redeclare it to be 4. </w:t>
      </w:r>
    </w:p>
    <w:p w14:paraId="0D39CE4C" w14:textId="77777777" w:rsidR="00F0275F" w:rsidRPr="00F0275F" w:rsidRDefault="00F0275F" w:rsidP="00661045">
      <w:pPr>
        <w:spacing w:after="0" w:line="240" w:lineRule="auto"/>
        <w:rPr>
          <w:rFonts w:ascii="Times New Roman" w:hAnsi="Times New Roman" w:cs="Times New Roman"/>
          <w:sz w:val="24"/>
          <w:szCs w:val="24"/>
        </w:rPr>
      </w:pPr>
    </w:p>
    <w:p w14:paraId="08C3E759" w14:textId="77777777" w:rsidR="00F0275F" w:rsidRPr="00F0275F" w:rsidRDefault="00F0275F" w:rsidP="00F0275F">
      <w:pPr>
        <w:spacing w:after="0" w:line="240" w:lineRule="auto"/>
        <w:rPr>
          <w:rFonts w:ascii="Times New Roman" w:hAnsi="Times New Roman" w:cs="Times New Roman"/>
          <w:sz w:val="24"/>
          <w:szCs w:val="24"/>
        </w:rPr>
      </w:pPr>
      <w:r w:rsidRPr="00F0275F">
        <w:rPr>
          <w:rFonts w:ascii="Times New Roman" w:hAnsi="Times New Roman" w:cs="Times New Roman"/>
          <w:sz w:val="24"/>
          <w:szCs w:val="24"/>
        </w:rPr>
        <w:t>var x = 5;</w:t>
      </w:r>
    </w:p>
    <w:p w14:paraId="5E8EF4E2" w14:textId="6A3AF586" w:rsidR="00F0275F" w:rsidRPr="00F0275F" w:rsidRDefault="00F0275F" w:rsidP="00F0275F">
      <w:pPr>
        <w:spacing w:after="0" w:line="240" w:lineRule="auto"/>
        <w:rPr>
          <w:rFonts w:ascii="Times New Roman" w:hAnsi="Times New Roman" w:cs="Times New Roman"/>
          <w:sz w:val="24"/>
          <w:szCs w:val="24"/>
        </w:rPr>
      </w:pPr>
      <w:r w:rsidRPr="00F0275F">
        <w:rPr>
          <w:rFonts w:ascii="Times New Roman" w:hAnsi="Times New Roman" w:cs="Times New Roman"/>
          <w:sz w:val="24"/>
          <w:szCs w:val="24"/>
        </w:rPr>
        <w:t>console.log(x);</w:t>
      </w:r>
      <w:r>
        <w:rPr>
          <w:rFonts w:ascii="Times New Roman" w:hAnsi="Times New Roman" w:cs="Times New Roman"/>
          <w:sz w:val="24"/>
          <w:szCs w:val="24"/>
        </w:rPr>
        <w:t xml:space="preserve"> // Will log 5</w:t>
      </w:r>
    </w:p>
    <w:p w14:paraId="2D555ABE" w14:textId="6FB6CBB9" w:rsidR="00F0275F" w:rsidRPr="00F0275F" w:rsidRDefault="00F0275F" w:rsidP="00F0275F">
      <w:pPr>
        <w:spacing w:after="0" w:line="240" w:lineRule="auto"/>
        <w:rPr>
          <w:rFonts w:ascii="Times New Roman" w:hAnsi="Times New Roman" w:cs="Times New Roman"/>
          <w:sz w:val="24"/>
          <w:szCs w:val="24"/>
        </w:rPr>
      </w:pPr>
      <w:r>
        <w:rPr>
          <w:rFonts w:ascii="Times New Roman" w:hAnsi="Times New Roman" w:cs="Times New Roman"/>
          <w:sz w:val="24"/>
          <w:szCs w:val="24"/>
        </w:rPr>
        <w:t>i</w:t>
      </w:r>
      <w:r w:rsidRPr="00F0275F">
        <w:rPr>
          <w:rFonts w:ascii="Times New Roman" w:hAnsi="Times New Roman" w:cs="Times New Roman"/>
          <w:sz w:val="24"/>
          <w:szCs w:val="24"/>
        </w:rPr>
        <w:t>f</w:t>
      </w:r>
      <w:r>
        <w:rPr>
          <w:rFonts w:ascii="Times New Roman" w:hAnsi="Times New Roman" w:cs="Times New Roman"/>
          <w:sz w:val="24"/>
          <w:szCs w:val="24"/>
        </w:rPr>
        <w:t xml:space="preserve"> </w:t>
      </w:r>
      <w:r w:rsidRPr="00F0275F">
        <w:rPr>
          <w:rFonts w:ascii="Times New Roman" w:hAnsi="Times New Roman" w:cs="Times New Roman"/>
          <w:sz w:val="24"/>
          <w:szCs w:val="24"/>
        </w:rPr>
        <w:t>(x &gt; 0) {</w:t>
      </w:r>
    </w:p>
    <w:p w14:paraId="3E87004B" w14:textId="2C917CA5" w:rsidR="00F0275F" w:rsidRPr="00F0275F" w:rsidRDefault="00F0275F" w:rsidP="00F0275F">
      <w:pPr>
        <w:spacing w:after="0" w:line="240" w:lineRule="auto"/>
        <w:ind w:firstLine="720"/>
        <w:rPr>
          <w:rFonts w:ascii="Times New Roman" w:hAnsi="Times New Roman" w:cs="Times New Roman"/>
          <w:sz w:val="24"/>
          <w:szCs w:val="24"/>
        </w:rPr>
      </w:pPr>
      <w:r w:rsidRPr="00F0275F">
        <w:rPr>
          <w:rFonts w:ascii="Times New Roman" w:hAnsi="Times New Roman" w:cs="Times New Roman"/>
          <w:sz w:val="24"/>
          <w:szCs w:val="24"/>
        </w:rPr>
        <w:t>var x = 4;</w:t>
      </w:r>
      <w:r>
        <w:rPr>
          <w:rFonts w:ascii="Times New Roman" w:hAnsi="Times New Roman" w:cs="Times New Roman"/>
          <w:sz w:val="24"/>
          <w:szCs w:val="24"/>
        </w:rPr>
        <w:t xml:space="preserve"> // Redeclare our variable</w:t>
      </w:r>
    </w:p>
    <w:p w14:paraId="5C230BD8" w14:textId="52C189BF" w:rsidR="00F0275F" w:rsidRPr="00F0275F" w:rsidRDefault="00F0275F" w:rsidP="00F0275F">
      <w:pPr>
        <w:spacing w:after="0" w:line="240" w:lineRule="auto"/>
        <w:rPr>
          <w:rFonts w:ascii="Times New Roman" w:hAnsi="Times New Roman" w:cs="Times New Roman"/>
          <w:sz w:val="24"/>
          <w:szCs w:val="24"/>
        </w:rPr>
      </w:pPr>
      <w:r>
        <w:rPr>
          <w:rFonts w:ascii="Times New Roman" w:hAnsi="Times New Roman" w:cs="Times New Roman"/>
          <w:sz w:val="24"/>
          <w:szCs w:val="24"/>
        </w:rPr>
        <w:t>}</w:t>
      </w:r>
    </w:p>
    <w:p w14:paraId="04E54C60" w14:textId="42E57856" w:rsidR="00F0275F" w:rsidRDefault="00F0275F" w:rsidP="00F0275F">
      <w:pPr>
        <w:spacing w:after="0" w:line="240" w:lineRule="auto"/>
        <w:rPr>
          <w:rFonts w:ascii="Times New Roman" w:hAnsi="Times New Roman" w:cs="Times New Roman"/>
          <w:sz w:val="24"/>
          <w:szCs w:val="24"/>
        </w:rPr>
      </w:pPr>
      <w:r w:rsidRPr="00F0275F">
        <w:rPr>
          <w:rFonts w:ascii="Times New Roman" w:hAnsi="Times New Roman" w:cs="Times New Roman"/>
          <w:sz w:val="24"/>
          <w:szCs w:val="24"/>
        </w:rPr>
        <w:t>console.log(x);</w:t>
      </w:r>
      <w:r>
        <w:rPr>
          <w:rFonts w:ascii="Times New Roman" w:hAnsi="Times New Roman" w:cs="Times New Roman"/>
          <w:sz w:val="24"/>
          <w:szCs w:val="24"/>
        </w:rPr>
        <w:t xml:space="preserve"> // Will log 4 since the value has been changed</w:t>
      </w:r>
    </w:p>
    <w:p w14:paraId="4ED31059" w14:textId="1226F6CF" w:rsidR="00F0275F" w:rsidRDefault="00F0275F" w:rsidP="00F0275F">
      <w:pPr>
        <w:spacing w:after="0" w:line="240" w:lineRule="auto"/>
        <w:rPr>
          <w:rFonts w:ascii="Times New Roman" w:hAnsi="Times New Roman" w:cs="Times New Roman"/>
          <w:sz w:val="24"/>
          <w:szCs w:val="24"/>
        </w:rPr>
      </w:pPr>
    </w:p>
    <w:p w14:paraId="7BD719D2" w14:textId="13695340" w:rsidR="00F0275F" w:rsidRDefault="00F0275F" w:rsidP="00F0275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Sometimes this is what we want, however, there are cases where we want to use the same variable name inside of a block of code without changing the value of the global variable. We can do that by using the </w:t>
      </w:r>
      <w:r>
        <w:rPr>
          <w:rFonts w:ascii="Times New Roman" w:hAnsi="Times New Roman" w:cs="Times New Roman"/>
          <w:b/>
          <w:bCs/>
          <w:sz w:val="24"/>
          <w:szCs w:val="24"/>
        </w:rPr>
        <w:t xml:space="preserve">let </w:t>
      </w:r>
      <w:r>
        <w:rPr>
          <w:rFonts w:ascii="Times New Roman" w:hAnsi="Times New Roman" w:cs="Times New Roman"/>
          <w:sz w:val="24"/>
          <w:szCs w:val="24"/>
        </w:rPr>
        <w:t xml:space="preserve">keyboard. Instead of using var x = 4, we can use let x = 4. </w:t>
      </w:r>
    </w:p>
    <w:p w14:paraId="39B623C6" w14:textId="77777777" w:rsidR="00F0275F" w:rsidRPr="00F0275F" w:rsidRDefault="00F0275F" w:rsidP="00F0275F">
      <w:pPr>
        <w:spacing w:after="0" w:line="240" w:lineRule="auto"/>
        <w:rPr>
          <w:rFonts w:ascii="Times New Roman" w:hAnsi="Times New Roman" w:cs="Times New Roman"/>
          <w:sz w:val="24"/>
          <w:szCs w:val="24"/>
        </w:rPr>
      </w:pPr>
      <w:r w:rsidRPr="00F0275F">
        <w:rPr>
          <w:rFonts w:ascii="Times New Roman" w:hAnsi="Times New Roman" w:cs="Times New Roman"/>
          <w:sz w:val="24"/>
          <w:szCs w:val="24"/>
        </w:rPr>
        <w:t>var x = 5;</w:t>
      </w:r>
    </w:p>
    <w:p w14:paraId="1B874803" w14:textId="77777777" w:rsidR="00F0275F" w:rsidRPr="00F0275F" w:rsidRDefault="00F0275F" w:rsidP="00F0275F">
      <w:pPr>
        <w:spacing w:after="0" w:line="240" w:lineRule="auto"/>
        <w:rPr>
          <w:rFonts w:ascii="Times New Roman" w:hAnsi="Times New Roman" w:cs="Times New Roman"/>
          <w:sz w:val="24"/>
          <w:szCs w:val="24"/>
        </w:rPr>
      </w:pPr>
      <w:r w:rsidRPr="00F0275F">
        <w:rPr>
          <w:rFonts w:ascii="Times New Roman" w:hAnsi="Times New Roman" w:cs="Times New Roman"/>
          <w:sz w:val="24"/>
          <w:szCs w:val="24"/>
        </w:rPr>
        <w:lastRenderedPageBreak/>
        <w:t>console.log(x);</w:t>
      </w:r>
      <w:r>
        <w:rPr>
          <w:rFonts w:ascii="Times New Roman" w:hAnsi="Times New Roman" w:cs="Times New Roman"/>
          <w:sz w:val="24"/>
          <w:szCs w:val="24"/>
        </w:rPr>
        <w:t xml:space="preserve"> // Will log 5</w:t>
      </w:r>
    </w:p>
    <w:p w14:paraId="2FE24FD7" w14:textId="77777777" w:rsidR="00F0275F" w:rsidRPr="00F0275F" w:rsidRDefault="00F0275F" w:rsidP="00F0275F">
      <w:pPr>
        <w:spacing w:after="0" w:line="240" w:lineRule="auto"/>
        <w:rPr>
          <w:rFonts w:ascii="Times New Roman" w:hAnsi="Times New Roman" w:cs="Times New Roman"/>
          <w:sz w:val="24"/>
          <w:szCs w:val="24"/>
        </w:rPr>
      </w:pPr>
      <w:r>
        <w:rPr>
          <w:rFonts w:ascii="Times New Roman" w:hAnsi="Times New Roman" w:cs="Times New Roman"/>
          <w:sz w:val="24"/>
          <w:szCs w:val="24"/>
        </w:rPr>
        <w:t>i</w:t>
      </w:r>
      <w:r w:rsidRPr="00F0275F">
        <w:rPr>
          <w:rFonts w:ascii="Times New Roman" w:hAnsi="Times New Roman" w:cs="Times New Roman"/>
          <w:sz w:val="24"/>
          <w:szCs w:val="24"/>
        </w:rPr>
        <w:t>f</w:t>
      </w:r>
      <w:r>
        <w:rPr>
          <w:rFonts w:ascii="Times New Roman" w:hAnsi="Times New Roman" w:cs="Times New Roman"/>
          <w:sz w:val="24"/>
          <w:szCs w:val="24"/>
        </w:rPr>
        <w:t xml:space="preserve"> </w:t>
      </w:r>
      <w:r w:rsidRPr="00F0275F">
        <w:rPr>
          <w:rFonts w:ascii="Times New Roman" w:hAnsi="Times New Roman" w:cs="Times New Roman"/>
          <w:sz w:val="24"/>
          <w:szCs w:val="24"/>
        </w:rPr>
        <w:t>(x &gt; 0) {</w:t>
      </w:r>
    </w:p>
    <w:p w14:paraId="181DC027" w14:textId="24A91A20" w:rsidR="00F0275F" w:rsidRPr="00F0275F" w:rsidRDefault="00F0275F" w:rsidP="00F0275F">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let</w:t>
      </w:r>
      <w:r w:rsidRPr="00F0275F">
        <w:rPr>
          <w:rFonts w:ascii="Times New Roman" w:hAnsi="Times New Roman" w:cs="Times New Roman"/>
          <w:sz w:val="24"/>
          <w:szCs w:val="24"/>
        </w:rPr>
        <w:t xml:space="preserve"> x = 4;</w:t>
      </w:r>
      <w:r>
        <w:rPr>
          <w:rFonts w:ascii="Times New Roman" w:hAnsi="Times New Roman" w:cs="Times New Roman"/>
          <w:sz w:val="24"/>
          <w:szCs w:val="24"/>
        </w:rPr>
        <w:t xml:space="preserve"> // Declare our variable using </w:t>
      </w:r>
      <w:r>
        <w:rPr>
          <w:rFonts w:ascii="Times New Roman" w:hAnsi="Times New Roman" w:cs="Times New Roman"/>
          <w:b/>
          <w:bCs/>
          <w:sz w:val="24"/>
          <w:szCs w:val="24"/>
        </w:rPr>
        <w:t>let</w:t>
      </w:r>
      <w:r>
        <w:rPr>
          <w:rFonts w:ascii="Times New Roman" w:hAnsi="Times New Roman" w:cs="Times New Roman"/>
          <w:sz w:val="24"/>
          <w:szCs w:val="24"/>
        </w:rPr>
        <w:t xml:space="preserve"> instead of </w:t>
      </w:r>
      <w:r>
        <w:rPr>
          <w:rFonts w:ascii="Times New Roman" w:hAnsi="Times New Roman" w:cs="Times New Roman"/>
          <w:b/>
          <w:bCs/>
          <w:sz w:val="24"/>
          <w:szCs w:val="24"/>
        </w:rPr>
        <w:t>var</w:t>
      </w:r>
    </w:p>
    <w:p w14:paraId="486151DD" w14:textId="77777777" w:rsidR="00F0275F" w:rsidRPr="00F0275F" w:rsidRDefault="00F0275F" w:rsidP="00F0275F">
      <w:pPr>
        <w:spacing w:after="0" w:line="240" w:lineRule="auto"/>
        <w:rPr>
          <w:rFonts w:ascii="Times New Roman" w:hAnsi="Times New Roman" w:cs="Times New Roman"/>
          <w:sz w:val="24"/>
          <w:szCs w:val="24"/>
        </w:rPr>
      </w:pPr>
      <w:r>
        <w:rPr>
          <w:rFonts w:ascii="Times New Roman" w:hAnsi="Times New Roman" w:cs="Times New Roman"/>
          <w:sz w:val="24"/>
          <w:szCs w:val="24"/>
        </w:rPr>
        <w:t>}</w:t>
      </w:r>
    </w:p>
    <w:p w14:paraId="588E5FE1" w14:textId="3DDCAEBA" w:rsidR="00F0275F" w:rsidRDefault="00F0275F" w:rsidP="00F0275F">
      <w:pPr>
        <w:spacing w:after="0" w:line="240" w:lineRule="auto"/>
        <w:rPr>
          <w:rFonts w:ascii="Times New Roman" w:hAnsi="Times New Roman" w:cs="Times New Roman"/>
          <w:sz w:val="24"/>
          <w:szCs w:val="24"/>
        </w:rPr>
      </w:pPr>
      <w:r w:rsidRPr="00F0275F">
        <w:rPr>
          <w:rFonts w:ascii="Times New Roman" w:hAnsi="Times New Roman" w:cs="Times New Roman"/>
          <w:sz w:val="24"/>
          <w:szCs w:val="24"/>
        </w:rPr>
        <w:t>console.log(x);</w:t>
      </w:r>
      <w:r>
        <w:rPr>
          <w:rFonts w:ascii="Times New Roman" w:hAnsi="Times New Roman" w:cs="Times New Roman"/>
          <w:sz w:val="24"/>
          <w:szCs w:val="24"/>
        </w:rPr>
        <w:t xml:space="preserve"> // Will log 5 this time since using let doesn’t affect our global variable. </w:t>
      </w:r>
    </w:p>
    <w:p w14:paraId="5627E49E" w14:textId="537A7370" w:rsidR="00147E4A" w:rsidRDefault="00147E4A" w:rsidP="00F0275F">
      <w:pPr>
        <w:spacing w:after="0" w:line="240" w:lineRule="auto"/>
        <w:rPr>
          <w:rFonts w:ascii="Times New Roman" w:hAnsi="Times New Roman" w:cs="Times New Roman"/>
          <w:sz w:val="24"/>
          <w:szCs w:val="24"/>
        </w:rPr>
      </w:pPr>
    </w:p>
    <w:p w14:paraId="68DB2103" w14:textId="145DCF5F" w:rsidR="00F0275F" w:rsidRPr="00F0275F" w:rsidRDefault="00147E4A" w:rsidP="00F0275F">
      <w:pPr>
        <w:spacing w:after="0" w:line="240" w:lineRule="auto"/>
        <w:rPr>
          <w:rFonts w:ascii="Times New Roman" w:hAnsi="Times New Roman" w:cs="Times New Roman"/>
          <w:sz w:val="24"/>
          <w:szCs w:val="24"/>
        </w:rPr>
      </w:pPr>
      <w:r>
        <w:rPr>
          <w:rFonts w:ascii="Times New Roman" w:hAnsi="Times New Roman" w:cs="Times New Roman"/>
          <w:sz w:val="24"/>
          <w:szCs w:val="24"/>
        </w:rPr>
        <w:t>In the example above, I used let instead of var to declare a variable. As such, the global variable isn’t affected even though I used the same variable name. For the most part, we will deal with function/global variables and won’t need let but it’s a good thing to understand.</w:t>
      </w:r>
    </w:p>
    <w:p w14:paraId="2D50E09E" w14:textId="77777777" w:rsidR="00F0275F" w:rsidRDefault="00F0275F" w:rsidP="00F0275F">
      <w:pPr>
        <w:spacing w:after="0" w:line="240" w:lineRule="auto"/>
        <w:rPr>
          <w:rFonts w:ascii="Times New Roman" w:hAnsi="Times New Roman" w:cs="Times New Roman"/>
          <w:sz w:val="24"/>
          <w:szCs w:val="24"/>
        </w:rPr>
      </w:pPr>
    </w:p>
    <w:p w14:paraId="111D1F6B" w14:textId="72676D9E" w:rsidR="00D33593" w:rsidRDefault="00ED7049" w:rsidP="00661045">
      <w:pPr>
        <w:spacing w:after="0" w:line="240" w:lineRule="auto"/>
        <w:rPr>
          <w:rFonts w:ascii="Times New Roman" w:hAnsi="Times New Roman" w:cs="Times New Roman"/>
          <w:sz w:val="24"/>
          <w:szCs w:val="24"/>
        </w:rPr>
      </w:pPr>
      <w:r>
        <w:rPr>
          <w:rFonts w:ascii="Times New Roman" w:hAnsi="Times New Roman" w:cs="Times New Roman"/>
          <w:b/>
          <w:bCs/>
          <w:sz w:val="24"/>
          <w:szCs w:val="24"/>
        </w:rPr>
        <w:t>Arrays</w:t>
      </w:r>
    </w:p>
    <w:p w14:paraId="007F6D8D" w14:textId="1115EF4C" w:rsidR="00ED7049" w:rsidRDefault="00ED7049" w:rsidP="0066104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These are essentially lists of any kinds of data (which can include other arrays). </w:t>
      </w:r>
      <w:r w:rsidR="00CF3530">
        <w:rPr>
          <w:rFonts w:ascii="Times New Roman" w:hAnsi="Times New Roman" w:cs="Times New Roman"/>
          <w:sz w:val="24"/>
          <w:szCs w:val="24"/>
        </w:rPr>
        <w:t xml:space="preserve">These data pieces are separated by commas and placed inside of square brackets. </w:t>
      </w:r>
      <w:r>
        <w:rPr>
          <w:rFonts w:ascii="Times New Roman" w:hAnsi="Times New Roman" w:cs="Times New Roman"/>
          <w:sz w:val="24"/>
          <w:szCs w:val="24"/>
        </w:rPr>
        <w:t>Every item inside of an array has an index number which is used to refer to that item. For example, we might have an array of house pets:</w:t>
      </w:r>
    </w:p>
    <w:p w14:paraId="4857E7B7" w14:textId="77777777" w:rsidR="00ED7049" w:rsidRDefault="00ED7049" w:rsidP="00661045">
      <w:pPr>
        <w:spacing w:after="0" w:line="240" w:lineRule="auto"/>
        <w:rPr>
          <w:rFonts w:ascii="Times New Roman" w:hAnsi="Times New Roman" w:cs="Times New Roman"/>
          <w:sz w:val="24"/>
          <w:szCs w:val="24"/>
        </w:rPr>
      </w:pPr>
    </w:p>
    <w:p w14:paraId="0622F490" w14:textId="77777777" w:rsidR="00ED7049" w:rsidRDefault="00ED7049" w:rsidP="0066104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var </w:t>
      </w:r>
      <w:proofErr w:type="spellStart"/>
      <w:r>
        <w:rPr>
          <w:rFonts w:ascii="Times New Roman" w:hAnsi="Times New Roman" w:cs="Times New Roman"/>
          <w:sz w:val="24"/>
          <w:szCs w:val="24"/>
        </w:rPr>
        <w:t>housePets</w:t>
      </w:r>
      <w:proofErr w:type="spellEnd"/>
      <w:r>
        <w:rPr>
          <w:rFonts w:ascii="Times New Roman" w:hAnsi="Times New Roman" w:cs="Times New Roman"/>
          <w:sz w:val="24"/>
          <w:szCs w:val="24"/>
        </w:rPr>
        <w:t xml:space="preserve"> = [];</w:t>
      </w:r>
    </w:p>
    <w:p w14:paraId="3A4B2435" w14:textId="77777777" w:rsidR="00ED7049" w:rsidRDefault="00ED7049" w:rsidP="00661045">
      <w:pPr>
        <w:spacing w:after="0" w:line="240" w:lineRule="auto"/>
        <w:rPr>
          <w:rFonts w:ascii="Times New Roman" w:hAnsi="Times New Roman" w:cs="Times New Roman"/>
          <w:sz w:val="24"/>
          <w:szCs w:val="24"/>
        </w:rPr>
      </w:pPr>
    </w:p>
    <w:p w14:paraId="15901CEF" w14:textId="1189EDAF" w:rsidR="00ED7049" w:rsidRDefault="00ED7049" w:rsidP="0066104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one above is empty and has nothing in it. </w:t>
      </w:r>
    </w:p>
    <w:p w14:paraId="6502D893" w14:textId="77777777" w:rsidR="00ED7049" w:rsidRDefault="00ED7049" w:rsidP="00661045">
      <w:pPr>
        <w:spacing w:after="0" w:line="240" w:lineRule="auto"/>
        <w:rPr>
          <w:rFonts w:ascii="Times New Roman" w:hAnsi="Times New Roman" w:cs="Times New Roman"/>
          <w:sz w:val="24"/>
          <w:szCs w:val="24"/>
        </w:rPr>
      </w:pPr>
    </w:p>
    <w:p w14:paraId="4E9C8A14" w14:textId="77777777" w:rsidR="00ED7049" w:rsidRDefault="00ED7049" w:rsidP="0066104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var </w:t>
      </w:r>
      <w:proofErr w:type="spellStart"/>
      <w:r>
        <w:rPr>
          <w:rFonts w:ascii="Times New Roman" w:hAnsi="Times New Roman" w:cs="Times New Roman"/>
          <w:sz w:val="24"/>
          <w:szCs w:val="24"/>
        </w:rPr>
        <w:t>housePets</w:t>
      </w:r>
      <w:proofErr w:type="spellEnd"/>
      <w:r>
        <w:rPr>
          <w:rFonts w:ascii="Times New Roman" w:hAnsi="Times New Roman" w:cs="Times New Roman"/>
          <w:sz w:val="24"/>
          <w:szCs w:val="24"/>
        </w:rPr>
        <w:t xml:space="preserve"> = [‘cat’, ‘dog’, ‘bird’, ‘chinchilla’]</w:t>
      </w:r>
    </w:p>
    <w:p w14:paraId="0E70A2D7" w14:textId="77777777" w:rsidR="00ED7049" w:rsidRDefault="00ED7049" w:rsidP="00661045">
      <w:pPr>
        <w:spacing w:after="0" w:line="240" w:lineRule="auto"/>
        <w:rPr>
          <w:rFonts w:ascii="Times New Roman" w:hAnsi="Times New Roman" w:cs="Times New Roman"/>
          <w:sz w:val="24"/>
          <w:szCs w:val="24"/>
        </w:rPr>
      </w:pPr>
    </w:p>
    <w:p w14:paraId="6571F718" w14:textId="09C7A69D" w:rsidR="00ED7049" w:rsidRDefault="00ED7049" w:rsidP="0066104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above array has </w:t>
      </w:r>
      <w:r>
        <w:rPr>
          <w:rFonts w:ascii="Times New Roman" w:hAnsi="Times New Roman" w:cs="Times New Roman"/>
          <w:b/>
          <w:bCs/>
          <w:sz w:val="24"/>
          <w:szCs w:val="24"/>
        </w:rPr>
        <w:t>four</w:t>
      </w:r>
      <w:r>
        <w:rPr>
          <w:rFonts w:ascii="Times New Roman" w:hAnsi="Times New Roman" w:cs="Times New Roman"/>
          <w:sz w:val="24"/>
          <w:szCs w:val="24"/>
        </w:rPr>
        <w:t xml:space="preserve"> items, but the index number only goes up to </w:t>
      </w:r>
      <w:r>
        <w:rPr>
          <w:rFonts w:ascii="Times New Roman" w:hAnsi="Times New Roman" w:cs="Times New Roman"/>
          <w:b/>
          <w:bCs/>
          <w:sz w:val="24"/>
          <w:szCs w:val="24"/>
        </w:rPr>
        <w:t>three.</w:t>
      </w:r>
      <w:r>
        <w:rPr>
          <w:rFonts w:ascii="Times New Roman" w:hAnsi="Times New Roman" w:cs="Times New Roman"/>
          <w:sz w:val="24"/>
          <w:szCs w:val="24"/>
        </w:rPr>
        <w:t xml:space="preserve"> This is because the first item in any array has an index number of 0. The values are listed below:</w:t>
      </w:r>
    </w:p>
    <w:p w14:paraId="4B4F8EF4" w14:textId="462C1024" w:rsidR="00ED7049" w:rsidRDefault="00ED7049" w:rsidP="00661045">
      <w:pPr>
        <w:spacing w:after="0" w:line="240" w:lineRule="auto"/>
        <w:rPr>
          <w:rFonts w:ascii="Times New Roman" w:hAnsi="Times New Roman" w:cs="Times New Roman"/>
          <w:sz w:val="24"/>
          <w:szCs w:val="24"/>
        </w:rPr>
      </w:pPr>
    </w:p>
    <w:p w14:paraId="23740554" w14:textId="7A6C7523" w:rsidR="00ED7049" w:rsidRDefault="00ED7049" w:rsidP="00661045">
      <w:p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housePets</w:t>
      </w:r>
      <w:proofErr w:type="spellEnd"/>
      <w:r>
        <w:rPr>
          <w:rFonts w:ascii="Times New Roman" w:hAnsi="Times New Roman" w:cs="Times New Roman"/>
          <w:sz w:val="24"/>
          <w:szCs w:val="24"/>
        </w:rPr>
        <w:t>[0]; // Refers to cat</w:t>
      </w:r>
    </w:p>
    <w:p w14:paraId="2DD6BDD2" w14:textId="6BFB212C" w:rsidR="00ED7049" w:rsidRDefault="00ED7049" w:rsidP="00661045">
      <w:p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housePets</w:t>
      </w:r>
      <w:proofErr w:type="spellEnd"/>
      <w:r>
        <w:rPr>
          <w:rFonts w:ascii="Times New Roman" w:hAnsi="Times New Roman" w:cs="Times New Roman"/>
          <w:sz w:val="24"/>
          <w:szCs w:val="24"/>
        </w:rPr>
        <w:t>[1]; // dog</w:t>
      </w:r>
    </w:p>
    <w:p w14:paraId="1C347618" w14:textId="72953A2C" w:rsidR="00ED7049" w:rsidRDefault="00ED7049" w:rsidP="00661045">
      <w:p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housePets</w:t>
      </w:r>
      <w:proofErr w:type="spellEnd"/>
      <w:r>
        <w:rPr>
          <w:rFonts w:ascii="Times New Roman" w:hAnsi="Times New Roman" w:cs="Times New Roman"/>
          <w:sz w:val="24"/>
          <w:szCs w:val="24"/>
        </w:rPr>
        <w:t>[2]; // bird</w:t>
      </w:r>
    </w:p>
    <w:p w14:paraId="68251650" w14:textId="282BB065" w:rsidR="00ED7049" w:rsidRDefault="00ED7049" w:rsidP="00661045">
      <w:p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housePets</w:t>
      </w:r>
      <w:proofErr w:type="spellEnd"/>
      <w:r>
        <w:rPr>
          <w:rFonts w:ascii="Times New Roman" w:hAnsi="Times New Roman" w:cs="Times New Roman"/>
          <w:sz w:val="24"/>
          <w:szCs w:val="24"/>
        </w:rPr>
        <w:t>[3]; // chinc</w:t>
      </w:r>
      <w:r w:rsidR="00CF3530">
        <w:rPr>
          <w:rFonts w:ascii="Times New Roman" w:hAnsi="Times New Roman" w:cs="Times New Roman"/>
          <w:sz w:val="24"/>
          <w:szCs w:val="24"/>
        </w:rPr>
        <w:t>h</w:t>
      </w:r>
      <w:r>
        <w:rPr>
          <w:rFonts w:ascii="Times New Roman" w:hAnsi="Times New Roman" w:cs="Times New Roman"/>
          <w:sz w:val="24"/>
          <w:szCs w:val="24"/>
        </w:rPr>
        <w:t>illa</w:t>
      </w:r>
    </w:p>
    <w:p w14:paraId="2F1ADD79" w14:textId="34AF2913" w:rsidR="00CF3530" w:rsidRDefault="00CF3530" w:rsidP="00661045">
      <w:pPr>
        <w:spacing w:after="0" w:line="240" w:lineRule="auto"/>
        <w:rPr>
          <w:rFonts w:ascii="Times New Roman" w:hAnsi="Times New Roman" w:cs="Times New Roman"/>
          <w:sz w:val="24"/>
          <w:szCs w:val="24"/>
        </w:rPr>
      </w:pPr>
    </w:p>
    <w:p w14:paraId="3EC787A2" w14:textId="6BA80D02" w:rsidR="00CF3530" w:rsidRDefault="00CF3530" w:rsidP="0066104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You can change values at any point by referring to the item and then assigning it a new value: </w:t>
      </w:r>
    </w:p>
    <w:p w14:paraId="2907F453" w14:textId="3134CB87" w:rsidR="00CF3530" w:rsidRDefault="00CF3530" w:rsidP="00661045">
      <w:pPr>
        <w:spacing w:after="0" w:line="240" w:lineRule="auto"/>
        <w:rPr>
          <w:rFonts w:ascii="Times New Roman" w:hAnsi="Times New Roman" w:cs="Times New Roman"/>
          <w:sz w:val="24"/>
          <w:szCs w:val="24"/>
        </w:rPr>
      </w:pPr>
    </w:p>
    <w:p w14:paraId="5170B66F" w14:textId="75CD590C" w:rsidR="00CF3530" w:rsidRDefault="00CF3530" w:rsidP="00661045">
      <w:p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housePet</w:t>
      </w:r>
      <w:proofErr w:type="spellEnd"/>
      <w:r>
        <w:rPr>
          <w:rFonts w:ascii="Times New Roman" w:hAnsi="Times New Roman" w:cs="Times New Roman"/>
          <w:sz w:val="24"/>
          <w:szCs w:val="24"/>
        </w:rPr>
        <w:t>[3] = “fish”;</w:t>
      </w:r>
    </w:p>
    <w:p w14:paraId="22327589" w14:textId="582E352F" w:rsidR="00CF3530" w:rsidRDefault="00CF3530" w:rsidP="00661045">
      <w:pPr>
        <w:spacing w:after="0" w:line="240" w:lineRule="auto"/>
        <w:rPr>
          <w:rFonts w:ascii="Times New Roman" w:hAnsi="Times New Roman" w:cs="Times New Roman"/>
          <w:sz w:val="24"/>
          <w:szCs w:val="24"/>
        </w:rPr>
      </w:pPr>
    </w:p>
    <w:p w14:paraId="5DEEE430" w14:textId="289299B0" w:rsidR="00CF3530" w:rsidRDefault="00CF3530" w:rsidP="0066104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array would now be </w:t>
      </w:r>
      <w:proofErr w:type="spellStart"/>
      <w:r>
        <w:rPr>
          <w:rFonts w:ascii="Times New Roman" w:hAnsi="Times New Roman" w:cs="Times New Roman"/>
          <w:sz w:val="24"/>
          <w:szCs w:val="24"/>
        </w:rPr>
        <w:t>housePets</w:t>
      </w:r>
      <w:proofErr w:type="spellEnd"/>
      <w:r>
        <w:rPr>
          <w:rFonts w:ascii="Times New Roman" w:hAnsi="Times New Roman" w:cs="Times New Roman"/>
          <w:sz w:val="24"/>
          <w:szCs w:val="24"/>
        </w:rPr>
        <w:t>[‘cat’, ‘dog’, ‘bird’, ‘fish’]</w:t>
      </w:r>
    </w:p>
    <w:p w14:paraId="1B1EB89A" w14:textId="74C02AED" w:rsidR="00CF3530" w:rsidRDefault="00CF3530" w:rsidP="00661045">
      <w:pPr>
        <w:spacing w:after="0" w:line="240" w:lineRule="auto"/>
        <w:rPr>
          <w:rFonts w:ascii="Times New Roman" w:hAnsi="Times New Roman" w:cs="Times New Roman"/>
          <w:sz w:val="24"/>
          <w:szCs w:val="24"/>
        </w:rPr>
      </w:pPr>
    </w:p>
    <w:p w14:paraId="0B3BBBF7" w14:textId="7C34129F" w:rsidR="001A6413" w:rsidRDefault="00DD71A1" w:rsidP="0066104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Like strings, arrays have their own set of methods/functions which can be used on them. </w:t>
      </w:r>
    </w:p>
    <w:p w14:paraId="09C927DF" w14:textId="050B3928" w:rsidR="00DD71A1" w:rsidRDefault="00DD71A1" w:rsidP="00661045">
      <w:pPr>
        <w:spacing w:after="0" w:line="240" w:lineRule="auto"/>
        <w:rPr>
          <w:rFonts w:ascii="Times New Roman" w:hAnsi="Times New Roman" w:cs="Times New Roman"/>
          <w:sz w:val="24"/>
          <w:szCs w:val="24"/>
        </w:rPr>
      </w:pPr>
    </w:p>
    <w:p w14:paraId="1A9C6E47" w14:textId="3321CCF0" w:rsidR="00DD71A1" w:rsidRDefault="00DD71A1" w:rsidP="0066104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Using </w:t>
      </w:r>
      <w:proofErr w:type="spellStart"/>
      <w:r>
        <w:rPr>
          <w:rFonts w:ascii="Times New Roman" w:hAnsi="Times New Roman" w:cs="Times New Roman"/>
          <w:sz w:val="24"/>
          <w:szCs w:val="24"/>
        </w:rPr>
        <w:t>housePets.length</w:t>
      </w:r>
      <w:proofErr w:type="spellEnd"/>
      <w:r>
        <w:rPr>
          <w:rFonts w:ascii="Times New Roman" w:hAnsi="Times New Roman" w:cs="Times New Roman"/>
          <w:sz w:val="24"/>
          <w:szCs w:val="24"/>
        </w:rPr>
        <w:t xml:space="preserve">; would produce 4 for our case. </w:t>
      </w:r>
    </w:p>
    <w:p w14:paraId="43A1D0F7" w14:textId="31DA7510" w:rsidR="00DD71A1" w:rsidRDefault="00DD71A1" w:rsidP="00661045">
      <w:pPr>
        <w:spacing w:after="0" w:line="240" w:lineRule="auto"/>
        <w:rPr>
          <w:rFonts w:ascii="Times New Roman" w:hAnsi="Times New Roman" w:cs="Times New Roman"/>
          <w:sz w:val="24"/>
          <w:szCs w:val="24"/>
        </w:rPr>
      </w:pPr>
    </w:p>
    <w:p w14:paraId="24C9BEC8" w14:textId="443889FC" w:rsidR="00DD71A1" w:rsidRDefault="00DD71A1" w:rsidP="0066104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can also use things like pop() or push() to remove or add items to our array. </w:t>
      </w:r>
    </w:p>
    <w:p w14:paraId="7FBFC25C" w14:textId="7A904CB0" w:rsidR="00DD71A1" w:rsidRDefault="00DD71A1" w:rsidP="00661045">
      <w:pPr>
        <w:spacing w:after="0" w:line="240" w:lineRule="auto"/>
        <w:rPr>
          <w:rFonts w:ascii="Times New Roman" w:hAnsi="Times New Roman" w:cs="Times New Roman"/>
          <w:sz w:val="24"/>
          <w:szCs w:val="24"/>
        </w:rPr>
      </w:pPr>
    </w:p>
    <w:p w14:paraId="0CDAF327" w14:textId="5C8097C5" w:rsidR="00DD71A1" w:rsidRDefault="00DD71A1" w:rsidP="00661045">
      <w:p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housePets.pop</w:t>
      </w:r>
      <w:proofErr w:type="spellEnd"/>
      <w:r>
        <w:rPr>
          <w:rFonts w:ascii="Times New Roman" w:hAnsi="Times New Roman" w:cs="Times New Roman"/>
          <w:sz w:val="24"/>
          <w:szCs w:val="24"/>
        </w:rPr>
        <w:t>(); // Removes last item in our array</w:t>
      </w:r>
      <w:r w:rsidR="00AC7CD8">
        <w:rPr>
          <w:rFonts w:ascii="Times New Roman" w:hAnsi="Times New Roman" w:cs="Times New Roman"/>
          <w:sz w:val="24"/>
          <w:szCs w:val="24"/>
        </w:rPr>
        <w:t xml:space="preserve"> – becomes cat, dog, bird</w:t>
      </w:r>
    </w:p>
    <w:p w14:paraId="35F63F85" w14:textId="42EEDB75" w:rsidR="00DD71A1" w:rsidRDefault="00DD71A1" w:rsidP="00661045">
      <w:p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housePets.push</w:t>
      </w:r>
      <w:proofErr w:type="spellEnd"/>
      <w:r>
        <w:rPr>
          <w:rFonts w:ascii="Times New Roman" w:hAnsi="Times New Roman" w:cs="Times New Roman"/>
          <w:sz w:val="24"/>
          <w:szCs w:val="24"/>
        </w:rPr>
        <w:t>(‘cow’); // Adds cow to the end of our array</w:t>
      </w:r>
      <w:r w:rsidR="00AC7CD8">
        <w:rPr>
          <w:rFonts w:ascii="Times New Roman" w:hAnsi="Times New Roman" w:cs="Times New Roman"/>
          <w:sz w:val="24"/>
          <w:szCs w:val="24"/>
        </w:rPr>
        <w:t xml:space="preserve"> – becomes cat, dog, bird, cow</w:t>
      </w:r>
    </w:p>
    <w:p w14:paraId="7153FF0B" w14:textId="3E6C3485" w:rsidR="00DD71A1" w:rsidRDefault="00DD71A1" w:rsidP="00661045">
      <w:pPr>
        <w:spacing w:after="0" w:line="240" w:lineRule="auto"/>
        <w:rPr>
          <w:rFonts w:ascii="Times New Roman" w:hAnsi="Times New Roman" w:cs="Times New Roman"/>
          <w:sz w:val="24"/>
          <w:szCs w:val="24"/>
        </w:rPr>
      </w:pPr>
    </w:p>
    <w:p w14:paraId="402542F2" w14:textId="77777777" w:rsidR="00AC7CD8" w:rsidRDefault="00AC7CD8" w:rsidP="00661045">
      <w:pPr>
        <w:spacing w:after="0" w:line="240" w:lineRule="auto"/>
        <w:rPr>
          <w:rFonts w:ascii="Times New Roman" w:hAnsi="Times New Roman" w:cs="Times New Roman"/>
          <w:b/>
          <w:bCs/>
          <w:sz w:val="24"/>
          <w:szCs w:val="24"/>
        </w:rPr>
      </w:pPr>
    </w:p>
    <w:p w14:paraId="5BFCB904" w14:textId="6065E594" w:rsidR="003130E3" w:rsidRDefault="00DD71A1" w:rsidP="00661045">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Objects</w:t>
      </w:r>
    </w:p>
    <w:p w14:paraId="61B212DF" w14:textId="73D7EB3C" w:rsidR="00770B59" w:rsidRDefault="00DD71A1" w:rsidP="0066104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These are things in JS that have their own properties and methods which can be called upon using something called </w:t>
      </w:r>
      <w:r>
        <w:rPr>
          <w:rFonts w:ascii="Times New Roman" w:hAnsi="Times New Roman" w:cs="Times New Roman"/>
          <w:b/>
          <w:bCs/>
          <w:sz w:val="24"/>
          <w:szCs w:val="24"/>
        </w:rPr>
        <w:t>dot syntax</w:t>
      </w:r>
      <w:r>
        <w:rPr>
          <w:rFonts w:ascii="Times New Roman" w:hAnsi="Times New Roman" w:cs="Times New Roman"/>
          <w:sz w:val="24"/>
          <w:szCs w:val="24"/>
        </w:rPr>
        <w:t>.</w:t>
      </w:r>
    </w:p>
    <w:p w14:paraId="3D684F96" w14:textId="65C211D2" w:rsidR="00770B59" w:rsidRDefault="00770B59" w:rsidP="00661045">
      <w:pPr>
        <w:spacing w:after="0" w:line="240" w:lineRule="auto"/>
        <w:rPr>
          <w:rFonts w:ascii="Times New Roman" w:hAnsi="Times New Roman" w:cs="Times New Roman"/>
          <w:sz w:val="24"/>
          <w:szCs w:val="24"/>
        </w:rPr>
      </w:pPr>
    </w:p>
    <w:p w14:paraId="2E38B40A" w14:textId="32524D15" w:rsidR="00770B59" w:rsidRDefault="00770B59" w:rsidP="00661045">
      <w:pPr>
        <w:spacing w:after="0" w:line="240" w:lineRule="auto"/>
        <w:rPr>
          <w:rFonts w:ascii="Times New Roman" w:hAnsi="Times New Roman" w:cs="Times New Roman"/>
          <w:sz w:val="24"/>
          <w:szCs w:val="24"/>
        </w:rPr>
      </w:pPr>
      <w:r>
        <w:rPr>
          <w:rFonts w:ascii="Times New Roman" w:hAnsi="Times New Roman" w:cs="Times New Roman"/>
          <w:sz w:val="24"/>
          <w:szCs w:val="24"/>
        </w:rPr>
        <w:t>For example, if you have a car, that car has multiple characteristics and things it can perform. We can create an object for a car with the following code:</w:t>
      </w:r>
    </w:p>
    <w:p w14:paraId="1A63E1D8" w14:textId="04DBCC53" w:rsidR="00770B59" w:rsidRDefault="00770B59" w:rsidP="00661045">
      <w:pPr>
        <w:spacing w:after="0" w:line="240" w:lineRule="auto"/>
        <w:rPr>
          <w:rFonts w:ascii="Times New Roman" w:hAnsi="Times New Roman" w:cs="Times New Roman"/>
          <w:sz w:val="24"/>
          <w:szCs w:val="24"/>
        </w:rPr>
      </w:pPr>
    </w:p>
    <w:p w14:paraId="7F3A501C" w14:textId="3ACB78EB" w:rsidR="00770B59" w:rsidRDefault="00770B59" w:rsidP="0066104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var </w:t>
      </w:r>
      <w:proofErr w:type="spellStart"/>
      <w:r>
        <w:rPr>
          <w:rFonts w:ascii="Times New Roman" w:hAnsi="Times New Roman" w:cs="Times New Roman"/>
          <w:sz w:val="24"/>
          <w:szCs w:val="24"/>
        </w:rPr>
        <w:t>myCar</w:t>
      </w:r>
      <w:proofErr w:type="spellEnd"/>
      <w:r>
        <w:rPr>
          <w:rFonts w:ascii="Times New Roman" w:hAnsi="Times New Roman" w:cs="Times New Roman"/>
          <w:sz w:val="24"/>
          <w:szCs w:val="24"/>
        </w:rPr>
        <w:t xml:space="preserve"> = {</w:t>
      </w:r>
    </w:p>
    <w:p w14:paraId="2AEAA17E" w14:textId="44C29283" w:rsidR="00770B59" w:rsidRDefault="00770B59" w:rsidP="00661045">
      <w:pPr>
        <w:spacing w:after="0" w:line="240" w:lineRule="auto"/>
        <w:rPr>
          <w:rFonts w:ascii="Times New Roman" w:hAnsi="Times New Roman" w:cs="Times New Roman"/>
          <w:sz w:val="24"/>
          <w:szCs w:val="24"/>
        </w:rPr>
      </w:pPr>
      <w:r>
        <w:rPr>
          <w:rFonts w:ascii="Times New Roman" w:hAnsi="Times New Roman" w:cs="Times New Roman"/>
          <w:sz w:val="24"/>
          <w:szCs w:val="24"/>
        </w:rPr>
        <w:tab/>
        <w:t>name: “Herbie”;</w:t>
      </w:r>
    </w:p>
    <w:p w14:paraId="777B85F3" w14:textId="5BF2DA34" w:rsidR="00770B59" w:rsidRDefault="00770B59" w:rsidP="00661045">
      <w:pPr>
        <w:spacing w:after="0" w:line="240" w:lineRule="auto"/>
        <w:rPr>
          <w:rFonts w:ascii="Times New Roman" w:hAnsi="Times New Roman" w:cs="Times New Roman"/>
          <w:sz w:val="24"/>
          <w:szCs w:val="24"/>
        </w:rPr>
      </w:pPr>
      <w:r>
        <w:rPr>
          <w:rFonts w:ascii="Times New Roman" w:hAnsi="Times New Roman" w:cs="Times New Roman"/>
          <w:sz w:val="24"/>
          <w:szCs w:val="24"/>
        </w:rPr>
        <w:tab/>
        <w:t>owner: “none”;</w:t>
      </w:r>
    </w:p>
    <w:p w14:paraId="06A563B0" w14:textId="0DB79C20" w:rsidR="00770B59" w:rsidRDefault="00770B59" w:rsidP="00661045">
      <w:pPr>
        <w:spacing w:after="0" w:line="240" w:lineRule="auto"/>
        <w:rPr>
          <w:rFonts w:ascii="Times New Roman" w:hAnsi="Times New Roman" w:cs="Times New Roman"/>
          <w:sz w:val="24"/>
          <w:szCs w:val="24"/>
        </w:rPr>
      </w:pPr>
      <w:r>
        <w:rPr>
          <w:rFonts w:ascii="Times New Roman" w:hAnsi="Times New Roman" w:cs="Times New Roman"/>
          <w:sz w:val="24"/>
          <w:szCs w:val="24"/>
        </w:rPr>
        <w:tab/>
        <w:t>age: 57;</w:t>
      </w:r>
    </w:p>
    <w:p w14:paraId="35F5AB89" w14:textId="4D8364E5" w:rsidR="00770B59" w:rsidRDefault="00770B59" w:rsidP="00661045">
      <w:pPr>
        <w:spacing w:after="0" w:line="240" w:lineRule="auto"/>
        <w:rPr>
          <w:rFonts w:ascii="Times New Roman" w:hAnsi="Times New Roman" w:cs="Times New Roman"/>
          <w:sz w:val="24"/>
          <w:szCs w:val="24"/>
        </w:rPr>
      </w:pPr>
      <w:r>
        <w:rPr>
          <w:rFonts w:ascii="Times New Roman" w:hAnsi="Times New Roman" w:cs="Times New Roman"/>
          <w:sz w:val="24"/>
          <w:szCs w:val="24"/>
        </w:rPr>
        <w:tab/>
        <w:t>honk: function() {alert(“HONK HONK!”);}</w:t>
      </w:r>
    </w:p>
    <w:p w14:paraId="3B0686C7" w14:textId="32E83D8F" w:rsidR="00770B59" w:rsidRDefault="00770B59" w:rsidP="00661045">
      <w:pPr>
        <w:spacing w:after="0" w:line="240" w:lineRule="auto"/>
        <w:rPr>
          <w:rFonts w:ascii="Times New Roman" w:hAnsi="Times New Roman" w:cs="Times New Roman"/>
          <w:sz w:val="24"/>
          <w:szCs w:val="24"/>
        </w:rPr>
      </w:pPr>
      <w:r>
        <w:rPr>
          <w:rFonts w:ascii="Times New Roman" w:hAnsi="Times New Roman" w:cs="Times New Roman"/>
          <w:sz w:val="24"/>
          <w:szCs w:val="24"/>
        </w:rPr>
        <w:t>};</w:t>
      </w:r>
    </w:p>
    <w:p w14:paraId="128E6A46" w14:textId="7C8FB24D" w:rsidR="00670C5E" w:rsidRDefault="00670C5E" w:rsidP="00661045">
      <w:pPr>
        <w:spacing w:after="0" w:line="240" w:lineRule="auto"/>
        <w:rPr>
          <w:rFonts w:ascii="Times New Roman" w:hAnsi="Times New Roman" w:cs="Times New Roman"/>
          <w:sz w:val="24"/>
          <w:szCs w:val="24"/>
        </w:rPr>
      </w:pPr>
    </w:p>
    <w:p w14:paraId="2FB840FD" w14:textId="75A85391" w:rsidR="00670C5E" w:rsidRDefault="00AC7CD8" w:rsidP="0066104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All you need to do is say var </w:t>
      </w:r>
      <w:proofErr w:type="spellStart"/>
      <w:r>
        <w:rPr>
          <w:rFonts w:ascii="Times New Roman" w:hAnsi="Times New Roman" w:cs="Times New Roman"/>
          <w:sz w:val="24"/>
          <w:szCs w:val="24"/>
        </w:rPr>
        <w:t>variableName</w:t>
      </w:r>
      <w:proofErr w:type="spellEnd"/>
      <w:r>
        <w:rPr>
          <w:rFonts w:ascii="Times New Roman" w:hAnsi="Times New Roman" w:cs="Times New Roman"/>
          <w:sz w:val="24"/>
          <w:szCs w:val="24"/>
        </w:rPr>
        <w:t xml:space="preserve"> = {} and place all methods/properties inside of the curly brackets. </w:t>
      </w:r>
      <w:r w:rsidR="00670C5E">
        <w:rPr>
          <w:rFonts w:ascii="Times New Roman" w:hAnsi="Times New Roman" w:cs="Times New Roman"/>
          <w:sz w:val="24"/>
          <w:szCs w:val="24"/>
        </w:rPr>
        <w:t xml:space="preserve">Name, owner, and age are all properties while honk is a method. </w:t>
      </w:r>
      <w:r w:rsidR="00C255A2">
        <w:rPr>
          <w:rFonts w:ascii="Times New Roman" w:hAnsi="Times New Roman" w:cs="Times New Roman"/>
          <w:sz w:val="24"/>
          <w:szCs w:val="24"/>
        </w:rPr>
        <w:t xml:space="preserve">We separate these with a colon but refer to them as key/value pairs. </w:t>
      </w:r>
      <w:r w:rsidR="00670C5E">
        <w:rPr>
          <w:rFonts w:ascii="Times New Roman" w:hAnsi="Times New Roman" w:cs="Times New Roman"/>
          <w:sz w:val="24"/>
          <w:szCs w:val="24"/>
        </w:rPr>
        <w:t xml:space="preserve">To get these values and use them, we use </w:t>
      </w:r>
      <w:r w:rsidR="00670C5E">
        <w:rPr>
          <w:rFonts w:ascii="Times New Roman" w:hAnsi="Times New Roman" w:cs="Times New Roman"/>
          <w:b/>
          <w:bCs/>
          <w:sz w:val="24"/>
          <w:szCs w:val="24"/>
        </w:rPr>
        <w:t>dot syntax</w:t>
      </w:r>
      <w:r w:rsidR="00670C5E">
        <w:rPr>
          <w:rFonts w:ascii="Times New Roman" w:hAnsi="Times New Roman" w:cs="Times New Roman"/>
          <w:sz w:val="24"/>
          <w:szCs w:val="24"/>
        </w:rPr>
        <w:t xml:space="preserve"> which utilizes a period and the property/method name. </w:t>
      </w:r>
    </w:p>
    <w:p w14:paraId="38E18A3E" w14:textId="3F813BB9" w:rsidR="00670C5E" w:rsidRDefault="00670C5E" w:rsidP="00661045">
      <w:pPr>
        <w:spacing w:after="0" w:line="240" w:lineRule="auto"/>
        <w:rPr>
          <w:rFonts w:ascii="Times New Roman" w:hAnsi="Times New Roman" w:cs="Times New Roman"/>
          <w:sz w:val="24"/>
          <w:szCs w:val="24"/>
        </w:rPr>
      </w:pPr>
    </w:p>
    <w:p w14:paraId="5BDD01D2" w14:textId="2DF7FC4D" w:rsidR="00670C5E" w:rsidRDefault="00670C5E" w:rsidP="0066104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console.log(myCar.name); // </w:t>
      </w:r>
      <w:r w:rsidR="00C255A2">
        <w:rPr>
          <w:rFonts w:ascii="Times New Roman" w:hAnsi="Times New Roman" w:cs="Times New Roman"/>
          <w:sz w:val="24"/>
          <w:szCs w:val="24"/>
        </w:rPr>
        <w:t>Refers to the name key but l</w:t>
      </w:r>
      <w:r w:rsidR="009818F9">
        <w:rPr>
          <w:rFonts w:ascii="Times New Roman" w:hAnsi="Times New Roman" w:cs="Times New Roman"/>
          <w:sz w:val="24"/>
          <w:szCs w:val="24"/>
        </w:rPr>
        <w:t>ogs</w:t>
      </w:r>
      <w:r>
        <w:rPr>
          <w:rFonts w:ascii="Times New Roman" w:hAnsi="Times New Roman" w:cs="Times New Roman"/>
          <w:sz w:val="24"/>
          <w:szCs w:val="24"/>
        </w:rPr>
        <w:t xml:space="preserve"> </w:t>
      </w:r>
      <w:r w:rsidR="00C255A2">
        <w:rPr>
          <w:rFonts w:ascii="Times New Roman" w:hAnsi="Times New Roman" w:cs="Times New Roman"/>
          <w:sz w:val="24"/>
          <w:szCs w:val="24"/>
        </w:rPr>
        <w:t xml:space="preserve">the value </w:t>
      </w:r>
      <w:r>
        <w:rPr>
          <w:rFonts w:ascii="Times New Roman" w:hAnsi="Times New Roman" w:cs="Times New Roman"/>
          <w:sz w:val="24"/>
          <w:szCs w:val="24"/>
        </w:rPr>
        <w:t>“Herbie”</w:t>
      </w:r>
      <w:r w:rsidR="009818F9">
        <w:rPr>
          <w:rFonts w:ascii="Times New Roman" w:hAnsi="Times New Roman" w:cs="Times New Roman"/>
          <w:sz w:val="24"/>
          <w:szCs w:val="24"/>
        </w:rPr>
        <w:t xml:space="preserve"> to the console</w:t>
      </w:r>
    </w:p>
    <w:p w14:paraId="66CB26FD" w14:textId="487F694C" w:rsidR="00670C5E" w:rsidRDefault="00670C5E" w:rsidP="00661045">
      <w:p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myCar.honk</w:t>
      </w:r>
      <w:proofErr w:type="spellEnd"/>
      <w:r>
        <w:rPr>
          <w:rFonts w:ascii="Times New Roman" w:hAnsi="Times New Roman" w:cs="Times New Roman"/>
          <w:sz w:val="24"/>
          <w:szCs w:val="24"/>
        </w:rPr>
        <w:t xml:space="preserve">(); // Would cause an alert to appear with “HONK </w:t>
      </w:r>
      <w:proofErr w:type="spellStart"/>
      <w:r>
        <w:rPr>
          <w:rFonts w:ascii="Times New Roman" w:hAnsi="Times New Roman" w:cs="Times New Roman"/>
          <w:sz w:val="24"/>
          <w:szCs w:val="24"/>
        </w:rPr>
        <w:t>HONK</w:t>
      </w:r>
      <w:proofErr w:type="spellEnd"/>
      <w:r>
        <w:rPr>
          <w:rFonts w:ascii="Times New Roman" w:hAnsi="Times New Roman" w:cs="Times New Roman"/>
          <w:sz w:val="24"/>
          <w:szCs w:val="24"/>
        </w:rPr>
        <w:t>!”</w:t>
      </w:r>
    </w:p>
    <w:p w14:paraId="5AF768AB" w14:textId="0CF52F71" w:rsidR="00670C5E" w:rsidRDefault="00670C5E" w:rsidP="00661045">
      <w:p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myCar.age</w:t>
      </w:r>
      <w:proofErr w:type="spellEnd"/>
      <w:r>
        <w:rPr>
          <w:rFonts w:ascii="Times New Roman" w:hAnsi="Times New Roman" w:cs="Times New Roman"/>
          <w:sz w:val="24"/>
          <w:szCs w:val="24"/>
        </w:rPr>
        <w:t xml:space="preserve">; // </w:t>
      </w:r>
      <w:r w:rsidR="00C255A2">
        <w:rPr>
          <w:rFonts w:ascii="Times New Roman" w:hAnsi="Times New Roman" w:cs="Times New Roman"/>
          <w:sz w:val="24"/>
          <w:szCs w:val="24"/>
        </w:rPr>
        <w:t xml:space="preserve">Refers to the age key and </w:t>
      </w:r>
      <w:r>
        <w:rPr>
          <w:rFonts w:ascii="Times New Roman" w:hAnsi="Times New Roman" w:cs="Times New Roman"/>
          <w:sz w:val="24"/>
          <w:szCs w:val="24"/>
        </w:rPr>
        <w:t>the value of 57</w:t>
      </w:r>
    </w:p>
    <w:p w14:paraId="2C5AF08A" w14:textId="37CAA431" w:rsidR="00670C5E" w:rsidRDefault="00670C5E" w:rsidP="00661045">
      <w:pPr>
        <w:spacing w:after="0" w:line="240" w:lineRule="auto"/>
        <w:rPr>
          <w:rFonts w:ascii="Times New Roman" w:hAnsi="Times New Roman" w:cs="Times New Roman"/>
          <w:sz w:val="24"/>
          <w:szCs w:val="24"/>
        </w:rPr>
      </w:pPr>
    </w:p>
    <w:p w14:paraId="4D8E91C7" w14:textId="311B7B57" w:rsidR="00F153A9" w:rsidRDefault="00670C5E" w:rsidP="0066104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Objects in JS are powerful because almost everything is an object of some sort. Arrays, strings, </w:t>
      </w:r>
      <w:r w:rsidR="009818F9">
        <w:rPr>
          <w:rFonts w:ascii="Times New Roman" w:hAnsi="Times New Roman" w:cs="Times New Roman"/>
          <w:sz w:val="24"/>
          <w:szCs w:val="24"/>
        </w:rPr>
        <w:t>and other types</w:t>
      </w:r>
      <w:r>
        <w:rPr>
          <w:rFonts w:ascii="Times New Roman" w:hAnsi="Times New Roman" w:cs="Times New Roman"/>
          <w:sz w:val="24"/>
          <w:szCs w:val="24"/>
        </w:rPr>
        <w:t xml:space="preserve"> all have their own properties </w:t>
      </w:r>
      <w:r w:rsidR="009818F9">
        <w:rPr>
          <w:rFonts w:ascii="Times New Roman" w:hAnsi="Times New Roman" w:cs="Times New Roman"/>
          <w:sz w:val="24"/>
          <w:szCs w:val="24"/>
        </w:rPr>
        <w:t xml:space="preserve">or methods </w:t>
      </w:r>
      <w:r>
        <w:rPr>
          <w:rFonts w:ascii="Times New Roman" w:hAnsi="Times New Roman" w:cs="Times New Roman"/>
          <w:sz w:val="24"/>
          <w:szCs w:val="24"/>
        </w:rPr>
        <w:t xml:space="preserve">(length, </w:t>
      </w:r>
      <w:proofErr w:type="spellStart"/>
      <w:r w:rsidR="009818F9">
        <w:rPr>
          <w:rFonts w:ascii="Times New Roman" w:hAnsi="Times New Roman" w:cs="Times New Roman"/>
          <w:sz w:val="24"/>
          <w:szCs w:val="24"/>
        </w:rPr>
        <w:t>concat</w:t>
      </w:r>
      <w:proofErr w:type="spellEnd"/>
      <w:r w:rsidR="009818F9">
        <w:rPr>
          <w:rFonts w:ascii="Times New Roman" w:hAnsi="Times New Roman" w:cs="Times New Roman"/>
          <w:sz w:val="24"/>
          <w:szCs w:val="24"/>
        </w:rPr>
        <w:t xml:space="preserve">, push, pop, splice, etc.). </w:t>
      </w:r>
    </w:p>
    <w:p w14:paraId="50A46BDB" w14:textId="77777777" w:rsidR="009818F9" w:rsidRPr="009818F9" w:rsidRDefault="009818F9" w:rsidP="00661045">
      <w:pPr>
        <w:spacing w:after="0" w:line="240" w:lineRule="auto"/>
        <w:rPr>
          <w:rFonts w:ascii="Times New Roman" w:hAnsi="Times New Roman" w:cs="Times New Roman"/>
          <w:sz w:val="24"/>
          <w:szCs w:val="24"/>
        </w:rPr>
      </w:pPr>
    </w:p>
    <w:p w14:paraId="5718FA1C" w14:textId="115072AA" w:rsidR="00A73732" w:rsidRPr="00A73732" w:rsidRDefault="00A73732" w:rsidP="00277931">
      <w:pPr>
        <w:spacing w:line="240" w:lineRule="auto"/>
        <w:rPr>
          <w:rFonts w:ascii="Times New Roman" w:hAnsi="Times New Roman" w:cs="Times New Roman"/>
          <w:sz w:val="24"/>
          <w:szCs w:val="24"/>
          <w:u w:val="single"/>
        </w:rPr>
      </w:pPr>
      <w:r>
        <w:rPr>
          <w:rFonts w:ascii="Times New Roman" w:hAnsi="Times New Roman" w:cs="Times New Roman"/>
          <w:sz w:val="24"/>
          <w:szCs w:val="24"/>
          <w:u w:val="single"/>
        </w:rPr>
        <w:t>Additional Reading</w:t>
      </w:r>
    </w:p>
    <w:p w14:paraId="0956DB4B" w14:textId="2E6FC708" w:rsidR="000B7C79" w:rsidRDefault="00F101F0" w:rsidP="00F153A9">
      <w:pPr>
        <w:pStyle w:val="ListParagraph"/>
        <w:numPr>
          <w:ilvl w:val="0"/>
          <w:numId w:val="44"/>
        </w:numPr>
        <w:spacing w:after="0" w:line="240" w:lineRule="auto"/>
        <w:rPr>
          <w:rFonts w:ascii="Times New Roman" w:hAnsi="Times New Roman" w:cs="Times New Roman"/>
          <w:sz w:val="24"/>
          <w:szCs w:val="24"/>
        </w:rPr>
      </w:pPr>
      <w:hyperlink r:id="rId5" w:history="1">
        <w:r w:rsidR="000B7C79" w:rsidRPr="000B7C79">
          <w:rPr>
            <w:rStyle w:val="Hyperlink"/>
            <w:rFonts w:ascii="Times New Roman" w:hAnsi="Times New Roman" w:cs="Times New Roman"/>
            <w:sz w:val="24"/>
            <w:szCs w:val="24"/>
          </w:rPr>
          <w:t>https://www.w3schools.com/js/js_let.asp</w:t>
        </w:r>
      </w:hyperlink>
      <w:r w:rsidR="000B7C79">
        <w:rPr>
          <w:rFonts w:ascii="Times New Roman" w:hAnsi="Times New Roman" w:cs="Times New Roman"/>
          <w:sz w:val="24"/>
          <w:szCs w:val="24"/>
        </w:rPr>
        <w:t xml:space="preserve"> (Let vs var)</w:t>
      </w:r>
    </w:p>
    <w:p w14:paraId="113339ED" w14:textId="3924D4B7" w:rsidR="008B1D28" w:rsidRDefault="00F101F0" w:rsidP="00F153A9">
      <w:pPr>
        <w:pStyle w:val="ListParagraph"/>
        <w:numPr>
          <w:ilvl w:val="0"/>
          <w:numId w:val="44"/>
        </w:numPr>
        <w:spacing w:after="0" w:line="240" w:lineRule="auto"/>
        <w:rPr>
          <w:rFonts w:ascii="Times New Roman" w:hAnsi="Times New Roman" w:cs="Times New Roman"/>
          <w:sz w:val="24"/>
          <w:szCs w:val="24"/>
        </w:rPr>
      </w:pPr>
      <w:hyperlink r:id="rId6" w:history="1">
        <w:r w:rsidR="008B1D28" w:rsidRPr="008B1D28">
          <w:rPr>
            <w:rStyle w:val="Hyperlink"/>
            <w:rFonts w:ascii="Times New Roman" w:hAnsi="Times New Roman" w:cs="Times New Roman"/>
            <w:sz w:val="24"/>
            <w:szCs w:val="24"/>
          </w:rPr>
          <w:t>https://css-tricks.com/javascript-scope-closures/</w:t>
        </w:r>
      </w:hyperlink>
      <w:r w:rsidR="008B1D28">
        <w:rPr>
          <w:rFonts w:ascii="Times New Roman" w:hAnsi="Times New Roman" w:cs="Times New Roman"/>
          <w:sz w:val="24"/>
          <w:szCs w:val="24"/>
        </w:rPr>
        <w:t xml:space="preserve"> (Only up to “function hoisting”, this goes very in-depth)</w:t>
      </w:r>
    </w:p>
    <w:p w14:paraId="1114524A" w14:textId="5AFFFF0B" w:rsidR="00F153A9" w:rsidRDefault="00F101F0" w:rsidP="00F153A9">
      <w:pPr>
        <w:pStyle w:val="ListParagraph"/>
        <w:numPr>
          <w:ilvl w:val="0"/>
          <w:numId w:val="44"/>
        </w:numPr>
        <w:spacing w:after="0" w:line="240" w:lineRule="auto"/>
        <w:rPr>
          <w:rFonts w:ascii="Times New Roman" w:hAnsi="Times New Roman" w:cs="Times New Roman"/>
          <w:sz w:val="24"/>
          <w:szCs w:val="24"/>
        </w:rPr>
      </w:pPr>
      <w:hyperlink r:id="rId7" w:history="1">
        <w:r w:rsidR="000B7C79" w:rsidRPr="00F72E2F">
          <w:rPr>
            <w:rStyle w:val="Hyperlink"/>
            <w:rFonts w:ascii="Times New Roman" w:hAnsi="Times New Roman" w:cs="Times New Roman"/>
            <w:sz w:val="24"/>
            <w:szCs w:val="24"/>
          </w:rPr>
          <w:t>https://www.htmldog.com/guides/javascript/beginner/arrays/</w:t>
        </w:r>
      </w:hyperlink>
      <w:r w:rsidR="00F153A9">
        <w:rPr>
          <w:rFonts w:ascii="Times New Roman" w:hAnsi="Times New Roman" w:cs="Times New Roman"/>
          <w:sz w:val="24"/>
          <w:szCs w:val="24"/>
        </w:rPr>
        <w:t xml:space="preserve"> (Arrays)</w:t>
      </w:r>
    </w:p>
    <w:p w14:paraId="53A5957B" w14:textId="77777777" w:rsidR="00F153A9" w:rsidRDefault="00F101F0" w:rsidP="00F153A9">
      <w:pPr>
        <w:pStyle w:val="ListParagraph"/>
        <w:numPr>
          <w:ilvl w:val="0"/>
          <w:numId w:val="44"/>
        </w:numPr>
        <w:spacing w:after="0" w:line="240" w:lineRule="auto"/>
        <w:rPr>
          <w:rFonts w:ascii="Times New Roman" w:hAnsi="Times New Roman" w:cs="Times New Roman"/>
          <w:sz w:val="24"/>
          <w:szCs w:val="24"/>
        </w:rPr>
      </w:pPr>
      <w:hyperlink r:id="rId8" w:history="1">
        <w:r w:rsidR="00F153A9" w:rsidRPr="006C0E35">
          <w:rPr>
            <w:rStyle w:val="Hyperlink"/>
            <w:rFonts w:ascii="Times New Roman" w:hAnsi="Times New Roman" w:cs="Times New Roman"/>
            <w:sz w:val="24"/>
            <w:szCs w:val="24"/>
          </w:rPr>
          <w:t>https://developer.mozilla.org/en-US/docs/Web/JavaScript/Reference/Global_Objects/Array</w:t>
        </w:r>
      </w:hyperlink>
      <w:r w:rsidR="00F153A9">
        <w:rPr>
          <w:rFonts w:ascii="Times New Roman" w:hAnsi="Times New Roman" w:cs="Times New Roman"/>
          <w:sz w:val="24"/>
          <w:szCs w:val="24"/>
        </w:rPr>
        <w:t xml:space="preserve"> (Array Methods - ignore let for now)</w:t>
      </w:r>
    </w:p>
    <w:p w14:paraId="4B483C0C" w14:textId="5698CA6B" w:rsidR="006C7B73" w:rsidRDefault="00F101F0" w:rsidP="006C7B73">
      <w:pPr>
        <w:pStyle w:val="ListParagraph"/>
        <w:numPr>
          <w:ilvl w:val="0"/>
          <w:numId w:val="44"/>
        </w:numPr>
        <w:spacing w:after="0" w:line="240" w:lineRule="auto"/>
        <w:rPr>
          <w:rFonts w:ascii="Times New Roman" w:hAnsi="Times New Roman" w:cs="Times New Roman"/>
          <w:sz w:val="24"/>
          <w:szCs w:val="24"/>
        </w:rPr>
      </w:pPr>
      <w:hyperlink r:id="rId9" w:history="1">
        <w:r w:rsidR="00F153A9" w:rsidRPr="006C0E35">
          <w:rPr>
            <w:rStyle w:val="Hyperlink"/>
            <w:rFonts w:ascii="Times New Roman" w:hAnsi="Times New Roman" w:cs="Times New Roman"/>
            <w:sz w:val="24"/>
            <w:szCs w:val="24"/>
          </w:rPr>
          <w:t>https://www.htmldog.com/guides/javascript/beginner/objects/</w:t>
        </w:r>
      </w:hyperlink>
      <w:r w:rsidR="00F153A9">
        <w:rPr>
          <w:rFonts w:ascii="Times New Roman" w:hAnsi="Times New Roman" w:cs="Times New Roman"/>
          <w:sz w:val="24"/>
          <w:szCs w:val="24"/>
        </w:rPr>
        <w:t xml:space="preserve"> (Objects)</w:t>
      </w:r>
    </w:p>
    <w:p w14:paraId="3E9A5F76" w14:textId="616EA9C1" w:rsidR="00B53C09" w:rsidRPr="00F153A9" w:rsidRDefault="00F101F0" w:rsidP="006C7B73">
      <w:pPr>
        <w:pStyle w:val="ListParagraph"/>
        <w:numPr>
          <w:ilvl w:val="0"/>
          <w:numId w:val="44"/>
        </w:numPr>
        <w:spacing w:after="0" w:line="240" w:lineRule="auto"/>
        <w:rPr>
          <w:rFonts w:ascii="Times New Roman" w:hAnsi="Times New Roman" w:cs="Times New Roman"/>
          <w:sz w:val="24"/>
          <w:szCs w:val="24"/>
        </w:rPr>
      </w:pPr>
      <w:hyperlink r:id="rId10" w:history="1">
        <w:r w:rsidR="00B53C09" w:rsidRPr="00B53C09">
          <w:rPr>
            <w:rStyle w:val="Hyperlink"/>
            <w:rFonts w:ascii="Times New Roman" w:hAnsi="Times New Roman" w:cs="Times New Roman"/>
            <w:sz w:val="24"/>
            <w:szCs w:val="24"/>
          </w:rPr>
          <w:t>https://www.geeksforgeeks.org/objects-in-javascript/</w:t>
        </w:r>
      </w:hyperlink>
      <w:r w:rsidR="00B53C09">
        <w:rPr>
          <w:rFonts w:ascii="Times New Roman" w:hAnsi="Times New Roman" w:cs="Times New Roman"/>
          <w:sz w:val="24"/>
          <w:szCs w:val="24"/>
        </w:rPr>
        <w:t xml:space="preserve"> (More Objects)</w:t>
      </w:r>
    </w:p>
    <w:p w14:paraId="4E53341D" w14:textId="77777777" w:rsidR="006C7B73" w:rsidRDefault="006C7B73" w:rsidP="006C7B73">
      <w:pPr>
        <w:spacing w:line="240" w:lineRule="auto"/>
        <w:rPr>
          <w:rFonts w:ascii="Times New Roman" w:hAnsi="Times New Roman" w:cs="Times New Roman"/>
          <w:b/>
          <w:sz w:val="24"/>
          <w:szCs w:val="24"/>
          <w:u w:val="single"/>
        </w:rPr>
      </w:pPr>
    </w:p>
    <w:p w14:paraId="2AE06D8B" w14:textId="683339E4" w:rsidR="001812D6" w:rsidRDefault="001812D6" w:rsidP="00E61003">
      <w:pPr>
        <w:spacing w:line="240" w:lineRule="auto"/>
        <w:ind w:left="720" w:hanging="720"/>
        <w:rPr>
          <w:rFonts w:ascii="Times New Roman" w:hAnsi="Times New Roman" w:cs="Times New Roman"/>
          <w:b/>
          <w:sz w:val="24"/>
          <w:szCs w:val="24"/>
          <w:u w:val="single"/>
        </w:rPr>
      </w:pPr>
      <w:r w:rsidRPr="006C7B73">
        <w:rPr>
          <w:rFonts w:ascii="Times New Roman" w:hAnsi="Times New Roman" w:cs="Times New Roman"/>
          <w:b/>
          <w:sz w:val="24"/>
          <w:szCs w:val="24"/>
          <w:u w:val="single"/>
        </w:rPr>
        <w:t>Class Example</w:t>
      </w:r>
      <w:r w:rsidR="00F638FB">
        <w:rPr>
          <w:rFonts w:ascii="Times New Roman" w:hAnsi="Times New Roman" w:cs="Times New Roman"/>
          <w:b/>
          <w:sz w:val="24"/>
          <w:szCs w:val="24"/>
          <w:u w:val="single"/>
        </w:rPr>
        <w:t>s</w:t>
      </w:r>
      <w:r w:rsidRPr="006C7B73">
        <w:rPr>
          <w:rFonts w:ascii="Times New Roman" w:hAnsi="Times New Roman" w:cs="Times New Roman"/>
          <w:b/>
          <w:sz w:val="24"/>
          <w:szCs w:val="24"/>
          <w:u w:val="single"/>
        </w:rPr>
        <w:t>:</w:t>
      </w:r>
    </w:p>
    <w:p w14:paraId="1040C163" w14:textId="47244AAE" w:rsidR="00F638FB" w:rsidRPr="006C7B73" w:rsidRDefault="00F101F0" w:rsidP="00E61003">
      <w:pPr>
        <w:spacing w:line="240" w:lineRule="auto"/>
        <w:ind w:left="720" w:hanging="720"/>
        <w:rPr>
          <w:rFonts w:ascii="Times New Roman" w:hAnsi="Times New Roman" w:cs="Times New Roman"/>
          <w:sz w:val="24"/>
          <w:szCs w:val="24"/>
        </w:rPr>
      </w:pPr>
      <w:hyperlink r:id="rId11" w:history="1">
        <w:r w:rsidR="00F638FB" w:rsidRPr="00F638FB">
          <w:rPr>
            <w:rStyle w:val="Hyperlink"/>
            <w:rFonts w:ascii="Times New Roman" w:hAnsi="Times New Roman" w:cs="Times New Roman"/>
            <w:sz w:val="24"/>
            <w:szCs w:val="24"/>
          </w:rPr>
          <w:t>https://iinf362.000webhostapp.com/examples/</w:t>
        </w:r>
      </w:hyperlink>
      <w:r w:rsidR="00F638FB">
        <w:rPr>
          <w:rFonts w:ascii="Times New Roman" w:hAnsi="Times New Roman" w:cs="Times New Roman"/>
          <w:sz w:val="24"/>
          <w:szCs w:val="24"/>
        </w:rPr>
        <w:t xml:space="preserve"> (All examples for the course)</w:t>
      </w:r>
    </w:p>
    <w:p w14:paraId="7AEADE64" w14:textId="3228AC26" w:rsidR="006C7B73" w:rsidRPr="006C7B73" w:rsidRDefault="00F101F0" w:rsidP="00E61003">
      <w:pPr>
        <w:spacing w:line="240" w:lineRule="auto"/>
        <w:ind w:left="720" w:hanging="720"/>
        <w:rPr>
          <w:rFonts w:ascii="Times New Roman" w:hAnsi="Times New Roman" w:cs="Times New Roman"/>
          <w:sz w:val="24"/>
          <w:szCs w:val="24"/>
        </w:rPr>
      </w:pPr>
      <w:hyperlink r:id="rId12" w:history="1">
        <w:r w:rsidR="006C7B73" w:rsidRPr="006C7B73">
          <w:rPr>
            <w:rStyle w:val="Hyperlink"/>
            <w:rFonts w:ascii="Times New Roman" w:hAnsi="Times New Roman" w:cs="Times New Roman"/>
            <w:sz w:val="24"/>
            <w:szCs w:val="24"/>
          </w:rPr>
          <w:t>http://iinf362.000webhostapp.com/examples/javascript-part-2/</w:t>
        </w:r>
      </w:hyperlink>
      <w:r w:rsidR="00F638FB">
        <w:rPr>
          <w:rFonts w:ascii="Times New Roman" w:hAnsi="Times New Roman" w:cs="Times New Roman"/>
          <w:sz w:val="24"/>
          <w:szCs w:val="24"/>
        </w:rPr>
        <w:t xml:space="preserve"> (This week’s example)</w:t>
      </w:r>
    </w:p>
    <w:p w14:paraId="3114B60B" w14:textId="16ED5B0F" w:rsidR="00B73F21" w:rsidRDefault="00B73F21" w:rsidP="001812D6">
      <w:pPr>
        <w:spacing w:line="240" w:lineRule="auto"/>
        <w:rPr>
          <w:rFonts w:ascii="Times New Roman" w:hAnsi="Times New Roman" w:cs="Times New Roman"/>
          <w:bCs/>
          <w:sz w:val="24"/>
          <w:szCs w:val="24"/>
        </w:rPr>
      </w:pPr>
      <w:r w:rsidRPr="006C7B73">
        <w:rPr>
          <w:rFonts w:ascii="Times New Roman" w:hAnsi="Times New Roman" w:cs="Times New Roman"/>
          <w:bCs/>
          <w:sz w:val="24"/>
          <w:szCs w:val="24"/>
        </w:rPr>
        <w:t>Right-click this page in order to view the page source. I’ve</w:t>
      </w:r>
      <w:r>
        <w:rPr>
          <w:rFonts w:ascii="Times New Roman" w:hAnsi="Times New Roman" w:cs="Times New Roman"/>
          <w:bCs/>
          <w:sz w:val="24"/>
          <w:szCs w:val="24"/>
        </w:rPr>
        <w:t xml:space="preserve"> left comments throughout the JavaScript to help you understand what is going on.</w:t>
      </w:r>
      <w:r w:rsidR="00AC7CD8">
        <w:rPr>
          <w:rFonts w:ascii="Times New Roman" w:hAnsi="Times New Roman" w:cs="Times New Roman"/>
          <w:bCs/>
          <w:sz w:val="24"/>
          <w:szCs w:val="24"/>
        </w:rPr>
        <w:t xml:space="preserve"> These examples will help you with the challenges for this week’s assignment.</w:t>
      </w:r>
    </w:p>
    <w:p w14:paraId="7F3E18F5" w14:textId="77777777" w:rsidR="00EC090A" w:rsidRPr="00F271F0" w:rsidRDefault="00EC090A" w:rsidP="001812D6">
      <w:pPr>
        <w:spacing w:line="240" w:lineRule="auto"/>
        <w:rPr>
          <w:rFonts w:ascii="Times New Roman" w:hAnsi="Times New Roman" w:cs="Times New Roman"/>
          <w:bCs/>
          <w:sz w:val="24"/>
          <w:szCs w:val="24"/>
        </w:rPr>
      </w:pPr>
    </w:p>
    <w:p w14:paraId="4F88C2E1" w14:textId="1380ED71" w:rsidR="00B00EE5" w:rsidRPr="00F271F0" w:rsidRDefault="0079034C" w:rsidP="00E110DE">
      <w:pPr>
        <w:spacing w:line="240" w:lineRule="auto"/>
        <w:rPr>
          <w:rFonts w:ascii="Times New Roman" w:hAnsi="Times New Roman" w:cs="Times New Roman"/>
          <w:b/>
          <w:sz w:val="28"/>
          <w:szCs w:val="28"/>
          <w:u w:val="single"/>
        </w:rPr>
      </w:pPr>
      <w:r w:rsidRPr="00F271F0">
        <w:rPr>
          <w:rFonts w:ascii="Times New Roman" w:hAnsi="Times New Roman" w:cs="Times New Roman"/>
          <w:b/>
          <w:sz w:val="28"/>
          <w:szCs w:val="28"/>
          <w:u w:val="single"/>
        </w:rPr>
        <w:t>If you haven’t done so already</w:t>
      </w:r>
      <w:r w:rsidR="00B00EE5" w:rsidRPr="00F271F0">
        <w:rPr>
          <w:rFonts w:ascii="Times New Roman" w:hAnsi="Times New Roman" w:cs="Times New Roman"/>
          <w:b/>
          <w:sz w:val="28"/>
          <w:szCs w:val="28"/>
          <w:u w:val="single"/>
        </w:rPr>
        <w:t xml:space="preserve">, please read the “Creating and Viewing our Web Pages.docx” file on Blackboard. You will not be able to submit anything for the assignment without completing that portion first. </w:t>
      </w:r>
    </w:p>
    <w:p w14:paraId="6B30F180" w14:textId="77777777" w:rsidR="0014489F" w:rsidRPr="00F271F0" w:rsidRDefault="0014489F" w:rsidP="00E110DE">
      <w:pPr>
        <w:spacing w:line="240" w:lineRule="auto"/>
        <w:rPr>
          <w:rFonts w:ascii="Times New Roman" w:hAnsi="Times New Roman" w:cs="Times New Roman"/>
          <w:bCs/>
          <w:sz w:val="24"/>
          <w:szCs w:val="24"/>
        </w:rPr>
      </w:pPr>
    </w:p>
    <w:p w14:paraId="7EB8260C" w14:textId="12BC85D0" w:rsidR="005D4DEA" w:rsidRDefault="007F0000" w:rsidP="009539F1">
      <w:pPr>
        <w:spacing w:after="0" w:line="240" w:lineRule="auto"/>
        <w:rPr>
          <w:rFonts w:ascii="Times New Roman" w:hAnsi="Times New Roman" w:cs="Times New Roman"/>
          <w:b/>
          <w:sz w:val="24"/>
          <w:szCs w:val="24"/>
        </w:rPr>
      </w:pPr>
      <w:bookmarkStart w:id="0" w:name="_Hlk34222383"/>
      <w:r>
        <w:rPr>
          <w:rFonts w:ascii="Times New Roman" w:hAnsi="Times New Roman" w:cs="Times New Roman"/>
          <w:b/>
          <w:sz w:val="24"/>
          <w:szCs w:val="24"/>
        </w:rPr>
        <w:t xml:space="preserve">JS Challenges </w:t>
      </w:r>
      <w:r w:rsidR="001169AB">
        <w:rPr>
          <w:rFonts w:ascii="Times New Roman" w:hAnsi="Times New Roman" w:cs="Times New Roman"/>
          <w:b/>
          <w:sz w:val="24"/>
          <w:szCs w:val="24"/>
        </w:rPr>
        <w:t>2</w:t>
      </w:r>
    </w:p>
    <w:bookmarkEnd w:id="0"/>
    <w:p w14:paraId="39826FB0" w14:textId="58834E78" w:rsidR="00FC2594" w:rsidRDefault="005B0E28" w:rsidP="00FC2594">
      <w:pPr>
        <w:spacing w:after="0" w:line="240" w:lineRule="auto"/>
        <w:rPr>
          <w:rFonts w:ascii="Times New Roman" w:hAnsi="Times New Roman" w:cs="Times New Roman"/>
          <w:bCs/>
          <w:sz w:val="24"/>
          <w:szCs w:val="24"/>
        </w:rPr>
      </w:pPr>
      <w:r>
        <w:rPr>
          <w:rFonts w:ascii="Times New Roman" w:hAnsi="Times New Roman" w:cs="Times New Roman"/>
          <w:sz w:val="24"/>
          <w:szCs w:val="24"/>
        </w:rPr>
        <w:t>Download the “</w:t>
      </w:r>
      <w:r w:rsidR="00F11869">
        <w:rPr>
          <w:rFonts w:ascii="Times New Roman" w:hAnsi="Times New Roman" w:cs="Times New Roman"/>
          <w:sz w:val="24"/>
          <w:szCs w:val="24"/>
        </w:rPr>
        <w:t>JS-Challenges</w:t>
      </w:r>
      <w:r w:rsidR="003130E3">
        <w:rPr>
          <w:rFonts w:ascii="Times New Roman" w:hAnsi="Times New Roman" w:cs="Times New Roman"/>
          <w:sz w:val="24"/>
          <w:szCs w:val="24"/>
        </w:rPr>
        <w:t>-2</w:t>
      </w:r>
      <w:r>
        <w:rPr>
          <w:rFonts w:ascii="Times New Roman" w:hAnsi="Times New Roman" w:cs="Times New Roman"/>
          <w:sz w:val="24"/>
          <w:szCs w:val="24"/>
        </w:rPr>
        <w:t xml:space="preserve">.zip” folder from Blackboard under </w:t>
      </w:r>
      <w:r>
        <w:rPr>
          <w:rFonts w:ascii="Times New Roman" w:hAnsi="Times New Roman" w:cs="Times New Roman"/>
          <w:bCs/>
          <w:sz w:val="24"/>
          <w:szCs w:val="24"/>
        </w:rPr>
        <w:t xml:space="preserve">the Lecture Notes for this week or in the Assignments folder. Inside of this zip folder, </w:t>
      </w:r>
      <w:r w:rsidR="009F68B1">
        <w:rPr>
          <w:rFonts w:ascii="Times New Roman" w:hAnsi="Times New Roman" w:cs="Times New Roman"/>
          <w:bCs/>
          <w:sz w:val="24"/>
          <w:szCs w:val="24"/>
        </w:rPr>
        <w:t xml:space="preserve">you’ll find </w:t>
      </w:r>
      <w:r w:rsidR="00F11869">
        <w:rPr>
          <w:rFonts w:ascii="Times New Roman" w:hAnsi="Times New Roman" w:cs="Times New Roman"/>
          <w:bCs/>
          <w:sz w:val="24"/>
          <w:szCs w:val="24"/>
        </w:rPr>
        <w:t xml:space="preserve">an HTML file, a </w:t>
      </w:r>
      <w:proofErr w:type="spellStart"/>
      <w:r w:rsidR="00F11869">
        <w:rPr>
          <w:rFonts w:ascii="Times New Roman" w:hAnsi="Times New Roman" w:cs="Times New Roman"/>
          <w:bCs/>
          <w:sz w:val="24"/>
          <w:szCs w:val="24"/>
        </w:rPr>
        <w:t>js</w:t>
      </w:r>
      <w:proofErr w:type="spellEnd"/>
      <w:r w:rsidR="00F11869">
        <w:rPr>
          <w:rFonts w:ascii="Times New Roman" w:hAnsi="Times New Roman" w:cs="Times New Roman"/>
          <w:bCs/>
          <w:sz w:val="24"/>
          <w:szCs w:val="24"/>
        </w:rPr>
        <w:t xml:space="preserve"> folder, and a </w:t>
      </w:r>
      <w:r w:rsidR="007A7EF6">
        <w:rPr>
          <w:rFonts w:ascii="Times New Roman" w:hAnsi="Times New Roman" w:cs="Times New Roman"/>
          <w:bCs/>
          <w:sz w:val="24"/>
          <w:szCs w:val="24"/>
        </w:rPr>
        <w:t>script.js file</w:t>
      </w:r>
      <w:r w:rsidR="009F68B1">
        <w:rPr>
          <w:rFonts w:ascii="Times New Roman" w:hAnsi="Times New Roman" w:cs="Times New Roman"/>
          <w:bCs/>
          <w:sz w:val="24"/>
          <w:szCs w:val="24"/>
        </w:rPr>
        <w:t xml:space="preserve">. </w:t>
      </w:r>
      <w:r w:rsidR="0009569D">
        <w:rPr>
          <w:rFonts w:ascii="Times New Roman" w:hAnsi="Times New Roman" w:cs="Times New Roman"/>
          <w:bCs/>
          <w:sz w:val="24"/>
          <w:szCs w:val="24"/>
        </w:rPr>
        <w:t xml:space="preserve">Using </w:t>
      </w:r>
      <w:r w:rsidR="00F11869">
        <w:rPr>
          <w:rFonts w:ascii="Times New Roman" w:hAnsi="Times New Roman" w:cs="Times New Roman"/>
          <w:bCs/>
          <w:sz w:val="24"/>
          <w:szCs w:val="24"/>
        </w:rPr>
        <w:t>t</w:t>
      </w:r>
      <w:r w:rsidR="007A7EF6">
        <w:rPr>
          <w:rFonts w:ascii="Times New Roman" w:hAnsi="Times New Roman" w:cs="Times New Roman"/>
          <w:bCs/>
          <w:sz w:val="24"/>
          <w:szCs w:val="24"/>
        </w:rPr>
        <w:t>hese</w:t>
      </w:r>
      <w:r w:rsidR="0028328F">
        <w:rPr>
          <w:rFonts w:ascii="Times New Roman" w:hAnsi="Times New Roman" w:cs="Times New Roman"/>
          <w:bCs/>
          <w:sz w:val="24"/>
          <w:szCs w:val="24"/>
        </w:rPr>
        <w:t xml:space="preserve"> file</w:t>
      </w:r>
      <w:r w:rsidR="007A7EF6">
        <w:rPr>
          <w:rFonts w:ascii="Times New Roman" w:hAnsi="Times New Roman" w:cs="Times New Roman"/>
          <w:bCs/>
          <w:sz w:val="24"/>
          <w:szCs w:val="24"/>
        </w:rPr>
        <w:t>s</w:t>
      </w:r>
      <w:r w:rsidR="0028328F">
        <w:rPr>
          <w:rFonts w:ascii="Times New Roman" w:hAnsi="Times New Roman" w:cs="Times New Roman"/>
          <w:bCs/>
          <w:sz w:val="24"/>
          <w:szCs w:val="24"/>
        </w:rPr>
        <w:t xml:space="preserve">, your task is </w:t>
      </w:r>
      <w:r w:rsidR="002218E0">
        <w:rPr>
          <w:rFonts w:ascii="Times New Roman" w:hAnsi="Times New Roman" w:cs="Times New Roman"/>
          <w:bCs/>
          <w:sz w:val="24"/>
          <w:szCs w:val="24"/>
        </w:rPr>
        <w:t xml:space="preserve">to </w:t>
      </w:r>
      <w:r w:rsidR="00F11869">
        <w:rPr>
          <w:rFonts w:ascii="Times New Roman" w:hAnsi="Times New Roman" w:cs="Times New Roman"/>
          <w:bCs/>
          <w:sz w:val="24"/>
          <w:szCs w:val="24"/>
        </w:rPr>
        <w:t>add</w:t>
      </w:r>
      <w:r w:rsidR="007F58F3">
        <w:rPr>
          <w:rFonts w:ascii="Times New Roman" w:hAnsi="Times New Roman" w:cs="Times New Roman"/>
          <w:bCs/>
          <w:sz w:val="24"/>
          <w:szCs w:val="24"/>
        </w:rPr>
        <w:t xml:space="preserve"> </w:t>
      </w:r>
      <w:r w:rsidR="007A7EF6">
        <w:rPr>
          <w:rFonts w:ascii="Times New Roman" w:hAnsi="Times New Roman" w:cs="Times New Roman"/>
          <w:bCs/>
          <w:sz w:val="24"/>
          <w:szCs w:val="24"/>
        </w:rPr>
        <w:t xml:space="preserve">JS </w:t>
      </w:r>
      <w:r w:rsidR="00F11869">
        <w:rPr>
          <w:rFonts w:ascii="Times New Roman" w:hAnsi="Times New Roman" w:cs="Times New Roman"/>
          <w:bCs/>
          <w:sz w:val="24"/>
          <w:szCs w:val="24"/>
        </w:rPr>
        <w:t xml:space="preserve">to complete the </w:t>
      </w:r>
      <w:r w:rsidR="007F58F3">
        <w:rPr>
          <w:rFonts w:ascii="Times New Roman" w:hAnsi="Times New Roman" w:cs="Times New Roman"/>
          <w:bCs/>
          <w:sz w:val="24"/>
          <w:szCs w:val="24"/>
        </w:rPr>
        <w:t>challenges as they are described in the HTML file.</w:t>
      </w:r>
      <w:r w:rsidR="00F11869">
        <w:rPr>
          <w:rFonts w:ascii="Times New Roman" w:hAnsi="Times New Roman" w:cs="Times New Roman"/>
          <w:bCs/>
          <w:sz w:val="24"/>
          <w:szCs w:val="24"/>
        </w:rPr>
        <w:t xml:space="preserve"> </w:t>
      </w:r>
      <w:r w:rsidR="007F58F3">
        <w:rPr>
          <w:rFonts w:ascii="Times New Roman" w:hAnsi="Times New Roman" w:cs="Times New Roman"/>
          <w:bCs/>
          <w:sz w:val="24"/>
          <w:szCs w:val="24"/>
        </w:rPr>
        <w:t xml:space="preserve">In total, there are </w:t>
      </w:r>
      <w:r w:rsidR="0057130E">
        <w:rPr>
          <w:rFonts w:ascii="Times New Roman" w:hAnsi="Times New Roman" w:cs="Times New Roman"/>
          <w:bCs/>
          <w:sz w:val="24"/>
          <w:szCs w:val="24"/>
        </w:rPr>
        <w:t xml:space="preserve">4 </w:t>
      </w:r>
      <w:r w:rsidR="007F58F3">
        <w:rPr>
          <w:rFonts w:ascii="Times New Roman" w:hAnsi="Times New Roman" w:cs="Times New Roman"/>
          <w:bCs/>
          <w:sz w:val="24"/>
          <w:szCs w:val="24"/>
        </w:rPr>
        <w:t xml:space="preserve">main challenges. Feel free to reference the class example code as it has items that will directly help you with this assignment. </w:t>
      </w:r>
      <w:r w:rsidR="004C79B7">
        <w:rPr>
          <w:rFonts w:ascii="Times New Roman" w:hAnsi="Times New Roman" w:cs="Times New Roman"/>
          <w:bCs/>
          <w:sz w:val="24"/>
          <w:szCs w:val="24"/>
        </w:rPr>
        <w:t>Also, the very last slide of the JavaScript PowerPoint slides on Blackboard has a video which depicts how the output/results should be for this assignment. Feel free to watch it for assistance. If the download is too big (roughly 70MB), please let me know.</w:t>
      </w:r>
    </w:p>
    <w:p w14:paraId="2F29C28B" w14:textId="77777777" w:rsidR="006E3420" w:rsidRPr="00C57A09" w:rsidRDefault="006E3420" w:rsidP="00C57A09">
      <w:pPr>
        <w:spacing w:after="0" w:line="240" w:lineRule="auto"/>
        <w:rPr>
          <w:rFonts w:ascii="Times New Roman" w:hAnsi="Times New Roman" w:cs="Times New Roman"/>
          <w:bCs/>
          <w:sz w:val="24"/>
          <w:szCs w:val="24"/>
          <w:u w:val="single"/>
        </w:rPr>
      </w:pPr>
    </w:p>
    <w:p w14:paraId="3D5BC80E" w14:textId="03F2D094" w:rsidR="00FC2594" w:rsidRDefault="00FC2594" w:rsidP="00FC2594">
      <w:pPr>
        <w:spacing w:after="0" w:line="240" w:lineRule="auto"/>
        <w:rPr>
          <w:rFonts w:ascii="Times New Roman" w:hAnsi="Times New Roman" w:cs="Times New Roman"/>
          <w:bCs/>
          <w:sz w:val="24"/>
          <w:szCs w:val="24"/>
        </w:rPr>
      </w:pPr>
      <w:r>
        <w:rPr>
          <w:rFonts w:ascii="Times New Roman" w:hAnsi="Times New Roman" w:cs="Times New Roman"/>
          <w:bCs/>
          <w:sz w:val="24"/>
          <w:szCs w:val="24"/>
        </w:rPr>
        <w:t>To receive credit for th</w:t>
      </w:r>
      <w:r w:rsidR="00C753F0">
        <w:rPr>
          <w:rFonts w:ascii="Times New Roman" w:hAnsi="Times New Roman" w:cs="Times New Roman"/>
          <w:bCs/>
          <w:sz w:val="24"/>
          <w:szCs w:val="24"/>
        </w:rPr>
        <w:t>ese challenges</w:t>
      </w:r>
      <w:r>
        <w:rPr>
          <w:rFonts w:ascii="Times New Roman" w:hAnsi="Times New Roman" w:cs="Times New Roman"/>
          <w:bCs/>
          <w:sz w:val="24"/>
          <w:szCs w:val="24"/>
        </w:rPr>
        <w:t xml:space="preserve">, submit a link to your </w:t>
      </w:r>
      <w:r w:rsidR="009B0E1A">
        <w:rPr>
          <w:rFonts w:ascii="Times New Roman" w:hAnsi="Times New Roman" w:cs="Times New Roman"/>
          <w:bCs/>
          <w:sz w:val="24"/>
          <w:szCs w:val="24"/>
        </w:rPr>
        <w:t>JS Challenges</w:t>
      </w:r>
      <w:r>
        <w:rPr>
          <w:rFonts w:ascii="Times New Roman" w:hAnsi="Times New Roman" w:cs="Times New Roman"/>
          <w:bCs/>
          <w:sz w:val="24"/>
          <w:szCs w:val="24"/>
        </w:rPr>
        <w:t xml:space="preserve"> </w:t>
      </w:r>
      <w:r w:rsidR="005370E0">
        <w:rPr>
          <w:rFonts w:ascii="Times New Roman" w:hAnsi="Times New Roman" w:cs="Times New Roman"/>
          <w:bCs/>
          <w:sz w:val="24"/>
          <w:szCs w:val="24"/>
        </w:rPr>
        <w:t xml:space="preserve">2 </w:t>
      </w:r>
      <w:r>
        <w:rPr>
          <w:rFonts w:ascii="Times New Roman" w:hAnsi="Times New Roman" w:cs="Times New Roman"/>
          <w:bCs/>
          <w:sz w:val="24"/>
          <w:szCs w:val="24"/>
        </w:rPr>
        <w:t xml:space="preserve">page by </w:t>
      </w:r>
      <w:r w:rsidRPr="00FC2594">
        <w:rPr>
          <w:rFonts w:ascii="Times New Roman" w:hAnsi="Times New Roman" w:cs="Times New Roman"/>
          <w:bCs/>
          <w:sz w:val="24"/>
          <w:szCs w:val="24"/>
          <w:u w:val="single"/>
        </w:rPr>
        <w:t xml:space="preserve">Wednesday, </w:t>
      </w:r>
      <w:r w:rsidR="006E3420">
        <w:rPr>
          <w:rFonts w:ascii="Times New Roman" w:hAnsi="Times New Roman" w:cs="Times New Roman"/>
          <w:bCs/>
          <w:sz w:val="24"/>
          <w:szCs w:val="24"/>
          <w:u w:val="single"/>
        </w:rPr>
        <w:t>April 1</w:t>
      </w:r>
      <w:r w:rsidR="006E3420" w:rsidRPr="006E3420">
        <w:rPr>
          <w:rFonts w:ascii="Times New Roman" w:hAnsi="Times New Roman" w:cs="Times New Roman"/>
          <w:bCs/>
          <w:sz w:val="24"/>
          <w:szCs w:val="24"/>
          <w:u w:val="single"/>
          <w:vertAlign w:val="superscript"/>
        </w:rPr>
        <w:t>st</w:t>
      </w:r>
      <w:r w:rsidRPr="00FC2594">
        <w:rPr>
          <w:rFonts w:ascii="Times New Roman" w:hAnsi="Times New Roman" w:cs="Times New Roman"/>
          <w:bCs/>
          <w:sz w:val="24"/>
          <w:szCs w:val="24"/>
          <w:u w:val="single"/>
        </w:rPr>
        <w:t xml:space="preserve"> at midnight</w:t>
      </w:r>
      <w:r>
        <w:rPr>
          <w:rFonts w:ascii="Times New Roman" w:hAnsi="Times New Roman" w:cs="Times New Roman"/>
          <w:bCs/>
          <w:sz w:val="24"/>
          <w:szCs w:val="24"/>
        </w:rPr>
        <w:t xml:space="preserve">. The assignment with be called </w:t>
      </w:r>
      <w:r w:rsidR="009B0E1A">
        <w:rPr>
          <w:rFonts w:ascii="Times New Roman" w:hAnsi="Times New Roman" w:cs="Times New Roman"/>
          <w:bCs/>
          <w:sz w:val="24"/>
          <w:szCs w:val="24"/>
        </w:rPr>
        <w:t>JS Challenges</w:t>
      </w:r>
      <w:r>
        <w:rPr>
          <w:rFonts w:ascii="Times New Roman" w:hAnsi="Times New Roman" w:cs="Times New Roman"/>
          <w:bCs/>
          <w:sz w:val="24"/>
          <w:szCs w:val="24"/>
        </w:rPr>
        <w:t xml:space="preserve"> </w:t>
      </w:r>
      <w:r w:rsidR="005370E0">
        <w:rPr>
          <w:rFonts w:ascii="Times New Roman" w:hAnsi="Times New Roman" w:cs="Times New Roman"/>
          <w:bCs/>
          <w:sz w:val="24"/>
          <w:szCs w:val="24"/>
        </w:rPr>
        <w:t xml:space="preserve">2 </w:t>
      </w:r>
      <w:r>
        <w:rPr>
          <w:rFonts w:ascii="Times New Roman" w:hAnsi="Times New Roman" w:cs="Times New Roman"/>
          <w:bCs/>
          <w:sz w:val="24"/>
          <w:szCs w:val="24"/>
        </w:rPr>
        <w:t>in the assignments folder. It will also be accessible through the Lecture Notes for this week.</w:t>
      </w:r>
    </w:p>
    <w:p w14:paraId="01227BE7" w14:textId="77777777" w:rsidR="00FC2594" w:rsidRPr="00FC2594" w:rsidRDefault="00FC2594" w:rsidP="00FC2594">
      <w:pPr>
        <w:spacing w:after="0" w:line="240" w:lineRule="auto"/>
        <w:rPr>
          <w:rFonts w:ascii="Times New Roman" w:hAnsi="Times New Roman" w:cs="Times New Roman"/>
          <w:bCs/>
          <w:sz w:val="24"/>
          <w:szCs w:val="24"/>
        </w:rPr>
      </w:pPr>
    </w:p>
    <w:p w14:paraId="545FFEFA" w14:textId="51442D8E" w:rsidR="00E110DE" w:rsidRPr="00A52AFE" w:rsidRDefault="00E110DE" w:rsidP="00A52AFE">
      <w:pPr>
        <w:pStyle w:val="Heading2"/>
        <w:rPr>
          <w:rFonts w:ascii="Times New Roman" w:hAnsi="Times New Roman" w:cs="Times New Roman"/>
          <w:bCs/>
          <w:sz w:val="32"/>
          <w:szCs w:val="32"/>
        </w:rPr>
      </w:pPr>
      <w:r w:rsidRPr="00A52AFE">
        <w:rPr>
          <w:rFonts w:ascii="Times New Roman" w:hAnsi="Times New Roman" w:cs="Times New Roman"/>
          <w:sz w:val="32"/>
          <w:szCs w:val="32"/>
        </w:rPr>
        <w:t>Next Week</w:t>
      </w:r>
      <w:r w:rsidR="001577F6">
        <w:rPr>
          <w:rFonts w:ascii="Times New Roman" w:hAnsi="Times New Roman" w:cs="Times New Roman"/>
          <w:sz w:val="32"/>
          <w:szCs w:val="32"/>
        </w:rPr>
        <w:t xml:space="preserve"> (</w:t>
      </w:r>
      <w:r w:rsidR="002C2240">
        <w:rPr>
          <w:rFonts w:ascii="Times New Roman" w:hAnsi="Times New Roman" w:cs="Times New Roman"/>
          <w:sz w:val="32"/>
          <w:szCs w:val="32"/>
        </w:rPr>
        <w:t>April</w:t>
      </w:r>
      <w:r w:rsidR="001577F6">
        <w:rPr>
          <w:rFonts w:ascii="Times New Roman" w:hAnsi="Times New Roman" w:cs="Times New Roman"/>
          <w:sz w:val="32"/>
          <w:szCs w:val="32"/>
        </w:rPr>
        <w:t xml:space="preserve"> </w:t>
      </w:r>
      <w:r w:rsidR="002C2240">
        <w:rPr>
          <w:rFonts w:ascii="Times New Roman" w:hAnsi="Times New Roman" w:cs="Times New Roman"/>
          <w:sz w:val="32"/>
          <w:szCs w:val="32"/>
        </w:rPr>
        <w:t>1</w:t>
      </w:r>
      <w:r w:rsidR="002C2240" w:rsidRPr="002C2240">
        <w:rPr>
          <w:rFonts w:ascii="Times New Roman" w:hAnsi="Times New Roman" w:cs="Times New Roman"/>
          <w:sz w:val="32"/>
          <w:szCs w:val="32"/>
          <w:vertAlign w:val="superscript"/>
        </w:rPr>
        <w:t>st</w:t>
      </w:r>
      <w:r w:rsidR="001577F6">
        <w:rPr>
          <w:rFonts w:ascii="Times New Roman" w:hAnsi="Times New Roman" w:cs="Times New Roman"/>
          <w:sz w:val="32"/>
          <w:szCs w:val="32"/>
        </w:rPr>
        <w:t>)</w:t>
      </w:r>
    </w:p>
    <w:p w14:paraId="19367FDF" w14:textId="11C6489C" w:rsidR="004F2673" w:rsidRDefault="00794FA1" w:rsidP="002C2240">
      <w:pPr>
        <w:rPr>
          <w:rFonts w:ascii="Times New Roman" w:hAnsi="Times New Roman" w:cs="Times New Roman"/>
          <w:sz w:val="24"/>
          <w:szCs w:val="24"/>
        </w:rPr>
      </w:pPr>
      <w:r w:rsidRPr="00F271F0">
        <w:rPr>
          <w:rFonts w:ascii="Times New Roman" w:hAnsi="Times New Roman" w:cs="Times New Roman"/>
          <w:sz w:val="24"/>
          <w:szCs w:val="24"/>
        </w:rPr>
        <w:t xml:space="preserve">Next week, we will </w:t>
      </w:r>
      <w:r w:rsidR="002C2240">
        <w:rPr>
          <w:rFonts w:ascii="Times New Roman" w:hAnsi="Times New Roman" w:cs="Times New Roman"/>
          <w:sz w:val="24"/>
          <w:szCs w:val="24"/>
        </w:rPr>
        <w:t xml:space="preserve">look at </w:t>
      </w:r>
      <w:proofErr w:type="spellStart"/>
      <w:r w:rsidR="002C2240">
        <w:rPr>
          <w:rFonts w:ascii="Times New Roman" w:hAnsi="Times New Roman" w:cs="Times New Roman"/>
          <w:sz w:val="24"/>
          <w:szCs w:val="24"/>
        </w:rPr>
        <w:t>JQuery</w:t>
      </w:r>
      <w:proofErr w:type="spellEnd"/>
      <w:r w:rsidR="002C2240">
        <w:rPr>
          <w:rFonts w:ascii="Times New Roman" w:hAnsi="Times New Roman" w:cs="Times New Roman"/>
          <w:sz w:val="24"/>
          <w:szCs w:val="24"/>
        </w:rPr>
        <w:t xml:space="preserve"> and the Initial Draft of the Final Project. </w:t>
      </w:r>
      <w:r w:rsidR="006C45F4">
        <w:rPr>
          <w:rFonts w:ascii="Times New Roman" w:hAnsi="Times New Roman" w:cs="Times New Roman"/>
          <w:sz w:val="24"/>
          <w:szCs w:val="24"/>
        </w:rPr>
        <w:t xml:space="preserve">We also have the CSS quiz due later in the week as well. </w:t>
      </w:r>
      <w:r w:rsidR="002C2240">
        <w:rPr>
          <w:rFonts w:ascii="Times New Roman" w:hAnsi="Times New Roman" w:cs="Times New Roman"/>
          <w:sz w:val="24"/>
          <w:szCs w:val="24"/>
        </w:rPr>
        <w:t xml:space="preserve">The </w:t>
      </w:r>
      <w:proofErr w:type="spellStart"/>
      <w:r w:rsidR="002C2240">
        <w:rPr>
          <w:rFonts w:ascii="Times New Roman" w:hAnsi="Times New Roman" w:cs="Times New Roman"/>
          <w:sz w:val="24"/>
          <w:szCs w:val="24"/>
        </w:rPr>
        <w:t>JQuery</w:t>
      </w:r>
      <w:proofErr w:type="spellEnd"/>
      <w:r w:rsidR="002C2240">
        <w:rPr>
          <w:rFonts w:ascii="Times New Roman" w:hAnsi="Times New Roman" w:cs="Times New Roman"/>
          <w:sz w:val="24"/>
          <w:szCs w:val="24"/>
        </w:rPr>
        <w:t xml:space="preserve"> assignment will consist of a few short tasks. Other than that, your job will be to work on your Initial Draft and ask questions throughout the week. Make sure to look at the content provided in the Final Project Materials folder and think of ways to incorporate it into the page. </w:t>
      </w:r>
      <w:r w:rsidR="00F101F0">
        <w:rPr>
          <w:rFonts w:ascii="Times New Roman" w:hAnsi="Times New Roman" w:cs="Times New Roman"/>
          <w:sz w:val="24"/>
          <w:szCs w:val="24"/>
        </w:rPr>
        <w:t xml:space="preserve">The reading below isn’t mandatory but will give you a glimpse into </w:t>
      </w:r>
      <w:proofErr w:type="spellStart"/>
      <w:r w:rsidR="00F101F0">
        <w:rPr>
          <w:rFonts w:ascii="Times New Roman" w:hAnsi="Times New Roman" w:cs="Times New Roman"/>
          <w:sz w:val="24"/>
          <w:szCs w:val="24"/>
        </w:rPr>
        <w:t>JQuery</w:t>
      </w:r>
      <w:proofErr w:type="spellEnd"/>
      <w:r w:rsidR="00F101F0">
        <w:rPr>
          <w:rFonts w:ascii="Times New Roman" w:hAnsi="Times New Roman" w:cs="Times New Roman"/>
          <w:sz w:val="24"/>
          <w:szCs w:val="24"/>
        </w:rPr>
        <w:t>.</w:t>
      </w:r>
    </w:p>
    <w:p w14:paraId="7EDC321B" w14:textId="4F1FC760" w:rsidR="00F101F0" w:rsidRDefault="00F101F0" w:rsidP="00F101F0">
      <w:pPr>
        <w:pStyle w:val="ListParagraph"/>
        <w:numPr>
          <w:ilvl w:val="0"/>
          <w:numId w:val="45"/>
        </w:numPr>
        <w:rPr>
          <w:rFonts w:ascii="Times New Roman" w:hAnsi="Times New Roman" w:cs="Times New Roman"/>
          <w:sz w:val="24"/>
          <w:szCs w:val="24"/>
        </w:rPr>
      </w:pPr>
      <w:hyperlink r:id="rId13" w:history="1">
        <w:r w:rsidRPr="00F101F0">
          <w:rPr>
            <w:rStyle w:val="Hyperlink"/>
            <w:rFonts w:ascii="Times New Roman" w:hAnsi="Times New Roman" w:cs="Times New Roman"/>
            <w:sz w:val="24"/>
            <w:szCs w:val="24"/>
          </w:rPr>
          <w:t>https://api.jquery.com/</w:t>
        </w:r>
      </w:hyperlink>
    </w:p>
    <w:p w14:paraId="11307F2D" w14:textId="2E533190" w:rsidR="00F101F0" w:rsidRPr="00F101F0" w:rsidRDefault="00F101F0" w:rsidP="00F101F0">
      <w:pPr>
        <w:pStyle w:val="ListParagraph"/>
        <w:numPr>
          <w:ilvl w:val="0"/>
          <w:numId w:val="45"/>
        </w:numPr>
        <w:rPr>
          <w:rFonts w:ascii="Times New Roman" w:hAnsi="Times New Roman" w:cs="Times New Roman"/>
          <w:sz w:val="24"/>
          <w:szCs w:val="24"/>
        </w:rPr>
      </w:pPr>
      <w:hyperlink r:id="rId14" w:history="1">
        <w:r w:rsidRPr="00F101F0">
          <w:rPr>
            <w:rStyle w:val="Hyperlink"/>
            <w:rFonts w:ascii="Times New Roman" w:hAnsi="Times New Roman" w:cs="Times New Roman"/>
            <w:sz w:val="24"/>
            <w:szCs w:val="24"/>
          </w:rPr>
          <w:t>https://www.w3schools.com/jquery/jquery_examples.asp</w:t>
        </w:r>
      </w:hyperlink>
      <w:bookmarkStart w:id="1" w:name="_GoBack"/>
      <w:bookmarkEnd w:id="1"/>
    </w:p>
    <w:sectPr w:rsidR="00F101F0" w:rsidRPr="00F101F0" w:rsidSect="00A17694">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23713"/>
    <w:multiLevelType w:val="hybridMultilevel"/>
    <w:tmpl w:val="050CD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0F1136"/>
    <w:multiLevelType w:val="hybridMultilevel"/>
    <w:tmpl w:val="DBF03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F30B21"/>
    <w:multiLevelType w:val="hybridMultilevel"/>
    <w:tmpl w:val="2278B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4E6B80"/>
    <w:multiLevelType w:val="hybridMultilevel"/>
    <w:tmpl w:val="A03E0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6E4BA3"/>
    <w:multiLevelType w:val="hybridMultilevel"/>
    <w:tmpl w:val="FBF45E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277A17"/>
    <w:multiLevelType w:val="hybridMultilevel"/>
    <w:tmpl w:val="281E857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A17432"/>
    <w:multiLevelType w:val="hybridMultilevel"/>
    <w:tmpl w:val="E76221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887914"/>
    <w:multiLevelType w:val="hybridMultilevel"/>
    <w:tmpl w:val="A9A0E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44109C"/>
    <w:multiLevelType w:val="hybridMultilevel"/>
    <w:tmpl w:val="DBD650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AE0631"/>
    <w:multiLevelType w:val="hybridMultilevel"/>
    <w:tmpl w:val="8DEC3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D40663"/>
    <w:multiLevelType w:val="hybridMultilevel"/>
    <w:tmpl w:val="70C0E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2128B5"/>
    <w:multiLevelType w:val="hybridMultilevel"/>
    <w:tmpl w:val="EA16E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F656FF"/>
    <w:multiLevelType w:val="hybridMultilevel"/>
    <w:tmpl w:val="550C1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F24B1F"/>
    <w:multiLevelType w:val="hybridMultilevel"/>
    <w:tmpl w:val="3DE49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DA1974"/>
    <w:multiLevelType w:val="hybridMultilevel"/>
    <w:tmpl w:val="9EC45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B670FE"/>
    <w:multiLevelType w:val="hybridMultilevel"/>
    <w:tmpl w:val="122A1D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937385D"/>
    <w:multiLevelType w:val="hybridMultilevel"/>
    <w:tmpl w:val="12F6A8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6C111C"/>
    <w:multiLevelType w:val="hybridMultilevel"/>
    <w:tmpl w:val="228010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2166C0"/>
    <w:multiLevelType w:val="hybridMultilevel"/>
    <w:tmpl w:val="406490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3D1354"/>
    <w:multiLevelType w:val="hybridMultilevel"/>
    <w:tmpl w:val="51E4F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7D3E76"/>
    <w:multiLevelType w:val="hybridMultilevel"/>
    <w:tmpl w:val="C8ECB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49260B6"/>
    <w:multiLevelType w:val="hybridMultilevel"/>
    <w:tmpl w:val="B588D9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473163FC"/>
    <w:multiLevelType w:val="hybridMultilevel"/>
    <w:tmpl w:val="0EA89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147C34"/>
    <w:multiLevelType w:val="hybridMultilevel"/>
    <w:tmpl w:val="58B827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9F15E91"/>
    <w:multiLevelType w:val="multilevel"/>
    <w:tmpl w:val="3AE4C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9F33AA4"/>
    <w:multiLevelType w:val="hybridMultilevel"/>
    <w:tmpl w:val="C434A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CFD3ABC"/>
    <w:multiLevelType w:val="hybridMultilevel"/>
    <w:tmpl w:val="137E3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1D06D8"/>
    <w:multiLevelType w:val="hybridMultilevel"/>
    <w:tmpl w:val="92CC2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8086354"/>
    <w:multiLevelType w:val="hybridMultilevel"/>
    <w:tmpl w:val="8E8AB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F980904"/>
    <w:multiLevelType w:val="hybridMultilevel"/>
    <w:tmpl w:val="3A8C7F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7A6EA5"/>
    <w:multiLevelType w:val="hybridMultilevel"/>
    <w:tmpl w:val="01B0F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3F32736"/>
    <w:multiLevelType w:val="hybridMultilevel"/>
    <w:tmpl w:val="E1309A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4F00B10"/>
    <w:multiLevelType w:val="multilevel"/>
    <w:tmpl w:val="3208B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5D278F1"/>
    <w:multiLevelType w:val="hybridMultilevel"/>
    <w:tmpl w:val="0DDAE0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5F94C9A"/>
    <w:multiLevelType w:val="hybridMultilevel"/>
    <w:tmpl w:val="D71CFF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84F6F50"/>
    <w:multiLevelType w:val="hybridMultilevel"/>
    <w:tmpl w:val="50B800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B7B24D1"/>
    <w:multiLevelType w:val="hybridMultilevel"/>
    <w:tmpl w:val="49049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FF72FB3"/>
    <w:multiLevelType w:val="hybridMultilevel"/>
    <w:tmpl w:val="2806F1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018106C"/>
    <w:multiLevelType w:val="hybridMultilevel"/>
    <w:tmpl w:val="59267B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904C61"/>
    <w:multiLevelType w:val="hybridMultilevel"/>
    <w:tmpl w:val="D9ECC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780473D"/>
    <w:multiLevelType w:val="hybridMultilevel"/>
    <w:tmpl w:val="5EE01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7EC7176"/>
    <w:multiLevelType w:val="hybridMultilevel"/>
    <w:tmpl w:val="255ED4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8761305"/>
    <w:multiLevelType w:val="hybridMultilevel"/>
    <w:tmpl w:val="9482C9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A154692"/>
    <w:multiLevelType w:val="hybridMultilevel"/>
    <w:tmpl w:val="2132D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E75202C"/>
    <w:multiLevelType w:val="multilevel"/>
    <w:tmpl w:val="F5EE5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40"/>
  </w:num>
  <w:num w:numId="3">
    <w:abstractNumId w:val="32"/>
  </w:num>
  <w:num w:numId="4">
    <w:abstractNumId w:val="15"/>
  </w:num>
  <w:num w:numId="5">
    <w:abstractNumId w:val="34"/>
  </w:num>
  <w:num w:numId="6">
    <w:abstractNumId w:val="21"/>
  </w:num>
  <w:num w:numId="7">
    <w:abstractNumId w:val="3"/>
  </w:num>
  <w:num w:numId="8">
    <w:abstractNumId w:val="6"/>
  </w:num>
  <w:num w:numId="9">
    <w:abstractNumId w:val="29"/>
  </w:num>
  <w:num w:numId="10">
    <w:abstractNumId w:val="23"/>
  </w:num>
  <w:num w:numId="11">
    <w:abstractNumId w:val="7"/>
  </w:num>
  <w:num w:numId="12">
    <w:abstractNumId w:val="12"/>
  </w:num>
  <w:num w:numId="13">
    <w:abstractNumId w:val="39"/>
  </w:num>
  <w:num w:numId="14">
    <w:abstractNumId w:val="33"/>
  </w:num>
  <w:num w:numId="15">
    <w:abstractNumId w:val="28"/>
  </w:num>
  <w:num w:numId="16">
    <w:abstractNumId w:val="31"/>
  </w:num>
  <w:num w:numId="17">
    <w:abstractNumId w:val="4"/>
  </w:num>
  <w:num w:numId="18">
    <w:abstractNumId w:val="13"/>
  </w:num>
  <w:num w:numId="19">
    <w:abstractNumId w:val="1"/>
  </w:num>
  <w:num w:numId="20">
    <w:abstractNumId w:val="41"/>
  </w:num>
  <w:num w:numId="21">
    <w:abstractNumId w:val="26"/>
  </w:num>
  <w:num w:numId="22">
    <w:abstractNumId w:val="10"/>
  </w:num>
  <w:num w:numId="23">
    <w:abstractNumId w:val="14"/>
  </w:num>
  <w:num w:numId="24">
    <w:abstractNumId w:val="16"/>
  </w:num>
  <w:num w:numId="25">
    <w:abstractNumId w:val="43"/>
  </w:num>
  <w:num w:numId="26">
    <w:abstractNumId w:val="37"/>
  </w:num>
  <w:num w:numId="27">
    <w:abstractNumId w:val="42"/>
  </w:num>
  <w:num w:numId="28">
    <w:abstractNumId w:val="9"/>
  </w:num>
  <w:num w:numId="29">
    <w:abstractNumId w:val="20"/>
  </w:num>
  <w:num w:numId="30">
    <w:abstractNumId w:val="25"/>
  </w:num>
  <w:num w:numId="31">
    <w:abstractNumId w:val="2"/>
  </w:num>
  <w:num w:numId="32">
    <w:abstractNumId w:val="0"/>
  </w:num>
  <w:num w:numId="33">
    <w:abstractNumId w:val="35"/>
  </w:num>
  <w:num w:numId="34">
    <w:abstractNumId w:val="19"/>
  </w:num>
  <w:num w:numId="35">
    <w:abstractNumId w:val="44"/>
  </w:num>
  <w:num w:numId="36">
    <w:abstractNumId w:val="27"/>
  </w:num>
  <w:num w:numId="37">
    <w:abstractNumId w:val="8"/>
  </w:num>
  <w:num w:numId="38">
    <w:abstractNumId w:val="24"/>
  </w:num>
  <w:num w:numId="39">
    <w:abstractNumId w:val="22"/>
  </w:num>
  <w:num w:numId="40">
    <w:abstractNumId w:val="5"/>
  </w:num>
  <w:num w:numId="41">
    <w:abstractNumId w:val="36"/>
  </w:num>
  <w:num w:numId="42">
    <w:abstractNumId w:val="17"/>
  </w:num>
  <w:num w:numId="43">
    <w:abstractNumId w:val="38"/>
  </w:num>
  <w:num w:numId="44">
    <w:abstractNumId w:val="11"/>
  </w:num>
  <w:num w:numId="45">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attachedTemplate r:id="rId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C0F"/>
    <w:rsid w:val="00003305"/>
    <w:rsid w:val="00013ECE"/>
    <w:rsid w:val="00015BCF"/>
    <w:rsid w:val="00016A6A"/>
    <w:rsid w:val="00017820"/>
    <w:rsid w:val="00024288"/>
    <w:rsid w:val="000248E6"/>
    <w:rsid w:val="00024CDB"/>
    <w:rsid w:val="00027E06"/>
    <w:rsid w:val="00032BC7"/>
    <w:rsid w:val="00045FC2"/>
    <w:rsid w:val="00051B45"/>
    <w:rsid w:val="000551E3"/>
    <w:rsid w:val="00055D17"/>
    <w:rsid w:val="00056B0A"/>
    <w:rsid w:val="0006062F"/>
    <w:rsid w:val="00061ACF"/>
    <w:rsid w:val="00065B28"/>
    <w:rsid w:val="00070AE1"/>
    <w:rsid w:val="000717F4"/>
    <w:rsid w:val="00076C4E"/>
    <w:rsid w:val="00080240"/>
    <w:rsid w:val="00080DD6"/>
    <w:rsid w:val="00086EFC"/>
    <w:rsid w:val="00091F8F"/>
    <w:rsid w:val="0009569D"/>
    <w:rsid w:val="000973F1"/>
    <w:rsid w:val="000A1F3B"/>
    <w:rsid w:val="000A1FA2"/>
    <w:rsid w:val="000A2067"/>
    <w:rsid w:val="000A50A7"/>
    <w:rsid w:val="000A7635"/>
    <w:rsid w:val="000B1999"/>
    <w:rsid w:val="000B1B04"/>
    <w:rsid w:val="000B7C79"/>
    <w:rsid w:val="000D187A"/>
    <w:rsid w:val="000D6BD6"/>
    <w:rsid w:val="000E44DC"/>
    <w:rsid w:val="000F4222"/>
    <w:rsid w:val="000F43D5"/>
    <w:rsid w:val="000F53E5"/>
    <w:rsid w:val="00102E3B"/>
    <w:rsid w:val="001030C6"/>
    <w:rsid w:val="001040D5"/>
    <w:rsid w:val="001076ED"/>
    <w:rsid w:val="001078CC"/>
    <w:rsid w:val="001104E6"/>
    <w:rsid w:val="001169AB"/>
    <w:rsid w:val="00120FF3"/>
    <w:rsid w:val="00127C55"/>
    <w:rsid w:val="00134E7C"/>
    <w:rsid w:val="00135F23"/>
    <w:rsid w:val="00136407"/>
    <w:rsid w:val="0014045A"/>
    <w:rsid w:val="001431C0"/>
    <w:rsid w:val="0014489F"/>
    <w:rsid w:val="001466AB"/>
    <w:rsid w:val="00147E4A"/>
    <w:rsid w:val="0015402E"/>
    <w:rsid w:val="001577F6"/>
    <w:rsid w:val="00161AEC"/>
    <w:rsid w:val="00163756"/>
    <w:rsid w:val="00165A5F"/>
    <w:rsid w:val="00170DA1"/>
    <w:rsid w:val="00173BEE"/>
    <w:rsid w:val="00176EAC"/>
    <w:rsid w:val="00177599"/>
    <w:rsid w:val="001808BE"/>
    <w:rsid w:val="001812D6"/>
    <w:rsid w:val="001837AA"/>
    <w:rsid w:val="00183EE6"/>
    <w:rsid w:val="00187D9F"/>
    <w:rsid w:val="00196CED"/>
    <w:rsid w:val="00197FB9"/>
    <w:rsid w:val="001A1449"/>
    <w:rsid w:val="001A3FAE"/>
    <w:rsid w:val="001A4402"/>
    <w:rsid w:val="001A4548"/>
    <w:rsid w:val="001A6413"/>
    <w:rsid w:val="001B0965"/>
    <w:rsid w:val="001B275E"/>
    <w:rsid w:val="001B46C4"/>
    <w:rsid w:val="001B4B32"/>
    <w:rsid w:val="001B5C76"/>
    <w:rsid w:val="001C18E7"/>
    <w:rsid w:val="001C76AB"/>
    <w:rsid w:val="001E6C33"/>
    <w:rsid w:val="001F4032"/>
    <w:rsid w:val="00206767"/>
    <w:rsid w:val="002118A3"/>
    <w:rsid w:val="00213FE8"/>
    <w:rsid w:val="002214D0"/>
    <w:rsid w:val="002218E0"/>
    <w:rsid w:val="00222812"/>
    <w:rsid w:val="0022405F"/>
    <w:rsid w:val="0022752A"/>
    <w:rsid w:val="00227B19"/>
    <w:rsid w:val="0023154F"/>
    <w:rsid w:val="002325A8"/>
    <w:rsid w:val="00233FA6"/>
    <w:rsid w:val="00234E72"/>
    <w:rsid w:val="00235CD7"/>
    <w:rsid w:val="00240A21"/>
    <w:rsid w:val="00240C97"/>
    <w:rsid w:val="0024266E"/>
    <w:rsid w:val="002427EF"/>
    <w:rsid w:val="0024412E"/>
    <w:rsid w:val="00250384"/>
    <w:rsid w:val="00253CA8"/>
    <w:rsid w:val="002576D2"/>
    <w:rsid w:val="00257919"/>
    <w:rsid w:val="00261777"/>
    <w:rsid w:val="002738FE"/>
    <w:rsid w:val="00276306"/>
    <w:rsid w:val="00277931"/>
    <w:rsid w:val="002806CA"/>
    <w:rsid w:val="0028131E"/>
    <w:rsid w:val="0028328F"/>
    <w:rsid w:val="00283639"/>
    <w:rsid w:val="002846D8"/>
    <w:rsid w:val="0028711F"/>
    <w:rsid w:val="00291FBE"/>
    <w:rsid w:val="002A13BC"/>
    <w:rsid w:val="002B0F0C"/>
    <w:rsid w:val="002B2978"/>
    <w:rsid w:val="002B406C"/>
    <w:rsid w:val="002C2240"/>
    <w:rsid w:val="002C2532"/>
    <w:rsid w:val="002C26A8"/>
    <w:rsid w:val="002C6D2D"/>
    <w:rsid w:val="002D1945"/>
    <w:rsid w:val="002D31F2"/>
    <w:rsid w:val="002E4FA0"/>
    <w:rsid w:val="002E668D"/>
    <w:rsid w:val="002E66B1"/>
    <w:rsid w:val="002F1700"/>
    <w:rsid w:val="003028F3"/>
    <w:rsid w:val="00302DA7"/>
    <w:rsid w:val="0030489D"/>
    <w:rsid w:val="00305140"/>
    <w:rsid w:val="003053D4"/>
    <w:rsid w:val="00310A93"/>
    <w:rsid w:val="00313010"/>
    <w:rsid w:val="003130E3"/>
    <w:rsid w:val="003169A3"/>
    <w:rsid w:val="00317F07"/>
    <w:rsid w:val="00322926"/>
    <w:rsid w:val="00324BEA"/>
    <w:rsid w:val="00325E0A"/>
    <w:rsid w:val="00326AEE"/>
    <w:rsid w:val="003326DD"/>
    <w:rsid w:val="003345E1"/>
    <w:rsid w:val="003379AB"/>
    <w:rsid w:val="0034367F"/>
    <w:rsid w:val="003437AF"/>
    <w:rsid w:val="00346605"/>
    <w:rsid w:val="003469FD"/>
    <w:rsid w:val="00352B85"/>
    <w:rsid w:val="00355141"/>
    <w:rsid w:val="00364666"/>
    <w:rsid w:val="00372AAA"/>
    <w:rsid w:val="00374412"/>
    <w:rsid w:val="00375E70"/>
    <w:rsid w:val="0038005F"/>
    <w:rsid w:val="003833D8"/>
    <w:rsid w:val="00383F63"/>
    <w:rsid w:val="003916EC"/>
    <w:rsid w:val="00391DCD"/>
    <w:rsid w:val="00394A0C"/>
    <w:rsid w:val="00396270"/>
    <w:rsid w:val="003A166D"/>
    <w:rsid w:val="003A1768"/>
    <w:rsid w:val="003A4C3E"/>
    <w:rsid w:val="003A57F1"/>
    <w:rsid w:val="003A71FB"/>
    <w:rsid w:val="003C421F"/>
    <w:rsid w:val="003C4F4E"/>
    <w:rsid w:val="003C59B7"/>
    <w:rsid w:val="003C761B"/>
    <w:rsid w:val="003D2DBA"/>
    <w:rsid w:val="003D3EB4"/>
    <w:rsid w:val="003D46E7"/>
    <w:rsid w:val="003E0A28"/>
    <w:rsid w:val="003E5665"/>
    <w:rsid w:val="003F0125"/>
    <w:rsid w:val="003F1005"/>
    <w:rsid w:val="003F3720"/>
    <w:rsid w:val="003F4372"/>
    <w:rsid w:val="00402AE9"/>
    <w:rsid w:val="00403397"/>
    <w:rsid w:val="00404CD3"/>
    <w:rsid w:val="00411A61"/>
    <w:rsid w:val="00414B85"/>
    <w:rsid w:val="00414FCF"/>
    <w:rsid w:val="00416CD7"/>
    <w:rsid w:val="00431727"/>
    <w:rsid w:val="00432A35"/>
    <w:rsid w:val="00446DC0"/>
    <w:rsid w:val="004504C5"/>
    <w:rsid w:val="0045266D"/>
    <w:rsid w:val="004569FA"/>
    <w:rsid w:val="00460B5C"/>
    <w:rsid w:val="00465768"/>
    <w:rsid w:val="00466E87"/>
    <w:rsid w:val="00474883"/>
    <w:rsid w:val="00482673"/>
    <w:rsid w:val="00486011"/>
    <w:rsid w:val="004C7758"/>
    <w:rsid w:val="004C79B7"/>
    <w:rsid w:val="004D0726"/>
    <w:rsid w:val="004D3803"/>
    <w:rsid w:val="004E1C32"/>
    <w:rsid w:val="004E4B49"/>
    <w:rsid w:val="004E595A"/>
    <w:rsid w:val="004E6348"/>
    <w:rsid w:val="004F2673"/>
    <w:rsid w:val="004F3D36"/>
    <w:rsid w:val="004F5663"/>
    <w:rsid w:val="004F5BAA"/>
    <w:rsid w:val="004F6C10"/>
    <w:rsid w:val="0050066D"/>
    <w:rsid w:val="005009DC"/>
    <w:rsid w:val="005159F9"/>
    <w:rsid w:val="0051758E"/>
    <w:rsid w:val="00522E5A"/>
    <w:rsid w:val="00526427"/>
    <w:rsid w:val="00526578"/>
    <w:rsid w:val="00533A9F"/>
    <w:rsid w:val="00534CC2"/>
    <w:rsid w:val="005370E0"/>
    <w:rsid w:val="00542408"/>
    <w:rsid w:val="005429F4"/>
    <w:rsid w:val="005441E0"/>
    <w:rsid w:val="00545F3D"/>
    <w:rsid w:val="00557228"/>
    <w:rsid w:val="00560FE8"/>
    <w:rsid w:val="0056252D"/>
    <w:rsid w:val="0057130E"/>
    <w:rsid w:val="00571894"/>
    <w:rsid w:val="0057257E"/>
    <w:rsid w:val="00576188"/>
    <w:rsid w:val="00581486"/>
    <w:rsid w:val="005825F0"/>
    <w:rsid w:val="00582B43"/>
    <w:rsid w:val="00586165"/>
    <w:rsid w:val="00586BF7"/>
    <w:rsid w:val="005902DB"/>
    <w:rsid w:val="00590EE4"/>
    <w:rsid w:val="005A54B1"/>
    <w:rsid w:val="005A5CC7"/>
    <w:rsid w:val="005A663A"/>
    <w:rsid w:val="005B0E28"/>
    <w:rsid w:val="005B366E"/>
    <w:rsid w:val="005C1716"/>
    <w:rsid w:val="005C45C2"/>
    <w:rsid w:val="005C583B"/>
    <w:rsid w:val="005C5EEA"/>
    <w:rsid w:val="005D18D1"/>
    <w:rsid w:val="005D1B37"/>
    <w:rsid w:val="005D3C0F"/>
    <w:rsid w:val="005D4DEA"/>
    <w:rsid w:val="005D540E"/>
    <w:rsid w:val="005D59DF"/>
    <w:rsid w:val="005D662D"/>
    <w:rsid w:val="005D6CD6"/>
    <w:rsid w:val="005E261B"/>
    <w:rsid w:val="005E3E39"/>
    <w:rsid w:val="005E548C"/>
    <w:rsid w:val="005E725E"/>
    <w:rsid w:val="005E7FF5"/>
    <w:rsid w:val="005F1993"/>
    <w:rsid w:val="005F20B2"/>
    <w:rsid w:val="005F2F5E"/>
    <w:rsid w:val="00605246"/>
    <w:rsid w:val="00613C85"/>
    <w:rsid w:val="0061776D"/>
    <w:rsid w:val="00621630"/>
    <w:rsid w:val="006228A2"/>
    <w:rsid w:val="00624751"/>
    <w:rsid w:val="00624EA3"/>
    <w:rsid w:val="00630144"/>
    <w:rsid w:val="00635926"/>
    <w:rsid w:val="00642065"/>
    <w:rsid w:val="00644532"/>
    <w:rsid w:val="00645970"/>
    <w:rsid w:val="00650DCF"/>
    <w:rsid w:val="00652480"/>
    <w:rsid w:val="006533CD"/>
    <w:rsid w:val="00653A53"/>
    <w:rsid w:val="00655929"/>
    <w:rsid w:val="00661045"/>
    <w:rsid w:val="0066588F"/>
    <w:rsid w:val="00670C5E"/>
    <w:rsid w:val="00672076"/>
    <w:rsid w:val="006747C2"/>
    <w:rsid w:val="00692C7E"/>
    <w:rsid w:val="00694BBF"/>
    <w:rsid w:val="006B1745"/>
    <w:rsid w:val="006B36D5"/>
    <w:rsid w:val="006B589A"/>
    <w:rsid w:val="006B5C1D"/>
    <w:rsid w:val="006C0E35"/>
    <w:rsid w:val="006C45F4"/>
    <w:rsid w:val="006C7B73"/>
    <w:rsid w:val="006D5F50"/>
    <w:rsid w:val="006E0CA3"/>
    <w:rsid w:val="006E1EF8"/>
    <w:rsid w:val="006E3420"/>
    <w:rsid w:val="006E5305"/>
    <w:rsid w:val="006F23E3"/>
    <w:rsid w:val="006F3D99"/>
    <w:rsid w:val="006F45CD"/>
    <w:rsid w:val="006F4B9E"/>
    <w:rsid w:val="006F6E39"/>
    <w:rsid w:val="006F73F8"/>
    <w:rsid w:val="00707CE8"/>
    <w:rsid w:val="00711287"/>
    <w:rsid w:val="00715237"/>
    <w:rsid w:val="00720DAC"/>
    <w:rsid w:val="0072269C"/>
    <w:rsid w:val="0073214C"/>
    <w:rsid w:val="00733425"/>
    <w:rsid w:val="007376FE"/>
    <w:rsid w:val="007407EE"/>
    <w:rsid w:val="00743185"/>
    <w:rsid w:val="0074544A"/>
    <w:rsid w:val="007510E5"/>
    <w:rsid w:val="0075640A"/>
    <w:rsid w:val="00756D39"/>
    <w:rsid w:val="00757763"/>
    <w:rsid w:val="007642C8"/>
    <w:rsid w:val="00770A6B"/>
    <w:rsid w:val="00770B0D"/>
    <w:rsid w:val="00770B59"/>
    <w:rsid w:val="00774EE1"/>
    <w:rsid w:val="00777EEA"/>
    <w:rsid w:val="007807DD"/>
    <w:rsid w:val="00783869"/>
    <w:rsid w:val="0078387E"/>
    <w:rsid w:val="00784D4F"/>
    <w:rsid w:val="007850C5"/>
    <w:rsid w:val="007857C1"/>
    <w:rsid w:val="00786E34"/>
    <w:rsid w:val="0079034C"/>
    <w:rsid w:val="007907D4"/>
    <w:rsid w:val="00794FA1"/>
    <w:rsid w:val="007A7E7B"/>
    <w:rsid w:val="007A7EF6"/>
    <w:rsid w:val="007B0107"/>
    <w:rsid w:val="007B1CB1"/>
    <w:rsid w:val="007B2E9E"/>
    <w:rsid w:val="007B7802"/>
    <w:rsid w:val="007C062D"/>
    <w:rsid w:val="007C455D"/>
    <w:rsid w:val="007C4B40"/>
    <w:rsid w:val="007C5465"/>
    <w:rsid w:val="007D0BFE"/>
    <w:rsid w:val="007D31E0"/>
    <w:rsid w:val="007D7F0E"/>
    <w:rsid w:val="007E1A81"/>
    <w:rsid w:val="007F0000"/>
    <w:rsid w:val="007F58F3"/>
    <w:rsid w:val="007F5F87"/>
    <w:rsid w:val="00800897"/>
    <w:rsid w:val="008034F2"/>
    <w:rsid w:val="00803EEB"/>
    <w:rsid w:val="00804C1B"/>
    <w:rsid w:val="0080567A"/>
    <w:rsid w:val="00811827"/>
    <w:rsid w:val="008202FC"/>
    <w:rsid w:val="008205DC"/>
    <w:rsid w:val="00822951"/>
    <w:rsid w:val="008231F2"/>
    <w:rsid w:val="00825486"/>
    <w:rsid w:val="00831DCD"/>
    <w:rsid w:val="00834741"/>
    <w:rsid w:val="00835A8C"/>
    <w:rsid w:val="0084193E"/>
    <w:rsid w:val="0084309C"/>
    <w:rsid w:val="00854E2E"/>
    <w:rsid w:val="0086079B"/>
    <w:rsid w:val="008620AF"/>
    <w:rsid w:val="008623F1"/>
    <w:rsid w:val="00865801"/>
    <w:rsid w:val="00865C36"/>
    <w:rsid w:val="0087017B"/>
    <w:rsid w:val="00877511"/>
    <w:rsid w:val="00877801"/>
    <w:rsid w:val="00882185"/>
    <w:rsid w:val="008901D1"/>
    <w:rsid w:val="00890B44"/>
    <w:rsid w:val="008940B2"/>
    <w:rsid w:val="00894189"/>
    <w:rsid w:val="00897BDB"/>
    <w:rsid w:val="008A0413"/>
    <w:rsid w:val="008A0924"/>
    <w:rsid w:val="008A1B78"/>
    <w:rsid w:val="008A340C"/>
    <w:rsid w:val="008A43B1"/>
    <w:rsid w:val="008A627B"/>
    <w:rsid w:val="008B1D28"/>
    <w:rsid w:val="008C2BB5"/>
    <w:rsid w:val="008C3DE9"/>
    <w:rsid w:val="008C4AF6"/>
    <w:rsid w:val="008C5CAC"/>
    <w:rsid w:val="008D0CD9"/>
    <w:rsid w:val="008D1269"/>
    <w:rsid w:val="008D3040"/>
    <w:rsid w:val="008D309D"/>
    <w:rsid w:val="008D6ECD"/>
    <w:rsid w:val="008E3802"/>
    <w:rsid w:val="008E3861"/>
    <w:rsid w:val="008E4D65"/>
    <w:rsid w:val="008F7225"/>
    <w:rsid w:val="009061D8"/>
    <w:rsid w:val="00914902"/>
    <w:rsid w:val="009203B0"/>
    <w:rsid w:val="00925D62"/>
    <w:rsid w:val="00933129"/>
    <w:rsid w:val="00941D74"/>
    <w:rsid w:val="009539F1"/>
    <w:rsid w:val="00957647"/>
    <w:rsid w:val="00957E37"/>
    <w:rsid w:val="009614DF"/>
    <w:rsid w:val="00961732"/>
    <w:rsid w:val="00973C43"/>
    <w:rsid w:val="0097417C"/>
    <w:rsid w:val="009818F9"/>
    <w:rsid w:val="00983C91"/>
    <w:rsid w:val="00987201"/>
    <w:rsid w:val="00987491"/>
    <w:rsid w:val="009A2603"/>
    <w:rsid w:val="009A4BB1"/>
    <w:rsid w:val="009A664D"/>
    <w:rsid w:val="009A74B6"/>
    <w:rsid w:val="009B0E1A"/>
    <w:rsid w:val="009B2842"/>
    <w:rsid w:val="009B6213"/>
    <w:rsid w:val="009B62DA"/>
    <w:rsid w:val="009D079C"/>
    <w:rsid w:val="009D096B"/>
    <w:rsid w:val="009D58B2"/>
    <w:rsid w:val="009D6F8B"/>
    <w:rsid w:val="009E26ED"/>
    <w:rsid w:val="009F0A16"/>
    <w:rsid w:val="009F4FE7"/>
    <w:rsid w:val="009F64DA"/>
    <w:rsid w:val="009F68B1"/>
    <w:rsid w:val="00A052C7"/>
    <w:rsid w:val="00A06239"/>
    <w:rsid w:val="00A07288"/>
    <w:rsid w:val="00A076DF"/>
    <w:rsid w:val="00A107A8"/>
    <w:rsid w:val="00A15A82"/>
    <w:rsid w:val="00A16DA9"/>
    <w:rsid w:val="00A17694"/>
    <w:rsid w:val="00A22BC9"/>
    <w:rsid w:val="00A33EB9"/>
    <w:rsid w:val="00A37C0F"/>
    <w:rsid w:val="00A402F9"/>
    <w:rsid w:val="00A43860"/>
    <w:rsid w:val="00A473F1"/>
    <w:rsid w:val="00A52AFE"/>
    <w:rsid w:val="00A616BD"/>
    <w:rsid w:val="00A6672E"/>
    <w:rsid w:val="00A73732"/>
    <w:rsid w:val="00A75130"/>
    <w:rsid w:val="00A81042"/>
    <w:rsid w:val="00A83C6F"/>
    <w:rsid w:val="00A84E86"/>
    <w:rsid w:val="00A87DB4"/>
    <w:rsid w:val="00A9078F"/>
    <w:rsid w:val="00A92818"/>
    <w:rsid w:val="00A94407"/>
    <w:rsid w:val="00A9482C"/>
    <w:rsid w:val="00AA097D"/>
    <w:rsid w:val="00AB1928"/>
    <w:rsid w:val="00AB5888"/>
    <w:rsid w:val="00AC3F02"/>
    <w:rsid w:val="00AC51F0"/>
    <w:rsid w:val="00AC7CD8"/>
    <w:rsid w:val="00AD2991"/>
    <w:rsid w:val="00AD3D1C"/>
    <w:rsid w:val="00AE5E08"/>
    <w:rsid w:val="00AF4BD0"/>
    <w:rsid w:val="00AF6DDA"/>
    <w:rsid w:val="00B00EE5"/>
    <w:rsid w:val="00B049AC"/>
    <w:rsid w:val="00B04BB7"/>
    <w:rsid w:val="00B04E36"/>
    <w:rsid w:val="00B0595B"/>
    <w:rsid w:val="00B05EB5"/>
    <w:rsid w:val="00B0796C"/>
    <w:rsid w:val="00B10C41"/>
    <w:rsid w:val="00B11E43"/>
    <w:rsid w:val="00B1268D"/>
    <w:rsid w:val="00B1651A"/>
    <w:rsid w:val="00B21479"/>
    <w:rsid w:val="00B23626"/>
    <w:rsid w:val="00B23910"/>
    <w:rsid w:val="00B26FC7"/>
    <w:rsid w:val="00B306CE"/>
    <w:rsid w:val="00B31360"/>
    <w:rsid w:val="00B34C06"/>
    <w:rsid w:val="00B34DF8"/>
    <w:rsid w:val="00B36AFB"/>
    <w:rsid w:val="00B3782E"/>
    <w:rsid w:val="00B37F1F"/>
    <w:rsid w:val="00B4404F"/>
    <w:rsid w:val="00B4476A"/>
    <w:rsid w:val="00B515E5"/>
    <w:rsid w:val="00B53C09"/>
    <w:rsid w:val="00B607B5"/>
    <w:rsid w:val="00B612E5"/>
    <w:rsid w:val="00B73071"/>
    <w:rsid w:val="00B73F21"/>
    <w:rsid w:val="00B742AF"/>
    <w:rsid w:val="00B75C17"/>
    <w:rsid w:val="00B77F80"/>
    <w:rsid w:val="00B808A8"/>
    <w:rsid w:val="00B91E19"/>
    <w:rsid w:val="00B96AB7"/>
    <w:rsid w:val="00BA2C24"/>
    <w:rsid w:val="00BA5928"/>
    <w:rsid w:val="00BB5CEA"/>
    <w:rsid w:val="00BC59DC"/>
    <w:rsid w:val="00BC5E1D"/>
    <w:rsid w:val="00BC65DA"/>
    <w:rsid w:val="00BC74EB"/>
    <w:rsid w:val="00BD34B2"/>
    <w:rsid w:val="00BE2609"/>
    <w:rsid w:val="00BF53D8"/>
    <w:rsid w:val="00BF5799"/>
    <w:rsid w:val="00C01FD2"/>
    <w:rsid w:val="00C02997"/>
    <w:rsid w:val="00C1062A"/>
    <w:rsid w:val="00C15224"/>
    <w:rsid w:val="00C22949"/>
    <w:rsid w:val="00C255A2"/>
    <w:rsid w:val="00C354A3"/>
    <w:rsid w:val="00C432F7"/>
    <w:rsid w:val="00C43CFA"/>
    <w:rsid w:val="00C44380"/>
    <w:rsid w:val="00C476BF"/>
    <w:rsid w:val="00C55590"/>
    <w:rsid w:val="00C56E97"/>
    <w:rsid w:val="00C57A09"/>
    <w:rsid w:val="00C57DA7"/>
    <w:rsid w:val="00C60A62"/>
    <w:rsid w:val="00C631B9"/>
    <w:rsid w:val="00C67872"/>
    <w:rsid w:val="00C747CF"/>
    <w:rsid w:val="00C753F0"/>
    <w:rsid w:val="00C76F82"/>
    <w:rsid w:val="00C801EB"/>
    <w:rsid w:val="00C8169E"/>
    <w:rsid w:val="00C96FD7"/>
    <w:rsid w:val="00CA38EB"/>
    <w:rsid w:val="00CA71F1"/>
    <w:rsid w:val="00CA7662"/>
    <w:rsid w:val="00CA7AD5"/>
    <w:rsid w:val="00CB1330"/>
    <w:rsid w:val="00CB3033"/>
    <w:rsid w:val="00CB45BC"/>
    <w:rsid w:val="00CB467A"/>
    <w:rsid w:val="00CC1E16"/>
    <w:rsid w:val="00CC205A"/>
    <w:rsid w:val="00CC3CBF"/>
    <w:rsid w:val="00CC7AD2"/>
    <w:rsid w:val="00CD14CA"/>
    <w:rsid w:val="00CD4ED0"/>
    <w:rsid w:val="00CE2F23"/>
    <w:rsid w:val="00CE73AF"/>
    <w:rsid w:val="00CF0D18"/>
    <w:rsid w:val="00CF1FB3"/>
    <w:rsid w:val="00CF3530"/>
    <w:rsid w:val="00CF4533"/>
    <w:rsid w:val="00CF4889"/>
    <w:rsid w:val="00D10D69"/>
    <w:rsid w:val="00D12098"/>
    <w:rsid w:val="00D12EBC"/>
    <w:rsid w:val="00D14356"/>
    <w:rsid w:val="00D155EE"/>
    <w:rsid w:val="00D201A3"/>
    <w:rsid w:val="00D202DC"/>
    <w:rsid w:val="00D241D1"/>
    <w:rsid w:val="00D24EA8"/>
    <w:rsid w:val="00D33593"/>
    <w:rsid w:val="00D33F79"/>
    <w:rsid w:val="00D42CEF"/>
    <w:rsid w:val="00D43DC8"/>
    <w:rsid w:val="00D47157"/>
    <w:rsid w:val="00D526B1"/>
    <w:rsid w:val="00D6188A"/>
    <w:rsid w:val="00D6234C"/>
    <w:rsid w:val="00D6378D"/>
    <w:rsid w:val="00D75502"/>
    <w:rsid w:val="00D861C4"/>
    <w:rsid w:val="00D871C0"/>
    <w:rsid w:val="00D92466"/>
    <w:rsid w:val="00D929AD"/>
    <w:rsid w:val="00D947FE"/>
    <w:rsid w:val="00DA181F"/>
    <w:rsid w:val="00DA4441"/>
    <w:rsid w:val="00DA622B"/>
    <w:rsid w:val="00DB291B"/>
    <w:rsid w:val="00DB2CAF"/>
    <w:rsid w:val="00DB5C71"/>
    <w:rsid w:val="00DB6952"/>
    <w:rsid w:val="00DC06CB"/>
    <w:rsid w:val="00DC0B08"/>
    <w:rsid w:val="00DC220A"/>
    <w:rsid w:val="00DC5BF9"/>
    <w:rsid w:val="00DD660F"/>
    <w:rsid w:val="00DD71A1"/>
    <w:rsid w:val="00DE2DDD"/>
    <w:rsid w:val="00DE5322"/>
    <w:rsid w:val="00DF2A2D"/>
    <w:rsid w:val="00DF4B14"/>
    <w:rsid w:val="00DF613A"/>
    <w:rsid w:val="00E01D91"/>
    <w:rsid w:val="00E03E39"/>
    <w:rsid w:val="00E1099F"/>
    <w:rsid w:val="00E110DE"/>
    <w:rsid w:val="00E151C8"/>
    <w:rsid w:val="00E20600"/>
    <w:rsid w:val="00E211B8"/>
    <w:rsid w:val="00E26F15"/>
    <w:rsid w:val="00E35524"/>
    <w:rsid w:val="00E436AA"/>
    <w:rsid w:val="00E44AC7"/>
    <w:rsid w:val="00E44D36"/>
    <w:rsid w:val="00E460B0"/>
    <w:rsid w:val="00E47CC6"/>
    <w:rsid w:val="00E51E0D"/>
    <w:rsid w:val="00E55674"/>
    <w:rsid w:val="00E563D9"/>
    <w:rsid w:val="00E60B19"/>
    <w:rsid w:val="00E61003"/>
    <w:rsid w:val="00E61769"/>
    <w:rsid w:val="00E657B6"/>
    <w:rsid w:val="00E67F64"/>
    <w:rsid w:val="00E73CA3"/>
    <w:rsid w:val="00E7548E"/>
    <w:rsid w:val="00E800EB"/>
    <w:rsid w:val="00E8494B"/>
    <w:rsid w:val="00E90605"/>
    <w:rsid w:val="00E91F40"/>
    <w:rsid w:val="00E93D75"/>
    <w:rsid w:val="00E949ED"/>
    <w:rsid w:val="00E97AD8"/>
    <w:rsid w:val="00EA2BC2"/>
    <w:rsid w:val="00EA772D"/>
    <w:rsid w:val="00EA7A16"/>
    <w:rsid w:val="00EA7FD6"/>
    <w:rsid w:val="00EC090A"/>
    <w:rsid w:val="00EC4214"/>
    <w:rsid w:val="00EC725F"/>
    <w:rsid w:val="00ED7049"/>
    <w:rsid w:val="00EE286E"/>
    <w:rsid w:val="00EE5746"/>
    <w:rsid w:val="00EE6CD3"/>
    <w:rsid w:val="00EF176A"/>
    <w:rsid w:val="00EF4D82"/>
    <w:rsid w:val="00EF6010"/>
    <w:rsid w:val="00F0275F"/>
    <w:rsid w:val="00F02B8C"/>
    <w:rsid w:val="00F101F0"/>
    <w:rsid w:val="00F11208"/>
    <w:rsid w:val="00F115C3"/>
    <w:rsid w:val="00F11869"/>
    <w:rsid w:val="00F11B49"/>
    <w:rsid w:val="00F153A9"/>
    <w:rsid w:val="00F16D37"/>
    <w:rsid w:val="00F178F9"/>
    <w:rsid w:val="00F201B3"/>
    <w:rsid w:val="00F251AC"/>
    <w:rsid w:val="00F271E2"/>
    <w:rsid w:val="00F271F0"/>
    <w:rsid w:val="00F27E14"/>
    <w:rsid w:val="00F311AE"/>
    <w:rsid w:val="00F320F1"/>
    <w:rsid w:val="00F339FE"/>
    <w:rsid w:val="00F355E0"/>
    <w:rsid w:val="00F42185"/>
    <w:rsid w:val="00F42531"/>
    <w:rsid w:val="00F4633E"/>
    <w:rsid w:val="00F56F7D"/>
    <w:rsid w:val="00F638FB"/>
    <w:rsid w:val="00F82B8D"/>
    <w:rsid w:val="00F82BB0"/>
    <w:rsid w:val="00F83C81"/>
    <w:rsid w:val="00F87E24"/>
    <w:rsid w:val="00F9007D"/>
    <w:rsid w:val="00F9151F"/>
    <w:rsid w:val="00F92C2C"/>
    <w:rsid w:val="00F93870"/>
    <w:rsid w:val="00F93F4F"/>
    <w:rsid w:val="00F95045"/>
    <w:rsid w:val="00FA19D4"/>
    <w:rsid w:val="00FA381C"/>
    <w:rsid w:val="00FA3FCC"/>
    <w:rsid w:val="00FA41C8"/>
    <w:rsid w:val="00FA7D3B"/>
    <w:rsid w:val="00FB7AB5"/>
    <w:rsid w:val="00FC1EE0"/>
    <w:rsid w:val="00FC2594"/>
    <w:rsid w:val="00FC6770"/>
    <w:rsid w:val="00FC6871"/>
    <w:rsid w:val="00FD0D22"/>
    <w:rsid w:val="00FD27B7"/>
    <w:rsid w:val="00FD3386"/>
    <w:rsid w:val="00FD3DD0"/>
    <w:rsid w:val="00FD58BF"/>
    <w:rsid w:val="00FD6011"/>
    <w:rsid w:val="00FD6C0F"/>
    <w:rsid w:val="00FE288A"/>
    <w:rsid w:val="00FE40CE"/>
    <w:rsid w:val="00FE71DC"/>
    <w:rsid w:val="00FF168D"/>
    <w:rsid w:val="00FF2674"/>
    <w:rsid w:val="00FF3107"/>
    <w:rsid w:val="00FF47AF"/>
    <w:rsid w:val="00FF72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12124"/>
  <w15:chartTrackingRefBased/>
  <w15:docId w15:val="{74C8EB94-EA60-4ABA-8DF1-53D8EFCBA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275F"/>
  </w:style>
  <w:style w:type="paragraph" w:styleId="Heading1">
    <w:name w:val="heading 1"/>
    <w:basedOn w:val="Normal"/>
    <w:next w:val="Normal"/>
    <w:link w:val="Heading1Char"/>
    <w:uiPriority w:val="9"/>
    <w:qFormat/>
    <w:rsid w:val="00E03E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03E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83F6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0924"/>
    <w:pPr>
      <w:ind w:left="720"/>
      <w:contextualSpacing/>
    </w:pPr>
  </w:style>
  <w:style w:type="character" w:styleId="Hyperlink">
    <w:name w:val="Hyperlink"/>
    <w:basedOn w:val="DefaultParagraphFont"/>
    <w:uiPriority w:val="99"/>
    <w:unhideWhenUsed/>
    <w:rsid w:val="00865C36"/>
    <w:rPr>
      <w:color w:val="0000FF"/>
      <w:u w:val="single"/>
    </w:rPr>
  </w:style>
  <w:style w:type="character" w:customStyle="1" w:styleId="Heading1Char">
    <w:name w:val="Heading 1 Char"/>
    <w:basedOn w:val="DefaultParagraphFont"/>
    <w:link w:val="Heading1"/>
    <w:uiPriority w:val="9"/>
    <w:rsid w:val="00E03E3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03E3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83F63"/>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BC59DC"/>
    <w:rPr>
      <w:color w:val="954F72" w:themeColor="followedHyperlink"/>
      <w:u w:val="single"/>
    </w:rPr>
  </w:style>
  <w:style w:type="table" w:styleId="TableGrid">
    <w:name w:val="Table Grid"/>
    <w:basedOn w:val="TableNormal"/>
    <w:uiPriority w:val="39"/>
    <w:rsid w:val="001A14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A75130"/>
    <w:rPr>
      <w:color w:val="605E5C"/>
      <w:shd w:val="clear" w:color="auto" w:fill="E1DFDD"/>
    </w:rPr>
  </w:style>
  <w:style w:type="character" w:customStyle="1" w:styleId="html-attribute-name">
    <w:name w:val="html-attribute-name"/>
    <w:basedOn w:val="DefaultParagraphFont"/>
    <w:rsid w:val="00FA19D4"/>
  </w:style>
  <w:style w:type="character" w:customStyle="1" w:styleId="html-attribute-value">
    <w:name w:val="html-attribute-value"/>
    <w:basedOn w:val="DefaultParagraphFont"/>
    <w:rsid w:val="00FA19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4504945">
      <w:bodyDiv w:val="1"/>
      <w:marLeft w:val="0"/>
      <w:marRight w:val="0"/>
      <w:marTop w:val="0"/>
      <w:marBottom w:val="0"/>
      <w:divBdr>
        <w:top w:val="none" w:sz="0" w:space="0" w:color="auto"/>
        <w:left w:val="none" w:sz="0" w:space="0" w:color="auto"/>
        <w:bottom w:val="none" w:sz="0" w:space="0" w:color="auto"/>
        <w:right w:val="none" w:sz="0" w:space="0" w:color="auto"/>
      </w:divBdr>
    </w:div>
    <w:div w:id="1660956770">
      <w:bodyDiv w:val="1"/>
      <w:marLeft w:val="0"/>
      <w:marRight w:val="0"/>
      <w:marTop w:val="0"/>
      <w:marBottom w:val="0"/>
      <w:divBdr>
        <w:top w:val="none" w:sz="0" w:space="0" w:color="auto"/>
        <w:left w:val="none" w:sz="0" w:space="0" w:color="auto"/>
        <w:bottom w:val="none" w:sz="0" w:space="0" w:color="auto"/>
        <w:right w:val="none" w:sz="0" w:space="0" w:color="auto"/>
      </w:divBdr>
    </w:div>
    <w:div w:id="1926723595">
      <w:bodyDiv w:val="1"/>
      <w:marLeft w:val="0"/>
      <w:marRight w:val="0"/>
      <w:marTop w:val="0"/>
      <w:marBottom w:val="0"/>
      <w:divBdr>
        <w:top w:val="none" w:sz="0" w:space="0" w:color="auto"/>
        <w:left w:val="none" w:sz="0" w:space="0" w:color="auto"/>
        <w:bottom w:val="none" w:sz="0" w:space="0" w:color="auto"/>
        <w:right w:val="none" w:sz="0" w:space="0" w:color="auto"/>
      </w:divBdr>
    </w:div>
    <w:div w:id="2042976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JavaScript/Reference/Global_Objects/Array" TargetMode="External"/><Relationship Id="rId13" Type="http://schemas.openxmlformats.org/officeDocument/2006/relationships/hyperlink" Target="https://api.jquery.com/" TargetMode="External"/><Relationship Id="rId3" Type="http://schemas.openxmlformats.org/officeDocument/2006/relationships/settings" Target="settings.xml"/><Relationship Id="rId7" Type="http://schemas.openxmlformats.org/officeDocument/2006/relationships/hyperlink" Target="https://www.htmldog.com/guides/javascript/beginner/arrays/" TargetMode="External"/><Relationship Id="rId12" Type="http://schemas.openxmlformats.org/officeDocument/2006/relationships/hyperlink" Target="http://iinf362.000webhostapp.com/examples/javascript-part-2/"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css-tricks.com/javascript-scope-closures/" TargetMode="External"/><Relationship Id="rId11" Type="http://schemas.openxmlformats.org/officeDocument/2006/relationships/hyperlink" Target="https://iinf362.000webhostapp.com/examples/" TargetMode="External"/><Relationship Id="rId5" Type="http://schemas.openxmlformats.org/officeDocument/2006/relationships/hyperlink" Target="https://www.w3schools.com/js/js_let.asp" TargetMode="External"/><Relationship Id="rId15" Type="http://schemas.openxmlformats.org/officeDocument/2006/relationships/fontTable" Target="fontTable.xml"/><Relationship Id="rId10" Type="http://schemas.openxmlformats.org/officeDocument/2006/relationships/hyperlink" Target="https://www.geeksforgeeks.org/objects-in-javascript/" TargetMode="External"/><Relationship Id="rId4" Type="http://schemas.openxmlformats.org/officeDocument/2006/relationships/webSettings" Target="webSettings.xml"/><Relationship Id="rId9" Type="http://schemas.openxmlformats.org/officeDocument/2006/relationships/hyperlink" Target="https://www.htmldog.com/guides/javascript/beginner/objects/" TargetMode="External"/><Relationship Id="rId14" Type="http://schemas.openxmlformats.org/officeDocument/2006/relationships/hyperlink" Target="https://www.w3schools.com/jquery/jquery_examples.asp"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ed\Documents\Custom%20Office%20Templates\weekly-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weekly-template</Template>
  <TotalTime>4262</TotalTime>
  <Pages>4</Pages>
  <Words>1224</Words>
  <Characters>6983</Characters>
  <Application>Microsoft Office Word</Application>
  <DocSecurity>0</DocSecurity>
  <Lines>58</Lines>
  <Paragraphs>16</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Week 9: JS Part II</vt:lpstr>
      <vt:lpstr>    More JS Concepts</vt:lpstr>
      <vt:lpstr>    Next Week (April 1st)</vt:lpstr>
    </vt:vector>
  </TitlesOfParts>
  <Company/>
  <LinksUpToDate>false</LinksUpToDate>
  <CharactersWithSpaces>8191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Velez</dc:creator>
  <cp:keywords/>
  <dc:description/>
  <cp:lastModifiedBy>Christopher Velez</cp:lastModifiedBy>
  <cp:revision>648</cp:revision>
  <dcterms:created xsi:type="dcterms:W3CDTF">2020-01-20T17:48:00Z</dcterms:created>
  <dcterms:modified xsi:type="dcterms:W3CDTF">2020-03-26T05:08:00Z</dcterms:modified>
</cp:coreProperties>
</file>