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73B92717" w:rsidR="00383F63" w:rsidRPr="00F271F0" w:rsidRDefault="003A4C3E" w:rsidP="0075640A">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0B1999">
        <w:rPr>
          <w:rFonts w:ascii="Times New Roman" w:hAnsi="Times New Roman" w:cs="Times New Roman"/>
          <w:sz w:val="40"/>
          <w:szCs w:val="40"/>
        </w:rPr>
        <w:t>7</w:t>
      </w:r>
      <w:r w:rsidRPr="00F271F0">
        <w:rPr>
          <w:rFonts w:ascii="Times New Roman" w:hAnsi="Times New Roman" w:cs="Times New Roman"/>
          <w:sz w:val="40"/>
          <w:szCs w:val="40"/>
        </w:rPr>
        <w:t xml:space="preserve">: </w:t>
      </w:r>
      <w:r w:rsidR="000B1999">
        <w:rPr>
          <w:rFonts w:ascii="Times New Roman" w:hAnsi="Times New Roman" w:cs="Times New Roman"/>
          <w:sz w:val="40"/>
          <w:szCs w:val="40"/>
        </w:rPr>
        <w:t>RWD Part II and Usability/Accessib</w:t>
      </w:r>
      <w:r w:rsidR="00733425">
        <w:rPr>
          <w:rFonts w:ascii="Times New Roman" w:hAnsi="Times New Roman" w:cs="Times New Roman"/>
          <w:sz w:val="40"/>
          <w:szCs w:val="40"/>
        </w:rPr>
        <w:t>i</w:t>
      </w:r>
      <w:r w:rsidR="000B1999">
        <w:rPr>
          <w:rFonts w:ascii="Times New Roman" w:hAnsi="Times New Roman" w:cs="Times New Roman"/>
          <w:sz w:val="40"/>
          <w:szCs w:val="40"/>
        </w:rPr>
        <w:t>lity</w:t>
      </w:r>
    </w:p>
    <w:p w14:paraId="50D61807" w14:textId="77777777" w:rsidR="00383F63" w:rsidRPr="00F271F0" w:rsidRDefault="00383F63" w:rsidP="001431C0">
      <w:pPr>
        <w:spacing w:after="0" w:line="240" w:lineRule="auto"/>
        <w:ind w:left="720" w:hanging="720"/>
        <w:rPr>
          <w:rFonts w:ascii="Times New Roman" w:hAnsi="Times New Roman" w:cs="Times New Roman"/>
          <w:b/>
          <w:bCs/>
          <w:sz w:val="24"/>
          <w:szCs w:val="24"/>
        </w:rPr>
      </w:pPr>
    </w:p>
    <w:p w14:paraId="12C425B6" w14:textId="014702E2" w:rsidR="00FD6C0F" w:rsidRPr="00F271F0" w:rsidRDefault="008A0924" w:rsidP="00DC06CB">
      <w:pPr>
        <w:spacing w:after="0" w:line="240" w:lineRule="auto"/>
        <w:ind w:left="720" w:hanging="720"/>
        <w:rPr>
          <w:rFonts w:ascii="Times New Roman" w:hAnsi="Times New Roman" w:cs="Times New Roman"/>
          <w:b/>
          <w:bCs/>
          <w:sz w:val="24"/>
          <w:szCs w:val="24"/>
        </w:rPr>
      </w:pPr>
      <w:r w:rsidRPr="00F271F0">
        <w:rPr>
          <w:rFonts w:ascii="Times New Roman" w:hAnsi="Times New Roman" w:cs="Times New Roman"/>
          <w:b/>
          <w:bCs/>
          <w:sz w:val="24"/>
          <w:szCs w:val="24"/>
        </w:rPr>
        <w:t>Agenda</w:t>
      </w:r>
    </w:p>
    <w:p w14:paraId="4D6CD9DB" w14:textId="65406D97" w:rsidR="00DC06CB" w:rsidRPr="00F271F0" w:rsidRDefault="00DC06CB" w:rsidP="00055D17">
      <w:pPr>
        <w:pStyle w:val="ListParagraph"/>
        <w:numPr>
          <w:ilvl w:val="0"/>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R</w:t>
      </w:r>
      <w:r w:rsidR="00733425">
        <w:rPr>
          <w:rFonts w:ascii="Times New Roman" w:hAnsi="Times New Roman" w:cs="Times New Roman"/>
          <w:bCs/>
          <w:sz w:val="24"/>
          <w:szCs w:val="24"/>
        </w:rPr>
        <w:t>esponsive Web Design Part II</w:t>
      </w:r>
    </w:p>
    <w:p w14:paraId="7BE736D0" w14:textId="01014A81" w:rsidR="00FC6770" w:rsidRDefault="00576188" w:rsidP="00FC6770">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More Tips</w:t>
      </w:r>
    </w:p>
    <w:p w14:paraId="31FFEBFA" w14:textId="42EA9F0B" w:rsidR="00576188" w:rsidRDefault="00576188" w:rsidP="00FC6770">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Responsive Page Assignment</w:t>
      </w:r>
    </w:p>
    <w:p w14:paraId="3DE44F46" w14:textId="50FAC598" w:rsidR="00576188" w:rsidRDefault="00576188" w:rsidP="00576188">
      <w:pPr>
        <w:pStyle w:val="ListParagraph"/>
        <w:numPr>
          <w:ilvl w:val="0"/>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Usability/Accessibility</w:t>
      </w:r>
    </w:p>
    <w:p w14:paraId="3F7B4444" w14:textId="73D8A14E" w:rsidR="00576188" w:rsidRDefault="00576188" w:rsidP="00576188">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are they?</w:t>
      </w:r>
    </w:p>
    <w:p w14:paraId="048E25B4" w14:textId="37E51B1A" w:rsidR="00576188" w:rsidRDefault="009203B0" w:rsidP="00576188">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Page Usability/Accessibility Evaluation</w:t>
      </w:r>
    </w:p>
    <w:p w14:paraId="6B4D7721" w14:textId="7B88A456" w:rsidR="00C801EB" w:rsidRPr="00F271F0" w:rsidRDefault="00C801EB" w:rsidP="00C801EB">
      <w:pPr>
        <w:pStyle w:val="ListParagraph"/>
        <w:numPr>
          <w:ilvl w:val="0"/>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HTML Quiz</w:t>
      </w:r>
    </w:p>
    <w:p w14:paraId="29B6895E" w14:textId="1C463BB2" w:rsidR="00055D17" w:rsidRPr="00F271F0" w:rsidRDefault="00055D17" w:rsidP="00055D17">
      <w:pPr>
        <w:pStyle w:val="ListParagraph"/>
        <w:numPr>
          <w:ilvl w:val="0"/>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Next Week</w:t>
      </w:r>
    </w:p>
    <w:p w14:paraId="1CD37BF8" w14:textId="460428AB" w:rsidR="00650DCF" w:rsidRPr="00F271F0" w:rsidRDefault="00650DCF" w:rsidP="001431C0">
      <w:pPr>
        <w:spacing w:after="0" w:line="240" w:lineRule="auto"/>
        <w:rPr>
          <w:rFonts w:ascii="Times New Roman" w:hAnsi="Times New Roman" w:cs="Times New Roman"/>
          <w:bCs/>
          <w:sz w:val="24"/>
          <w:szCs w:val="24"/>
        </w:rPr>
      </w:pPr>
    </w:p>
    <w:p w14:paraId="2898FEAA" w14:textId="3C7AC66D" w:rsidR="00E03E39" w:rsidRPr="00F271F0" w:rsidRDefault="0050066D" w:rsidP="001431C0">
      <w:pPr>
        <w:pStyle w:val="Heading2"/>
        <w:spacing w:before="0"/>
        <w:rPr>
          <w:rFonts w:ascii="Times New Roman" w:hAnsi="Times New Roman" w:cs="Times New Roman"/>
          <w:sz w:val="32"/>
          <w:szCs w:val="32"/>
        </w:rPr>
      </w:pPr>
      <w:r w:rsidRPr="00F271F0">
        <w:rPr>
          <w:rFonts w:ascii="Times New Roman" w:hAnsi="Times New Roman" w:cs="Times New Roman"/>
          <w:sz w:val="32"/>
          <w:szCs w:val="32"/>
        </w:rPr>
        <w:t>Responsive Web Design</w:t>
      </w:r>
      <w:r w:rsidR="008A0413">
        <w:rPr>
          <w:rFonts w:ascii="Times New Roman" w:hAnsi="Times New Roman" w:cs="Times New Roman"/>
          <w:sz w:val="32"/>
          <w:szCs w:val="32"/>
        </w:rPr>
        <w:t xml:space="preserve"> Part II</w:t>
      </w:r>
    </w:p>
    <w:p w14:paraId="64D1B0A9" w14:textId="3DBB981E" w:rsidR="00CC7AD2" w:rsidRDefault="00277931" w:rsidP="00A73732">
      <w:pPr>
        <w:spacing w:after="0" w:line="240" w:lineRule="auto"/>
        <w:rPr>
          <w:rFonts w:ascii="Times New Roman" w:hAnsi="Times New Roman" w:cs="Times New Roman"/>
          <w:b/>
          <w:sz w:val="24"/>
          <w:szCs w:val="24"/>
        </w:rPr>
      </w:pPr>
      <w:r>
        <w:rPr>
          <w:rFonts w:ascii="Times New Roman" w:hAnsi="Times New Roman" w:cs="Times New Roman"/>
          <w:b/>
          <w:sz w:val="24"/>
          <w:szCs w:val="24"/>
        </w:rPr>
        <w:t>More Tips</w:t>
      </w:r>
    </w:p>
    <w:p w14:paraId="60C78F89" w14:textId="2C8FE9D5" w:rsidR="00277931" w:rsidRDefault="004E595A" w:rsidP="00277931">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RWD, our focus must be on the screen’s “real estate” which the area we are able to work with when displaying our content. Users will visit websites on any number of devices: smart phones, tablets, desktops, etc. It is important to take all these devices into account. However, we should </w:t>
      </w:r>
      <w:r>
        <w:rPr>
          <w:rFonts w:ascii="Times New Roman" w:hAnsi="Times New Roman" w:cs="Times New Roman"/>
          <w:b/>
          <w:sz w:val="24"/>
          <w:szCs w:val="24"/>
        </w:rPr>
        <w:t xml:space="preserve">never </w:t>
      </w:r>
      <w:r>
        <w:rPr>
          <w:rFonts w:ascii="Times New Roman" w:hAnsi="Times New Roman" w:cs="Times New Roman"/>
          <w:sz w:val="24"/>
          <w:szCs w:val="24"/>
        </w:rPr>
        <w:t xml:space="preserve">build our website </w:t>
      </w:r>
      <w:r w:rsidR="00403397">
        <w:rPr>
          <w:rFonts w:ascii="Times New Roman" w:hAnsi="Times New Roman" w:cs="Times New Roman"/>
          <w:sz w:val="24"/>
          <w:szCs w:val="24"/>
        </w:rPr>
        <w:t>for any specific device. The bes</w:t>
      </w:r>
      <w:r w:rsidR="002D31F2">
        <w:rPr>
          <w:rFonts w:ascii="Times New Roman" w:hAnsi="Times New Roman" w:cs="Times New Roman"/>
          <w:sz w:val="24"/>
          <w:szCs w:val="24"/>
        </w:rPr>
        <w:t>t thing to do is to build our website and then determine where to add breakpoints to ensure a smooth transition from larger screens to smaller ones</w:t>
      </w:r>
      <w:r w:rsidR="007C5465">
        <w:rPr>
          <w:rFonts w:ascii="Times New Roman" w:hAnsi="Times New Roman" w:cs="Times New Roman"/>
          <w:sz w:val="24"/>
          <w:szCs w:val="24"/>
        </w:rPr>
        <w:t>, no matter the device.</w:t>
      </w:r>
    </w:p>
    <w:p w14:paraId="09AD4650" w14:textId="50F8C688" w:rsidR="002D31F2" w:rsidRDefault="002D31F2" w:rsidP="00277931">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two main approaches to RWD which are often expressed as “progressive enhancement” or “graceful degradation.” Progressively enhanced websites may be developed for mobile devices first and then higher resolutions are targeted after. This allows you to start small and then add features as larger screens can fit them. You might start with the core features and then add things like image carousels, modals, etc. for larger screens when the space becomes available. Graceful degradation is the opposite in that you start building for desktop devices first. As the screen gets smaller, you remove features and other things that aren’t entirely necessary for the design. This could be removing images, extra text, etc. so that your core features are more accessible for users. </w:t>
      </w:r>
    </w:p>
    <w:p w14:paraId="33DB8A56" w14:textId="3F1661C4" w:rsidR="00302DA7" w:rsidRPr="004E595A" w:rsidRDefault="0088788D" w:rsidP="00277931">
      <w:pPr>
        <w:spacing w:line="240" w:lineRule="auto"/>
        <w:rPr>
          <w:rFonts w:ascii="Times New Roman" w:hAnsi="Times New Roman" w:cs="Times New Roman"/>
          <w:sz w:val="24"/>
          <w:szCs w:val="24"/>
        </w:rPr>
      </w:pPr>
      <w:r>
        <w:rPr>
          <w:rFonts w:ascii="Times New Roman" w:hAnsi="Times New Roman" w:cs="Times New Roman"/>
          <w:sz w:val="24"/>
          <w:szCs w:val="24"/>
        </w:rPr>
        <w:t>T</w:t>
      </w:r>
      <w:r w:rsidR="00302DA7">
        <w:rPr>
          <w:rFonts w:ascii="Times New Roman" w:hAnsi="Times New Roman" w:cs="Times New Roman"/>
          <w:sz w:val="24"/>
          <w:szCs w:val="24"/>
        </w:rPr>
        <w:t xml:space="preserve">here are other approaches to RWD but these two are some of the most prominent ones. </w:t>
      </w:r>
      <w:r w:rsidR="00B73071">
        <w:rPr>
          <w:rFonts w:ascii="Times New Roman" w:hAnsi="Times New Roman" w:cs="Times New Roman"/>
          <w:sz w:val="24"/>
          <w:szCs w:val="24"/>
        </w:rPr>
        <w:t>For this course’s term project</w:t>
      </w:r>
      <w:r w:rsidR="00302DA7">
        <w:rPr>
          <w:rFonts w:ascii="Times New Roman" w:hAnsi="Times New Roman" w:cs="Times New Roman"/>
          <w:sz w:val="24"/>
          <w:szCs w:val="24"/>
        </w:rPr>
        <w:t>, we will most likely have users access our content from desktops. As such, it might be worthwhile to embrace graceful degradation for the project. However, the approach is entirely up to you and what you are comfortable with.</w:t>
      </w:r>
    </w:p>
    <w:p w14:paraId="5718FA1C" w14:textId="4A537DF2" w:rsidR="00A73732" w:rsidRPr="00A73732" w:rsidRDefault="00A73732" w:rsidP="0027793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Additional Reading</w:t>
      </w:r>
    </w:p>
    <w:p w14:paraId="1750DB25" w14:textId="0A4958AB" w:rsidR="00A73732" w:rsidRDefault="00CE551F" w:rsidP="00A73732">
      <w:pPr>
        <w:pStyle w:val="ListParagraph"/>
        <w:numPr>
          <w:ilvl w:val="0"/>
          <w:numId w:val="31"/>
        </w:numPr>
        <w:spacing w:line="240" w:lineRule="auto"/>
        <w:rPr>
          <w:rFonts w:ascii="Times New Roman" w:hAnsi="Times New Roman" w:cs="Times New Roman"/>
          <w:sz w:val="24"/>
          <w:szCs w:val="24"/>
        </w:rPr>
      </w:pPr>
      <w:hyperlink r:id="rId5" w:history="1">
        <w:r w:rsidR="00A73732" w:rsidRPr="00A73732">
          <w:rPr>
            <w:rStyle w:val="Hyperlink"/>
            <w:rFonts w:ascii="Times New Roman" w:hAnsi="Times New Roman" w:cs="Times New Roman"/>
            <w:sz w:val="24"/>
            <w:szCs w:val="24"/>
          </w:rPr>
          <w:t>https://thenextweb.com/dd/2015/10/19/10-rules-of-best-practice-for-responsive-design/</w:t>
        </w:r>
      </w:hyperlink>
    </w:p>
    <w:p w14:paraId="3ADB46BA" w14:textId="00225D80" w:rsidR="00A73732" w:rsidRDefault="00CE551F" w:rsidP="00A73732">
      <w:pPr>
        <w:pStyle w:val="ListParagraph"/>
        <w:numPr>
          <w:ilvl w:val="0"/>
          <w:numId w:val="31"/>
        </w:numPr>
        <w:spacing w:line="240" w:lineRule="auto"/>
        <w:rPr>
          <w:rFonts w:ascii="Times New Roman" w:hAnsi="Times New Roman" w:cs="Times New Roman"/>
          <w:sz w:val="24"/>
          <w:szCs w:val="24"/>
        </w:rPr>
      </w:pPr>
      <w:hyperlink r:id="rId6" w:history="1">
        <w:r w:rsidR="004E595A" w:rsidRPr="004E595A">
          <w:rPr>
            <w:rStyle w:val="Hyperlink"/>
            <w:rFonts w:ascii="Times New Roman" w:hAnsi="Times New Roman" w:cs="Times New Roman"/>
            <w:sz w:val="24"/>
            <w:szCs w:val="24"/>
          </w:rPr>
          <w:t>https://uxtricks.design/blogs/ux-design/responsive-design/</w:t>
        </w:r>
      </w:hyperlink>
    </w:p>
    <w:p w14:paraId="4169A8E1" w14:textId="0EA8027B" w:rsidR="004E595A" w:rsidRDefault="00CE551F" w:rsidP="00A73732">
      <w:pPr>
        <w:pStyle w:val="ListParagraph"/>
        <w:numPr>
          <w:ilvl w:val="0"/>
          <w:numId w:val="31"/>
        </w:numPr>
        <w:spacing w:line="240" w:lineRule="auto"/>
        <w:rPr>
          <w:rFonts w:ascii="Times New Roman" w:hAnsi="Times New Roman" w:cs="Times New Roman"/>
          <w:sz w:val="24"/>
          <w:szCs w:val="24"/>
        </w:rPr>
      </w:pPr>
      <w:hyperlink r:id="rId7" w:history="1">
        <w:r w:rsidR="004E595A" w:rsidRPr="004E595A">
          <w:rPr>
            <w:rStyle w:val="Hyperlink"/>
            <w:rFonts w:ascii="Times New Roman" w:hAnsi="Times New Roman" w:cs="Times New Roman"/>
            <w:sz w:val="24"/>
            <w:szCs w:val="24"/>
          </w:rPr>
          <w:t>https://neilpatel.com/blog/mobile-design-best-practices/</w:t>
        </w:r>
      </w:hyperlink>
    </w:p>
    <w:p w14:paraId="1E519DFA" w14:textId="665870CE" w:rsidR="00672076" w:rsidRPr="00FC728E" w:rsidRDefault="00CE551F" w:rsidP="001812D6">
      <w:pPr>
        <w:pStyle w:val="ListParagraph"/>
        <w:numPr>
          <w:ilvl w:val="0"/>
          <w:numId w:val="31"/>
        </w:numPr>
        <w:spacing w:line="240" w:lineRule="auto"/>
        <w:rPr>
          <w:rFonts w:ascii="Times New Roman" w:hAnsi="Times New Roman" w:cs="Times New Roman"/>
          <w:sz w:val="24"/>
          <w:szCs w:val="24"/>
        </w:rPr>
      </w:pPr>
      <w:hyperlink r:id="rId8" w:history="1">
        <w:r w:rsidR="00C67872" w:rsidRPr="00C67872">
          <w:rPr>
            <w:rStyle w:val="Hyperlink"/>
            <w:rFonts w:ascii="Times New Roman" w:hAnsi="Times New Roman" w:cs="Times New Roman"/>
            <w:sz w:val="24"/>
            <w:szCs w:val="24"/>
          </w:rPr>
          <w:t>https://medium.com/@JuliSudi/mobile-first-design-vs-desktop-first-design-vs-element-first-design-5d1015632a61</w:t>
        </w:r>
      </w:hyperlink>
    </w:p>
    <w:p w14:paraId="4F88C2E1" w14:textId="0AA13AC6" w:rsidR="00B00EE5" w:rsidRPr="00F271F0" w:rsidRDefault="0079034C" w:rsidP="00E110DE">
      <w:pPr>
        <w:spacing w:line="240" w:lineRule="auto"/>
        <w:rPr>
          <w:rFonts w:ascii="Times New Roman" w:hAnsi="Times New Roman" w:cs="Times New Roman"/>
          <w:b/>
          <w:sz w:val="28"/>
          <w:szCs w:val="28"/>
          <w:u w:val="single"/>
        </w:rPr>
      </w:pPr>
      <w:r w:rsidRPr="00F271F0">
        <w:rPr>
          <w:rFonts w:ascii="Times New Roman" w:hAnsi="Times New Roman" w:cs="Times New Roman"/>
          <w:b/>
          <w:sz w:val="28"/>
          <w:szCs w:val="28"/>
          <w:u w:val="single"/>
        </w:rPr>
        <w:lastRenderedPageBreak/>
        <w:t>If you haven’t done so already</w:t>
      </w:r>
      <w:r w:rsidR="00B00EE5" w:rsidRPr="00F271F0">
        <w:rPr>
          <w:rFonts w:ascii="Times New Roman" w:hAnsi="Times New Roman" w:cs="Times New Roman"/>
          <w:b/>
          <w:sz w:val="28"/>
          <w:szCs w:val="28"/>
          <w:u w:val="single"/>
        </w:rPr>
        <w:t xml:space="preserve">, please read the “Creating and Viewing our Web Pages.docx” file on Blackboard. You will not be able to submit anything for the assignment without completing that portion first. </w:t>
      </w:r>
    </w:p>
    <w:p w14:paraId="6B30F180" w14:textId="77777777" w:rsidR="0014489F" w:rsidRPr="00F271F0" w:rsidRDefault="0014489F" w:rsidP="00E110DE">
      <w:pPr>
        <w:spacing w:line="240" w:lineRule="auto"/>
        <w:rPr>
          <w:rFonts w:ascii="Times New Roman" w:hAnsi="Times New Roman" w:cs="Times New Roman"/>
          <w:bCs/>
          <w:sz w:val="24"/>
          <w:szCs w:val="24"/>
        </w:rPr>
      </w:pPr>
    </w:p>
    <w:p w14:paraId="7EB8260C" w14:textId="1D8956E5" w:rsidR="005D4DEA" w:rsidRDefault="00743185" w:rsidP="009539F1">
      <w:pPr>
        <w:spacing w:after="0" w:line="240" w:lineRule="auto"/>
        <w:rPr>
          <w:rFonts w:ascii="Times New Roman" w:hAnsi="Times New Roman" w:cs="Times New Roman"/>
          <w:b/>
          <w:sz w:val="24"/>
          <w:szCs w:val="24"/>
        </w:rPr>
      </w:pPr>
      <w:bookmarkStart w:id="0" w:name="_Hlk34222383"/>
      <w:r w:rsidRPr="00F271F0">
        <w:rPr>
          <w:rFonts w:ascii="Times New Roman" w:hAnsi="Times New Roman" w:cs="Times New Roman"/>
          <w:b/>
          <w:sz w:val="24"/>
          <w:szCs w:val="24"/>
        </w:rPr>
        <w:t>Responsive Page Exercise</w:t>
      </w:r>
      <w:r w:rsidR="009D096B">
        <w:rPr>
          <w:rFonts w:ascii="Times New Roman" w:hAnsi="Times New Roman" w:cs="Times New Roman"/>
          <w:b/>
          <w:sz w:val="24"/>
          <w:szCs w:val="24"/>
        </w:rPr>
        <w:t xml:space="preserve"> 2</w:t>
      </w:r>
    </w:p>
    <w:bookmarkEnd w:id="0"/>
    <w:p w14:paraId="39826FB0" w14:textId="4F93DC24" w:rsidR="00FC2594" w:rsidRDefault="005B0E28" w:rsidP="00FC2594">
      <w:pPr>
        <w:spacing w:after="0" w:line="240" w:lineRule="auto"/>
        <w:rPr>
          <w:rFonts w:ascii="Times New Roman" w:hAnsi="Times New Roman" w:cs="Times New Roman"/>
          <w:bCs/>
          <w:sz w:val="24"/>
          <w:szCs w:val="24"/>
        </w:rPr>
      </w:pPr>
      <w:r>
        <w:rPr>
          <w:rFonts w:ascii="Times New Roman" w:hAnsi="Times New Roman" w:cs="Times New Roman"/>
          <w:sz w:val="24"/>
          <w:szCs w:val="24"/>
        </w:rPr>
        <w:t>Download the “Responsive-Page-Exercise</w:t>
      </w:r>
      <w:r w:rsidR="0028328F">
        <w:rPr>
          <w:rFonts w:ascii="Times New Roman" w:hAnsi="Times New Roman" w:cs="Times New Roman"/>
          <w:sz w:val="24"/>
          <w:szCs w:val="24"/>
        </w:rPr>
        <w:t>-2</w:t>
      </w:r>
      <w:r>
        <w:rPr>
          <w:rFonts w:ascii="Times New Roman" w:hAnsi="Times New Roman" w:cs="Times New Roman"/>
          <w:sz w:val="24"/>
          <w:szCs w:val="24"/>
        </w:rPr>
        <w:t xml:space="preserve">.zip” folder from Blackboard under </w:t>
      </w:r>
      <w:r>
        <w:rPr>
          <w:rFonts w:ascii="Times New Roman" w:hAnsi="Times New Roman" w:cs="Times New Roman"/>
          <w:bCs/>
          <w:sz w:val="24"/>
          <w:szCs w:val="24"/>
        </w:rPr>
        <w:t xml:space="preserve">the Lecture Notes for this week or in the Assignments folder. Inside of this zip folder, </w:t>
      </w:r>
      <w:r w:rsidR="009F68B1">
        <w:rPr>
          <w:rFonts w:ascii="Times New Roman" w:hAnsi="Times New Roman" w:cs="Times New Roman"/>
          <w:bCs/>
          <w:sz w:val="24"/>
          <w:szCs w:val="24"/>
        </w:rPr>
        <w:t xml:space="preserve">you’ll find </w:t>
      </w:r>
      <w:r w:rsidR="0028328F">
        <w:rPr>
          <w:rFonts w:ascii="Times New Roman" w:hAnsi="Times New Roman" w:cs="Times New Roman"/>
          <w:bCs/>
          <w:sz w:val="24"/>
          <w:szCs w:val="24"/>
        </w:rPr>
        <w:t>an HTML file and a CSS folder with a stylesheet inside of it</w:t>
      </w:r>
      <w:r w:rsidR="009F68B1">
        <w:rPr>
          <w:rFonts w:ascii="Times New Roman" w:hAnsi="Times New Roman" w:cs="Times New Roman"/>
          <w:bCs/>
          <w:sz w:val="24"/>
          <w:szCs w:val="24"/>
        </w:rPr>
        <w:t xml:space="preserve">. </w:t>
      </w:r>
      <w:r w:rsidR="0009569D">
        <w:rPr>
          <w:rFonts w:ascii="Times New Roman" w:hAnsi="Times New Roman" w:cs="Times New Roman"/>
          <w:bCs/>
          <w:sz w:val="24"/>
          <w:szCs w:val="24"/>
        </w:rPr>
        <w:t>Using the</w:t>
      </w:r>
      <w:r w:rsidR="0028328F">
        <w:rPr>
          <w:rFonts w:ascii="Times New Roman" w:hAnsi="Times New Roman" w:cs="Times New Roman"/>
          <w:bCs/>
          <w:sz w:val="24"/>
          <w:szCs w:val="24"/>
        </w:rPr>
        <w:t xml:space="preserve">se files, your task is </w:t>
      </w:r>
      <w:r w:rsidR="002218E0">
        <w:rPr>
          <w:rFonts w:ascii="Times New Roman" w:hAnsi="Times New Roman" w:cs="Times New Roman"/>
          <w:bCs/>
          <w:sz w:val="24"/>
          <w:szCs w:val="24"/>
        </w:rPr>
        <w:t xml:space="preserve">to </w:t>
      </w:r>
      <w:r w:rsidR="0028328F">
        <w:rPr>
          <w:rFonts w:ascii="Times New Roman" w:hAnsi="Times New Roman" w:cs="Times New Roman"/>
          <w:bCs/>
          <w:sz w:val="24"/>
          <w:szCs w:val="24"/>
        </w:rPr>
        <w:t>make the news-page.html page responsive</w:t>
      </w:r>
      <w:r w:rsidR="002E4FA0">
        <w:rPr>
          <w:rFonts w:ascii="Times New Roman" w:hAnsi="Times New Roman" w:cs="Times New Roman"/>
          <w:bCs/>
          <w:sz w:val="24"/>
          <w:szCs w:val="24"/>
        </w:rPr>
        <w:t xml:space="preserve"> down to 400px. This means that your page should work on screen resolutions as small as 400px (I will not check anything below this)</w:t>
      </w:r>
      <w:r w:rsidR="0028328F">
        <w:rPr>
          <w:rFonts w:ascii="Times New Roman" w:hAnsi="Times New Roman" w:cs="Times New Roman"/>
          <w:bCs/>
          <w:sz w:val="24"/>
          <w:szCs w:val="24"/>
        </w:rPr>
        <w:t xml:space="preserve">. </w:t>
      </w:r>
      <w:r w:rsidR="002218E0">
        <w:rPr>
          <w:rFonts w:ascii="Times New Roman" w:hAnsi="Times New Roman" w:cs="Times New Roman"/>
          <w:bCs/>
          <w:sz w:val="24"/>
          <w:szCs w:val="24"/>
        </w:rPr>
        <w:t xml:space="preserve">You can approach this however you’d like and even change the underlying HTML tags. </w:t>
      </w:r>
      <w:r w:rsidR="002218E0">
        <w:rPr>
          <w:rFonts w:ascii="Times New Roman" w:hAnsi="Times New Roman" w:cs="Times New Roman"/>
          <w:b/>
          <w:bCs/>
          <w:sz w:val="24"/>
          <w:szCs w:val="24"/>
        </w:rPr>
        <w:t xml:space="preserve">No content </w:t>
      </w:r>
      <w:r w:rsidR="00FC2594">
        <w:rPr>
          <w:rFonts w:ascii="Times New Roman" w:hAnsi="Times New Roman" w:cs="Times New Roman"/>
          <w:b/>
          <w:bCs/>
          <w:sz w:val="24"/>
          <w:szCs w:val="24"/>
        </w:rPr>
        <w:t>should</w:t>
      </w:r>
      <w:r w:rsidR="002218E0">
        <w:rPr>
          <w:rFonts w:ascii="Times New Roman" w:hAnsi="Times New Roman" w:cs="Times New Roman"/>
          <w:b/>
          <w:bCs/>
          <w:sz w:val="24"/>
          <w:szCs w:val="24"/>
        </w:rPr>
        <w:t xml:space="preserve"> be removed from the page</w:t>
      </w:r>
      <w:r w:rsidR="002E66B1">
        <w:rPr>
          <w:rFonts w:ascii="Times New Roman" w:hAnsi="Times New Roman" w:cs="Times New Roman"/>
          <w:b/>
          <w:bCs/>
          <w:sz w:val="24"/>
          <w:szCs w:val="24"/>
        </w:rPr>
        <w:t xml:space="preserve"> though</w:t>
      </w:r>
      <w:r w:rsidR="002218E0">
        <w:rPr>
          <w:rFonts w:ascii="Times New Roman" w:hAnsi="Times New Roman" w:cs="Times New Roman"/>
          <w:b/>
          <w:bCs/>
          <w:sz w:val="24"/>
          <w:szCs w:val="24"/>
        </w:rPr>
        <w:t>.</w:t>
      </w:r>
      <w:r w:rsidR="002218E0">
        <w:rPr>
          <w:rFonts w:ascii="Times New Roman" w:hAnsi="Times New Roman" w:cs="Times New Roman"/>
          <w:bCs/>
          <w:sz w:val="24"/>
          <w:szCs w:val="24"/>
        </w:rPr>
        <w:t xml:space="preserve"> You can change tags or alter the CSS, but all the text content and images should still be present in the HTML. If you choose to remove things with CSS, that is fine (display: none, etc.). </w:t>
      </w:r>
      <w:r w:rsidR="002E4FA0">
        <w:rPr>
          <w:rFonts w:ascii="Times New Roman" w:hAnsi="Times New Roman" w:cs="Times New Roman"/>
          <w:bCs/>
          <w:sz w:val="24"/>
          <w:szCs w:val="24"/>
        </w:rPr>
        <w:t>There shouldn’t be a horizontal scrollbar present when I shrink the browser width while checking your assignment.</w:t>
      </w:r>
    </w:p>
    <w:p w14:paraId="5432C272" w14:textId="64D097D7" w:rsidR="00FC2594" w:rsidRDefault="00FC2594" w:rsidP="00FC2594">
      <w:pPr>
        <w:spacing w:after="0" w:line="240" w:lineRule="auto"/>
        <w:rPr>
          <w:rFonts w:ascii="Times New Roman" w:hAnsi="Times New Roman" w:cs="Times New Roman"/>
          <w:bCs/>
          <w:sz w:val="24"/>
          <w:szCs w:val="24"/>
        </w:rPr>
      </w:pPr>
    </w:p>
    <w:p w14:paraId="315E0778" w14:textId="3620F8CD" w:rsidR="00432A35" w:rsidRDefault="009D096B" w:rsidP="00FC2594">
      <w:pPr>
        <w:spacing w:after="0" w:line="240" w:lineRule="auto"/>
        <w:rPr>
          <w:rFonts w:ascii="Times New Roman" w:hAnsi="Times New Roman" w:cs="Times New Roman"/>
          <w:bCs/>
          <w:sz w:val="24"/>
          <w:szCs w:val="24"/>
          <w:u w:val="single"/>
        </w:rPr>
      </w:pPr>
      <w:r w:rsidRPr="009D096B">
        <w:rPr>
          <w:rFonts w:ascii="Times New Roman" w:hAnsi="Times New Roman" w:cs="Times New Roman"/>
          <w:bCs/>
          <w:sz w:val="24"/>
          <w:szCs w:val="24"/>
          <w:u w:val="single"/>
        </w:rPr>
        <w:t>Responsive Page Exercise 2</w:t>
      </w:r>
      <w:r>
        <w:rPr>
          <w:rFonts w:ascii="Times New Roman" w:hAnsi="Times New Roman" w:cs="Times New Roman"/>
          <w:bCs/>
          <w:sz w:val="24"/>
          <w:szCs w:val="24"/>
          <w:u w:val="single"/>
        </w:rPr>
        <w:t xml:space="preserve"> </w:t>
      </w:r>
      <w:r w:rsidR="00432A35">
        <w:rPr>
          <w:rFonts w:ascii="Times New Roman" w:hAnsi="Times New Roman" w:cs="Times New Roman"/>
          <w:bCs/>
          <w:sz w:val="24"/>
          <w:szCs w:val="24"/>
          <w:u w:val="single"/>
        </w:rPr>
        <w:t>Tips</w:t>
      </w:r>
    </w:p>
    <w:p w14:paraId="748070B6" w14:textId="7FE61EF0" w:rsidR="00BA2C24" w:rsidRPr="00BA2C24" w:rsidRDefault="00BA2C24" w:rsidP="00BA2C24">
      <w:pPr>
        <w:pStyle w:val="ListParagraph"/>
        <w:numPr>
          <w:ilvl w:val="0"/>
          <w:numId w:val="36"/>
        </w:num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rPr>
        <w:t>Make sure the correct meta tag is included (present in class example)</w:t>
      </w:r>
    </w:p>
    <w:p w14:paraId="3A3DE0B0" w14:textId="0A4BFA80" w:rsidR="00BA2C24" w:rsidRPr="00BA2C24" w:rsidRDefault="00BA2C24" w:rsidP="00BA2C24">
      <w:pPr>
        <w:pStyle w:val="ListParagraph"/>
        <w:numPr>
          <w:ilvl w:val="0"/>
          <w:numId w:val="36"/>
        </w:num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rPr>
        <w:t>Use percentages for width</w:t>
      </w:r>
      <w:r w:rsidR="00C57A09">
        <w:rPr>
          <w:rFonts w:ascii="Times New Roman" w:hAnsi="Times New Roman" w:cs="Times New Roman"/>
          <w:bCs/>
          <w:sz w:val="24"/>
          <w:szCs w:val="24"/>
        </w:rPr>
        <w:t>s</w:t>
      </w:r>
    </w:p>
    <w:p w14:paraId="3AB2606C" w14:textId="7ED81A20" w:rsidR="00BA2C24" w:rsidRPr="00BA2C24" w:rsidRDefault="00BA2C24" w:rsidP="00BA2C24">
      <w:pPr>
        <w:pStyle w:val="ListParagraph"/>
        <w:numPr>
          <w:ilvl w:val="0"/>
          <w:numId w:val="36"/>
        </w:num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rPr>
        <w:t>Use the max-width property where appropriate (when used on images, it helps them scale down better)</w:t>
      </w:r>
    </w:p>
    <w:p w14:paraId="190F0EE1" w14:textId="674FF9CD" w:rsidR="00BA2C24" w:rsidRPr="00BA2C24" w:rsidRDefault="00BA2C24" w:rsidP="00BA2C24">
      <w:pPr>
        <w:pStyle w:val="ListParagraph"/>
        <w:numPr>
          <w:ilvl w:val="0"/>
          <w:numId w:val="36"/>
        </w:num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rPr>
        <w:t>Look at what is floating on the screen</w:t>
      </w:r>
    </w:p>
    <w:p w14:paraId="1191B4A7" w14:textId="7D308855" w:rsidR="00BA2C24" w:rsidRPr="00BA2C24" w:rsidRDefault="00BA2C24" w:rsidP="00BA2C24">
      <w:pPr>
        <w:pStyle w:val="ListParagraph"/>
        <w:numPr>
          <w:ilvl w:val="0"/>
          <w:numId w:val="36"/>
        </w:num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rPr>
        <w:t>Adjust font sizes, padding, or margins on elements so they fit better in smaller screen sizes</w:t>
      </w:r>
    </w:p>
    <w:p w14:paraId="49EB1845" w14:textId="74524244" w:rsidR="00BA2C24" w:rsidRPr="00BA2C24" w:rsidRDefault="00BA2C24" w:rsidP="00BA2C24">
      <w:pPr>
        <w:pStyle w:val="ListParagraph"/>
        <w:numPr>
          <w:ilvl w:val="0"/>
          <w:numId w:val="36"/>
        </w:num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rPr>
        <w:t>Keep your media queries simple (max-width will probably be best here)</w:t>
      </w:r>
    </w:p>
    <w:p w14:paraId="12C52510" w14:textId="5F2C5DB9" w:rsidR="00BA2C24" w:rsidRPr="00196CED" w:rsidRDefault="00196CED" w:rsidP="00BA2C24">
      <w:pPr>
        <w:pStyle w:val="ListParagraph"/>
        <w:numPr>
          <w:ilvl w:val="0"/>
          <w:numId w:val="36"/>
        </w:num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rPr>
        <w:t>Remove floats (float: none) so elements end up in one column (if that’s your goal)</w:t>
      </w:r>
    </w:p>
    <w:p w14:paraId="4414602B" w14:textId="77777777" w:rsidR="00196CED" w:rsidRPr="00C57A09" w:rsidRDefault="00196CED" w:rsidP="00C57A09">
      <w:pPr>
        <w:spacing w:after="0" w:line="240" w:lineRule="auto"/>
        <w:rPr>
          <w:rFonts w:ascii="Times New Roman" w:hAnsi="Times New Roman" w:cs="Times New Roman"/>
          <w:bCs/>
          <w:sz w:val="24"/>
          <w:szCs w:val="24"/>
          <w:u w:val="single"/>
        </w:rPr>
      </w:pPr>
    </w:p>
    <w:p w14:paraId="3D5BC80E" w14:textId="2AF88F50" w:rsidR="00FC2594" w:rsidRDefault="00FC2594" w:rsidP="00FC2594">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To receive credit for this, submit a link to your responsive page by </w:t>
      </w:r>
      <w:r w:rsidRPr="00FC2594">
        <w:rPr>
          <w:rFonts w:ascii="Times New Roman" w:hAnsi="Times New Roman" w:cs="Times New Roman"/>
          <w:bCs/>
          <w:sz w:val="24"/>
          <w:szCs w:val="24"/>
          <w:u w:val="single"/>
        </w:rPr>
        <w:t>Wednesday, March 11</w:t>
      </w:r>
      <w:r w:rsidRPr="00FC2594">
        <w:rPr>
          <w:rFonts w:ascii="Times New Roman" w:hAnsi="Times New Roman" w:cs="Times New Roman"/>
          <w:bCs/>
          <w:sz w:val="24"/>
          <w:szCs w:val="24"/>
          <w:u w:val="single"/>
          <w:vertAlign w:val="superscript"/>
        </w:rPr>
        <w:t>th</w:t>
      </w:r>
      <w:r w:rsidRPr="00FC2594">
        <w:rPr>
          <w:rFonts w:ascii="Times New Roman" w:hAnsi="Times New Roman" w:cs="Times New Roman"/>
          <w:bCs/>
          <w:sz w:val="24"/>
          <w:szCs w:val="24"/>
          <w:u w:val="single"/>
        </w:rPr>
        <w:t xml:space="preserve"> at midnight</w:t>
      </w:r>
      <w:r>
        <w:rPr>
          <w:rFonts w:ascii="Times New Roman" w:hAnsi="Times New Roman" w:cs="Times New Roman"/>
          <w:bCs/>
          <w:sz w:val="24"/>
          <w:szCs w:val="24"/>
        </w:rPr>
        <w:t>. The assignment with be called Responsive Page Exercise 2 in the assignments folder. It will also be accessible through the Lecture Notes for this week.</w:t>
      </w:r>
    </w:p>
    <w:p w14:paraId="01227BE7" w14:textId="77777777" w:rsidR="00FC2594" w:rsidRPr="00FC2594" w:rsidRDefault="00FC2594" w:rsidP="00FC2594">
      <w:pPr>
        <w:spacing w:after="0" w:line="240" w:lineRule="auto"/>
        <w:rPr>
          <w:rFonts w:ascii="Times New Roman" w:hAnsi="Times New Roman" w:cs="Times New Roman"/>
          <w:bCs/>
          <w:sz w:val="24"/>
          <w:szCs w:val="24"/>
        </w:rPr>
      </w:pPr>
    </w:p>
    <w:p w14:paraId="5FB797E9" w14:textId="689E8AC9" w:rsidR="008034F2" w:rsidRDefault="008034F2" w:rsidP="0097417C">
      <w:pPr>
        <w:pStyle w:val="Heading2"/>
        <w:rPr>
          <w:rFonts w:ascii="Times New Roman" w:hAnsi="Times New Roman" w:cs="Times New Roman"/>
          <w:sz w:val="32"/>
          <w:szCs w:val="32"/>
        </w:rPr>
      </w:pPr>
      <w:r>
        <w:rPr>
          <w:rFonts w:ascii="Times New Roman" w:hAnsi="Times New Roman" w:cs="Times New Roman"/>
          <w:sz w:val="32"/>
          <w:szCs w:val="32"/>
        </w:rPr>
        <w:t>Usability &amp; Accessibility</w:t>
      </w:r>
    </w:p>
    <w:p w14:paraId="3EA82DC2" w14:textId="2EF708D8" w:rsidR="008034F2" w:rsidRDefault="00017820" w:rsidP="00017820">
      <w:pPr>
        <w:spacing w:after="0"/>
        <w:rPr>
          <w:rFonts w:ascii="Times New Roman" w:hAnsi="Times New Roman" w:cs="Times New Roman"/>
          <w:b/>
          <w:sz w:val="24"/>
          <w:szCs w:val="24"/>
        </w:rPr>
      </w:pPr>
      <w:r>
        <w:rPr>
          <w:rFonts w:ascii="Times New Roman" w:hAnsi="Times New Roman" w:cs="Times New Roman"/>
          <w:b/>
          <w:sz w:val="24"/>
          <w:szCs w:val="24"/>
        </w:rPr>
        <w:t>What are they?</w:t>
      </w:r>
    </w:p>
    <w:p w14:paraId="7B587C9C" w14:textId="766057F1" w:rsidR="00E97AD8" w:rsidRDefault="006B5C1D" w:rsidP="001B46C4">
      <w:pPr>
        <w:rPr>
          <w:rFonts w:ascii="Times New Roman" w:hAnsi="Times New Roman" w:cs="Times New Roman"/>
          <w:sz w:val="24"/>
          <w:szCs w:val="24"/>
        </w:rPr>
      </w:pPr>
      <w:r>
        <w:rPr>
          <w:rFonts w:ascii="Times New Roman" w:hAnsi="Times New Roman" w:cs="Times New Roman"/>
          <w:sz w:val="24"/>
          <w:szCs w:val="24"/>
        </w:rPr>
        <w:t xml:space="preserve">These are concepts </w:t>
      </w:r>
      <w:r w:rsidR="00E97AD8">
        <w:rPr>
          <w:rFonts w:ascii="Times New Roman" w:hAnsi="Times New Roman" w:cs="Times New Roman"/>
          <w:sz w:val="24"/>
          <w:szCs w:val="24"/>
        </w:rPr>
        <w:t xml:space="preserve">that are very important to the success of all websites on the internet. When we develop with usability and accessibility in mind, it enables users to get through our content easier which could potential result in higher </w:t>
      </w:r>
      <w:r w:rsidR="00F95045">
        <w:rPr>
          <w:rFonts w:ascii="Times New Roman" w:hAnsi="Times New Roman" w:cs="Times New Roman"/>
          <w:sz w:val="24"/>
          <w:szCs w:val="24"/>
        </w:rPr>
        <w:t>visits/revenue</w:t>
      </w:r>
      <w:r w:rsidR="00E97AD8">
        <w:rPr>
          <w:rFonts w:ascii="Times New Roman" w:hAnsi="Times New Roman" w:cs="Times New Roman"/>
          <w:sz w:val="24"/>
          <w:szCs w:val="24"/>
        </w:rPr>
        <w:t xml:space="preserve">. If these concepts aren’t integrated into our development process, there is a </w:t>
      </w:r>
      <w:r w:rsidR="00024CDB">
        <w:rPr>
          <w:rFonts w:ascii="Times New Roman" w:hAnsi="Times New Roman" w:cs="Times New Roman"/>
          <w:sz w:val="24"/>
          <w:szCs w:val="24"/>
        </w:rPr>
        <w:t>greater</w:t>
      </w:r>
      <w:r w:rsidR="00E97AD8">
        <w:rPr>
          <w:rFonts w:ascii="Times New Roman" w:hAnsi="Times New Roman" w:cs="Times New Roman"/>
          <w:sz w:val="24"/>
          <w:szCs w:val="24"/>
        </w:rPr>
        <w:t xml:space="preserve"> chance that users will be frustrated with our website</w:t>
      </w:r>
      <w:r w:rsidR="00076C4E">
        <w:rPr>
          <w:rFonts w:ascii="Times New Roman" w:hAnsi="Times New Roman" w:cs="Times New Roman"/>
          <w:sz w:val="24"/>
          <w:szCs w:val="24"/>
        </w:rPr>
        <w:t xml:space="preserve"> </w:t>
      </w:r>
      <w:r w:rsidR="00E97AD8">
        <w:rPr>
          <w:rFonts w:ascii="Times New Roman" w:hAnsi="Times New Roman" w:cs="Times New Roman"/>
          <w:sz w:val="24"/>
          <w:szCs w:val="24"/>
        </w:rPr>
        <w:t>and leave.</w:t>
      </w:r>
      <w:r w:rsidR="00D92466">
        <w:rPr>
          <w:rFonts w:ascii="Times New Roman" w:hAnsi="Times New Roman" w:cs="Times New Roman"/>
          <w:sz w:val="24"/>
          <w:szCs w:val="24"/>
        </w:rPr>
        <w:t xml:space="preserve"> Depending on what your website’s purpose is, there could also be legal ramifications.</w:t>
      </w:r>
      <w:r w:rsidR="00E97AD8">
        <w:rPr>
          <w:rFonts w:ascii="Times New Roman" w:hAnsi="Times New Roman" w:cs="Times New Roman"/>
          <w:sz w:val="24"/>
          <w:szCs w:val="24"/>
        </w:rPr>
        <w:t xml:space="preserve"> Although they are often used interchangeably, they have different meanings in the context of web design. </w:t>
      </w:r>
      <w:r w:rsidR="00D92466">
        <w:rPr>
          <w:rFonts w:ascii="Times New Roman" w:hAnsi="Times New Roman" w:cs="Times New Roman"/>
          <w:sz w:val="24"/>
          <w:szCs w:val="24"/>
        </w:rPr>
        <w:t xml:space="preserve">I’ve borrowed </w:t>
      </w:r>
      <w:r w:rsidR="00F178F9">
        <w:rPr>
          <w:rFonts w:ascii="Times New Roman" w:hAnsi="Times New Roman" w:cs="Times New Roman"/>
          <w:sz w:val="24"/>
          <w:szCs w:val="24"/>
        </w:rPr>
        <w:t>some</w:t>
      </w:r>
      <w:r w:rsidR="00D92466">
        <w:rPr>
          <w:rFonts w:ascii="Times New Roman" w:hAnsi="Times New Roman" w:cs="Times New Roman"/>
          <w:sz w:val="24"/>
          <w:szCs w:val="24"/>
        </w:rPr>
        <w:t xml:space="preserve"> definitions from w3.org below and will expand on them with a metaphor using a hypothetical toy.</w:t>
      </w:r>
    </w:p>
    <w:p w14:paraId="05772283" w14:textId="78988AB9" w:rsidR="00D92466" w:rsidRDefault="00D92466" w:rsidP="001B46C4">
      <w:pPr>
        <w:rPr>
          <w:rFonts w:ascii="Times New Roman" w:hAnsi="Times New Roman" w:cs="Times New Roman"/>
          <w:sz w:val="24"/>
          <w:szCs w:val="24"/>
        </w:rPr>
      </w:pPr>
      <w:r w:rsidRPr="00D92466">
        <w:rPr>
          <w:rFonts w:ascii="Times New Roman" w:hAnsi="Times New Roman" w:cs="Times New Roman"/>
          <w:b/>
          <w:bCs/>
          <w:sz w:val="24"/>
          <w:szCs w:val="24"/>
        </w:rPr>
        <w:t>Accessibility</w:t>
      </w:r>
      <w:r w:rsidRPr="00D92466">
        <w:rPr>
          <w:rFonts w:ascii="Times New Roman" w:hAnsi="Times New Roman" w:cs="Times New Roman"/>
          <w:sz w:val="24"/>
          <w:szCs w:val="24"/>
        </w:rPr>
        <w:t>: addresses discriminatory aspects related to equivalent user experience for people with disabilities. Web accessibility means that people with disabilities can equally perceive, understand, navigate, and interact with websites and tools. It also means that they can contribute equally without barriers.</w:t>
      </w:r>
    </w:p>
    <w:p w14:paraId="0F0EC48F" w14:textId="3C4CEF6F" w:rsidR="00D92466" w:rsidRDefault="00D92466" w:rsidP="001B46C4">
      <w:pPr>
        <w:rPr>
          <w:rFonts w:ascii="Times New Roman" w:hAnsi="Times New Roman" w:cs="Times New Roman"/>
          <w:sz w:val="24"/>
          <w:szCs w:val="24"/>
        </w:rPr>
      </w:pPr>
      <w:r w:rsidRPr="00D92466">
        <w:rPr>
          <w:rFonts w:ascii="Times New Roman" w:hAnsi="Times New Roman" w:cs="Times New Roman"/>
          <w:b/>
          <w:bCs/>
          <w:sz w:val="24"/>
          <w:szCs w:val="24"/>
        </w:rPr>
        <w:t>Usability</w:t>
      </w:r>
      <w:r w:rsidRPr="00D92466">
        <w:rPr>
          <w:rFonts w:ascii="Times New Roman" w:hAnsi="Times New Roman" w:cs="Times New Roman"/>
          <w:sz w:val="24"/>
          <w:szCs w:val="24"/>
        </w:rPr>
        <w:t>: is about designing products to be effective, efficient, and satisfying. Usability includes </w:t>
      </w:r>
      <w:r w:rsidRPr="00D92466">
        <w:rPr>
          <w:rFonts w:ascii="Times New Roman" w:hAnsi="Times New Roman" w:cs="Times New Roman"/>
          <w:i/>
          <w:iCs/>
          <w:sz w:val="24"/>
          <w:szCs w:val="24"/>
        </w:rPr>
        <w:t>user experience design</w:t>
      </w:r>
      <w:r w:rsidRPr="00D92466">
        <w:rPr>
          <w:rFonts w:ascii="Times New Roman" w:hAnsi="Times New Roman" w:cs="Times New Roman"/>
          <w:sz w:val="24"/>
          <w:szCs w:val="24"/>
        </w:rPr>
        <w:t>. This may include general aspects that impact everyone and do not disproportionally impact people with disabilities. Usability practice and research often does not sufficiently address the needs of people with disabilities.</w:t>
      </w:r>
    </w:p>
    <w:p w14:paraId="301B96D5" w14:textId="2D75FA8D" w:rsidR="00D92466" w:rsidRDefault="00D92466" w:rsidP="001B46C4">
      <w:pPr>
        <w:rPr>
          <w:rFonts w:ascii="Times New Roman" w:hAnsi="Times New Roman" w:cs="Times New Roman"/>
          <w:sz w:val="24"/>
          <w:szCs w:val="24"/>
        </w:rPr>
      </w:pPr>
      <w:r>
        <w:rPr>
          <w:rFonts w:ascii="Times New Roman" w:hAnsi="Times New Roman" w:cs="Times New Roman"/>
          <w:sz w:val="24"/>
          <w:szCs w:val="24"/>
        </w:rPr>
        <w:t xml:space="preserve">If we have a toy that is in good condition and is in within our reach, we would say that it is both usable and accessible. If this toy was in poor shape but still within reach, it would be accessible but not usable. </w:t>
      </w:r>
      <w:r w:rsidR="00B04BB7">
        <w:rPr>
          <w:rFonts w:ascii="Times New Roman" w:hAnsi="Times New Roman" w:cs="Times New Roman"/>
          <w:sz w:val="24"/>
          <w:szCs w:val="24"/>
        </w:rPr>
        <w:t>A toy that is not within reach (on top of a taller bookshelf) but in good condition would be usable but not accessible. A toy that isn’t within reach and in poor condition would be neither usable or accessible. In general, if something isn’t accessible, we would consider it to not be usable as well.</w:t>
      </w:r>
    </w:p>
    <w:p w14:paraId="5756E758" w14:textId="3D91FA23" w:rsidR="00D92466" w:rsidRDefault="00F95045" w:rsidP="001B46C4">
      <w:pPr>
        <w:rPr>
          <w:rFonts w:ascii="Times New Roman" w:hAnsi="Times New Roman" w:cs="Times New Roman"/>
          <w:sz w:val="24"/>
          <w:szCs w:val="24"/>
        </w:rPr>
      </w:pPr>
      <w:r>
        <w:rPr>
          <w:rFonts w:ascii="Times New Roman" w:hAnsi="Times New Roman" w:cs="Times New Roman"/>
          <w:sz w:val="24"/>
          <w:szCs w:val="24"/>
        </w:rPr>
        <w:t xml:space="preserve">There are many ways to incorporate these ideals in our web pages and I’ve provided links below to expand on what I’ve written above. On Blackboard in the Resources &gt; PowerPoint Slides folder, I’ve included a PowerPoint file with some information. Also, there is a checklist in the folder with today’s Lecture Notes. </w:t>
      </w:r>
      <w:r w:rsidR="0045266D">
        <w:rPr>
          <w:rFonts w:ascii="Times New Roman" w:hAnsi="Times New Roman" w:cs="Times New Roman"/>
          <w:sz w:val="24"/>
          <w:szCs w:val="24"/>
        </w:rPr>
        <w:t xml:space="preserve">These files along with the links below will give you a better idea of why they’re important and how we can </w:t>
      </w:r>
      <w:r w:rsidR="00D42CEF">
        <w:rPr>
          <w:rFonts w:ascii="Times New Roman" w:hAnsi="Times New Roman" w:cs="Times New Roman"/>
          <w:sz w:val="24"/>
          <w:szCs w:val="24"/>
        </w:rPr>
        <w:t>implement</w:t>
      </w:r>
      <w:r w:rsidR="0045266D">
        <w:rPr>
          <w:rFonts w:ascii="Times New Roman" w:hAnsi="Times New Roman" w:cs="Times New Roman"/>
          <w:sz w:val="24"/>
          <w:szCs w:val="24"/>
        </w:rPr>
        <w:t xml:space="preserve"> them.</w:t>
      </w:r>
    </w:p>
    <w:p w14:paraId="2435DE7E" w14:textId="27225DAF" w:rsidR="0066588F" w:rsidRDefault="0066588F" w:rsidP="001B46C4">
      <w:pPr>
        <w:rPr>
          <w:rFonts w:ascii="Times New Roman" w:hAnsi="Times New Roman" w:cs="Times New Roman"/>
          <w:sz w:val="24"/>
          <w:szCs w:val="24"/>
        </w:rPr>
      </w:pPr>
      <w:r>
        <w:rPr>
          <w:rFonts w:ascii="Times New Roman" w:hAnsi="Times New Roman" w:cs="Times New Roman"/>
          <w:sz w:val="24"/>
          <w:szCs w:val="24"/>
        </w:rPr>
        <w:t>Here’s a list of basic things to do that will set you on the right track with usability/accessibility:</w:t>
      </w:r>
    </w:p>
    <w:p w14:paraId="2C303540"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Use alternative text with images</w:t>
      </w:r>
    </w:p>
    <w:p w14:paraId="5077AB7F" w14:textId="44691ACD"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Identify page language</w:t>
      </w:r>
      <w:r w:rsidR="00D201A3">
        <w:rPr>
          <w:rFonts w:ascii="Times New Roman" w:hAnsi="Times New Roman" w:cs="Times New Roman"/>
          <w:sz w:val="24"/>
          <w:szCs w:val="24"/>
        </w:rPr>
        <w:t xml:space="preserve"> (</w:t>
      </w:r>
      <w:proofErr w:type="spellStart"/>
      <w:r w:rsidR="00D201A3">
        <w:rPr>
          <w:rFonts w:ascii="Times New Roman" w:hAnsi="Times New Roman" w:cs="Times New Roman"/>
          <w:sz w:val="24"/>
          <w:szCs w:val="24"/>
        </w:rPr>
        <w:t>lang</w:t>
      </w:r>
      <w:proofErr w:type="spellEnd"/>
      <w:r w:rsidR="00D201A3">
        <w:rPr>
          <w:rFonts w:ascii="Times New Roman" w:hAnsi="Times New Roman" w:cs="Times New Roman"/>
          <w:sz w:val="24"/>
          <w:szCs w:val="24"/>
        </w:rPr>
        <w:t xml:space="preserve"> attribute in html tag)</w:t>
      </w:r>
    </w:p>
    <w:p w14:paraId="19FAF969" w14:textId="240EA7BD"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Use HTML to convey meaning and structure</w:t>
      </w:r>
      <w:r w:rsidR="00D201A3">
        <w:rPr>
          <w:rFonts w:ascii="Times New Roman" w:hAnsi="Times New Roman" w:cs="Times New Roman"/>
          <w:sz w:val="24"/>
          <w:szCs w:val="24"/>
        </w:rPr>
        <w:t xml:space="preserve"> (semantic tags)</w:t>
      </w:r>
    </w:p>
    <w:p w14:paraId="4C3EF58E"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Use labels with forms</w:t>
      </w:r>
    </w:p>
    <w:p w14:paraId="265F1C35"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Structure content appropriately</w:t>
      </w:r>
    </w:p>
    <w:p w14:paraId="29C9EC01"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Include appropriate roles for elements</w:t>
      </w:r>
    </w:p>
    <w:p w14:paraId="426FB888"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 xml:space="preserve">Make all interactive elements </w:t>
      </w:r>
      <w:proofErr w:type="spellStart"/>
      <w:r w:rsidRPr="0066588F">
        <w:rPr>
          <w:rFonts w:ascii="Times New Roman" w:hAnsi="Times New Roman" w:cs="Times New Roman"/>
          <w:sz w:val="24"/>
          <w:szCs w:val="24"/>
        </w:rPr>
        <w:t>keyboad</w:t>
      </w:r>
      <w:proofErr w:type="spellEnd"/>
      <w:r w:rsidRPr="0066588F">
        <w:rPr>
          <w:rFonts w:ascii="Times New Roman" w:hAnsi="Times New Roman" w:cs="Times New Roman"/>
          <w:sz w:val="24"/>
          <w:szCs w:val="24"/>
        </w:rPr>
        <w:t xml:space="preserve"> accessible</w:t>
      </w:r>
    </w:p>
    <w:p w14:paraId="53070EE6"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Use a "skip to main" button</w:t>
      </w:r>
    </w:p>
    <w:p w14:paraId="50D3710F" w14:textId="0FEC57A2"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Use easily identifiable and accurate links</w:t>
      </w:r>
      <w:r w:rsidR="00D201A3">
        <w:rPr>
          <w:rFonts w:ascii="Times New Roman" w:hAnsi="Times New Roman" w:cs="Times New Roman"/>
          <w:sz w:val="24"/>
          <w:szCs w:val="24"/>
        </w:rPr>
        <w:t xml:space="preserve"> (“click here” isn’t descriptive)</w:t>
      </w:r>
    </w:p>
    <w:p w14:paraId="5AA52EAE"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Ensure color contrast is high</w:t>
      </w:r>
    </w:p>
    <w:p w14:paraId="0DFCA813"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Don't use flashing or blinking elements</w:t>
      </w:r>
    </w:p>
    <w:p w14:paraId="30C892BB"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Don't use HTML tables for layout</w:t>
      </w:r>
    </w:p>
    <w:p w14:paraId="19B1E1C2" w14:textId="77777777" w:rsidR="0066588F" w:rsidRPr="0066588F" w:rsidRDefault="0066588F" w:rsidP="0066588F">
      <w:pPr>
        <w:numPr>
          <w:ilvl w:val="0"/>
          <w:numId w:val="35"/>
        </w:numPr>
        <w:spacing w:after="0"/>
        <w:rPr>
          <w:rFonts w:ascii="Times New Roman" w:hAnsi="Times New Roman" w:cs="Times New Roman"/>
          <w:sz w:val="24"/>
          <w:szCs w:val="24"/>
        </w:rPr>
      </w:pPr>
      <w:r w:rsidRPr="0066588F">
        <w:rPr>
          <w:rFonts w:ascii="Times New Roman" w:hAnsi="Times New Roman" w:cs="Times New Roman"/>
          <w:sz w:val="24"/>
          <w:szCs w:val="24"/>
        </w:rPr>
        <w:t>Give users enough time to read content in slideshows or other interactive items</w:t>
      </w:r>
    </w:p>
    <w:p w14:paraId="6C70D8E4" w14:textId="77777777" w:rsidR="0066588F" w:rsidRPr="0066588F" w:rsidRDefault="0066588F" w:rsidP="0066588F">
      <w:pPr>
        <w:rPr>
          <w:rFonts w:ascii="Times New Roman" w:hAnsi="Times New Roman" w:cs="Times New Roman"/>
          <w:sz w:val="24"/>
          <w:szCs w:val="24"/>
        </w:rPr>
      </w:pPr>
    </w:p>
    <w:p w14:paraId="7AAE9039" w14:textId="66B20AD8" w:rsidR="00E97AD8" w:rsidRDefault="00E97AD8" w:rsidP="001B46C4">
      <w:pPr>
        <w:rPr>
          <w:rFonts w:ascii="Times New Roman" w:hAnsi="Times New Roman" w:cs="Times New Roman"/>
          <w:sz w:val="24"/>
          <w:szCs w:val="24"/>
          <w:u w:val="single"/>
        </w:rPr>
      </w:pPr>
      <w:r>
        <w:rPr>
          <w:rFonts w:ascii="Times New Roman" w:hAnsi="Times New Roman" w:cs="Times New Roman"/>
          <w:sz w:val="24"/>
          <w:szCs w:val="24"/>
          <w:u w:val="single"/>
        </w:rPr>
        <w:t>Additional Reading</w:t>
      </w:r>
    </w:p>
    <w:p w14:paraId="597ACF38" w14:textId="2F2F44EB" w:rsidR="00E97AD8" w:rsidRDefault="00CE551F" w:rsidP="00D92466">
      <w:pPr>
        <w:pStyle w:val="ListParagraph"/>
        <w:numPr>
          <w:ilvl w:val="0"/>
          <w:numId w:val="32"/>
        </w:numPr>
        <w:rPr>
          <w:rFonts w:ascii="Times New Roman" w:hAnsi="Times New Roman" w:cs="Times New Roman"/>
          <w:sz w:val="24"/>
          <w:szCs w:val="24"/>
          <w:u w:val="single"/>
        </w:rPr>
      </w:pPr>
      <w:hyperlink r:id="rId9" w:history="1">
        <w:r w:rsidR="00D92466" w:rsidRPr="00D92466">
          <w:rPr>
            <w:rStyle w:val="Hyperlink"/>
            <w:rFonts w:ascii="Times New Roman" w:hAnsi="Times New Roman" w:cs="Times New Roman"/>
            <w:sz w:val="24"/>
            <w:szCs w:val="24"/>
          </w:rPr>
          <w:t>https://www.w3.org/WAI/fundamentals/accessibility-usability-inclusion/</w:t>
        </w:r>
      </w:hyperlink>
    </w:p>
    <w:p w14:paraId="4373C18A" w14:textId="599BE2B3" w:rsidR="00E151C8" w:rsidRDefault="00CE551F" w:rsidP="00D92466">
      <w:pPr>
        <w:pStyle w:val="ListParagraph"/>
        <w:numPr>
          <w:ilvl w:val="0"/>
          <w:numId w:val="32"/>
        </w:numPr>
        <w:rPr>
          <w:rFonts w:ascii="Times New Roman" w:hAnsi="Times New Roman" w:cs="Times New Roman"/>
          <w:sz w:val="24"/>
          <w:szCs w:val="24"/>
          <w:u w:val="single"/>
        </w:rPr>
      </w:pPr>
      <w:hyperlink r:id="rId10" w:history="1">
        <w:r w:rsidR="00E151C8" w:rsidRPr="00E151C8">
          <w:rPr>
            <w:rStyle w:val="Hyperlink"/>
            <w:rFonts w:ascii="Times New Roman" w:hAnsi="Times New Roman" w:cs="Times New Roman"/>
            <w:sz w:val="24"/>
            <w:szCs w:val="24"/>
          </w:rPr>
          <w:t>https://www.usability.gov/what-and-why/user-experience.html</w:t>
        </w:r>
      </w:hyperlink>
    </w:p>
    <w:p w14:paraId="4C54D10E" w14:textId="717A9FE2" w:rsidR="00E151C8" w:rsidRDefault="00CE551F" w:rsidP="00D92466">
      <w:pPr>
        <w:pStyle w:val="ListParagraph"/>
        <w:numPr>
          <w:ilvl w:val="0"/>
          <w:numId w:val="32"/>
        </w:numPr>
        <w:rPr>
          <w:rFonts w:ascii="Times New Roman" w:hAnsi="Times New Roman" w:cs="Times New Roman"/>
          <w:sz w:val="24"/>
          <w:szCs w:val="24"/>
          <w:u w:val="single"/>
        </w:rPr>
      </w:pPr>
      <w:hyperlink r:id="rId11" w:history="1">
        <w:r w:rsidR="00E151C8" w:rsidRPr="00E151C8">
          <w:rPr>
            <w:rStyle w:val="Hyperlink"/>
            <w:rFonts w:ascii="Times New Roman" w:hAnsi="Times New Roman" w:cs="Times New Roman"/>
            <w:sz w:val="24"/>
            <w:szCs w:val="24"/>
          </w:rPr>
          <w:t>https://www.usability.gov/how-to-and-tools/methods/writing-for-the-web.html</w:t>
        </w:r>
      </w:hyperlink>
    </w:p>
    <w:p w14:paraId="08548BA7" w14:textId="321F3C69" w:rsidR="00E151C8" w:rsidRDefault="00CE551F" w:rsidP="00D92466">
      <w:pPr>
        <w:pStyle w:val="ListParagraph"/>
        <w:numPr>
          <w:ilvl w:val="0"/>
          <w:numId w:val="32"/>
        </w:numPr>
        <w:rPr>
          <w:rFonts w:ascii="Times New Roman" w:hAnsi="Times New Roman" w:cs="Times New Roman"/>
          <w:sz w:val="24"/>
          <w:szCs w:val="24"/>
          <w:u w:val="single"/>
        </w:rPr>
      </w:pPr>
      <w:hyperlink r:id="rId12" w:history="1">
        <w:r w:rsidR="00E151C8" w:rsidRPr="00E151C8">
          <w:rPr>
            <w:rStyle w:val="Hyperlink"/>
            <w:rFonts w:ascii="Times New Roman" w:hAnsi="Times New Roman" w:cs="Times New Roman"/>
            <w:sz w:val="24"/>
            <w:szCs w:val="24"/>
          </w:rPr>
          <w:t>https://www.usability.gov/what-and-why/visual-design.html</w:t>
        </w:r>
      </w:hyperlink>
    </w:p>
    <w:p w14:paraId="17BCDBC9" w14:textId="5D4FF23E" w:rsidR="00E151C8" w:rsidRPr="00E151C8" w:rsidRDefault="00CE551F" w:rsidP="00E151C8">
      <w:pPr>
        <w:pStyle w:val="ListParagraph"/>
        <w:numPr>
          <w:ilvl w:val="0"/>
          <w:numId w:val="32"/>
        </w:numPr>
        <w:rPr>
          <w:rFonts w:ascii="Times New Roman" w:hAnsi="Times New Roman" w:cs="Times New Roman"/>
          <w:sz w:val="24"/>
          <w:szCs w:val="24"/>
          <w:u w:val="single"/>
        </w:rPr>
      </w:pPr>
      <w:hyperlink r:id="rId13" w:history="1">
        <w:r w:rsidR="00E151C8" w:rsidRPr="00E151C8">
          <w:rPr>
            <w:rStyle w:val="Hyperlink"/>
            <w:rFonts w:ascii="Times New Roman" w:hAnsi="Times New Roman" w:cs="Times New Roman"/>
            <w:sz w:val="24"/>
            <w:szCs w:val="24"/>
          </w:rPr>
          <w:t>https://www.nngroup.com/articles/usability-101-introduction-to-usability/</w:t>
        </w:r>
      </w:hyperlink>
    </w:p>
    <w:p w14:paraId="644F19C2" w14:textId="2DED8FC0" w:rsidR="00621630" w:rsidRDefault="00621630" w:rsidP="001B46C4">
      <w:pPr>
        <w:rPr>
          <w:rFonts w:ascii="Times New Roman" w:hAnsi="Times New Roman" w:cs="Times New Roman"/>
          <w:b/>
          <w:sz w:val="24"/>
          <w:szCs w:val="24"/>
        </w:rPr>
      </w:pPr>
    </w:p>
    <w:p w14:paraId="0DB08EEC" w14:textId="550A8867" w:rsidR="00621630" w:rsidRDefault="00621630" w:rsidP="00621630">
      <w:pPr>
        <w:spacing w:after="0"/>
        <w:rPr>
          <w:rFonts w:ascii="Times New Roman" w:hAnsi="Times New Roman" w:cs="Times New Roman"/>
          <w:sz w:val="24"/>
          <w:szCs w:val="24"/>
        </w:rPr>
      </w:pPr>
      <w:r>
        <w:rPr>
          <w:rFonts w:ascii="Times New Roman" w:hAnsi="Times New Roman" w:cs="Times New Roman"/>
          <w:b/>
          <w:sz w:val="24"/>
          <w:szCs w:val="24"/>
        </w:rPr>
        <w:t>Page Usability/Accessibility Evaluation</w:t>
      </w:r>
    </w:p>
    <w:p w14:paraId="101FCC02" w14:textId="1143A5D7" w:rsidR="00621630" w:rsidRDefault="00621630" w:rsidP="001B46C4">
      <w:pPr>
        <w:rPr>
          <w:rFonts w:ascii="Times New Roman" w:hAnsi="Times New Roman" w:cs="Times New Roman"/>
          <w:sz w:val="24"/>
          <w:szCs w:val="24"/>
        </w:rPr>
      </w:pPr>
      <w:r>
        <w:rPr>
          <w:rFonts w:ascii="Times New Roman" w:hAnsi="Times New Roman" w:cs="Times New Roman"/>
          <w:sz w:val="24"/>
          <w:szCs w:val="24"/>
        </w:rPr>
        <w:t xml:space="preserve">Visit </w:t>
      </w:r>
      <w:r w:rsidR="00394A0C">
        <w:rPr>
          <w:rFonts w:ascii="Times New Roman" w:hAnsi="Times New Roman" w:cs="Times New Roman"/>
          <w:sz w:val="24"/>
          <w:szCs w:val="24"/>
        </w:rPr>
        <w:t xml:space="preserve">3 websites of your choosing and evaluate their usability and accessibility based on the information provided above in addition to the files located on Blackboard. </w:t>
      </w:r>
      <w:r w:rsidR="00CA71F1">
        <w:rPr>
          <w:rFonts w:ascii="Times New Roman" w:hAnsi="Times New Roman" w:cs="Times New Roman"/>
          <w:sz w:val="24"/>
          <w:szCs w:val="24"/>
        </w:rPr>
        <w:t xml:space="preserve">Is the website you’re looking at usable/accessible to you? Why or why not? </w:t>
      </w:r>
      <w:r w:rsidR="008E3861">
        <w:rPr>
          <w:rFonts w:ascii="Times New Roman" w:hAnsi="Times New Roman" w:cs="Times New Roman"/>
          <w:sz w:val="24"/>
          <w:szCs w:val="24"/>
        </w:rPr>
        <w:t>Defend</w:t>
      </w:r>
      <w:r w:rsidR="00CA71F1">
        <w:rPr>
          <w:rFonts w:ascii="Times New Roman" w:hAnsi="Times New Roman" w:cs="Times New Roman"/>
          <w:sz w:val="24"/>
          <w:szCs w:val="24"/>
        </w:rPr>
        <w:t xml:space="preserve"> your </w:t>
      </w:r>
      <w:r w:rsidR="008E3861">
        <w:rPr>
          <w:rFonts w:ascii="Times New Roman" w:hAnsi="Times New Roman" w:cs="Times New Roman"/>
          <w:sz w:val="24"/>
          <w:szCs w:val="24"/>
        </w:rPr>
        <w:t>evaluation</w:t>
      </w:r>
      <w:r w:rsidR="00CA71F1">
        <w:rPr>
          <w:rFonts w:ascii="Times New Roman" w:hAnsi="Times New Roman" w:cs="Times New Roman"/>
          <w:sz w:val="24"/>
          <w:szCs w:val="24"/>
        </w:rPr>
        <w:t xml:space="preserve"> with items </w:t>
      </w:r>
      <w:r w:rsidR="008E3861">
        <w:rPr>
          <w:rFonts w:ascii="Times New Roman" w:hAnsi="Times New Roman" w:cs="Times New Roman"/>
          <w:sz w:val="24"/>
          <w:szCs w:val="24"/>
        </w:rPr>
        <w:t xml:space="preserve">mentioned above or below in a write up of at least </w:t>
      </w:r>
      <w:r w:rsidR="00692C7E">
        <w:rPr>
          <w:rFonts w:ascii="Times New Roman" w:hAnsi="Times New Roman" w:cs="Times New Roman"/>
          <w:sz w:val="24"/>
          <w:szCs w:val="24"/>
        </w:rPr>
        <w:t>two</w:t>
      </w:r>
      <w:r w:rsidR="008E3861">
        <w:rPr>
          <w:rFonts w:ascii="Times New Roman" w:hAnsi="Times New Roman" w:cs="Times New Roman"/>
          <w:sz w:val="24"/>
          <w:szCs w:val="24"/>
        </w:rPr>
        <w:t xml:space="preserve"> paragraph</w:t>
      </w:r>
      <w:r w:rsidR="00692C7E">
        <w:rPr>
          <w:rFonts w:ascii="Times New Roman" w:hAnsi="Times New Roman" w:cs="Times New Roman"/>
          <w:sz w:val="24"/>
          <w:szCs w:val="24"/>
        </w:rPr>
        <w:t>s</w:t>
      </w:r>
      <w:r w:rsidR="008E3861">
        <w:rPr>
          <w:rFonts w:ascii="Times New Roman" w:hAnsi="Times New Roman" w:cs="Times New Roman"/>
          <w:sz w:val="24"/>
          <w:szCs w:val="24"/>
        </w:rPr>
        <w:t xml:space="preserve"> (at least 5 sentences</w:t>
      </w:r>
      <w:r w:rsidR="00692C7E">
        <w:rPr>
          <w:rFonts w:ascii="Times New Roman" w:hAnsi="Times New Roman" w:cs="Times New Roman"/>
          <w:sz w:val="24"/>
          <w:szCs w:val="24"/>
        </w:rPr>
        <w:t xml:space="preserve"> each</w:t>
      </w:r>
      <w:r w:rsidR="008E3861">
        <w:rPr>
          <w:rFonts w:ascii="Times New Roman" w:hAnsi="Times New Roman" w:cs="Times New Roman"/>
          <w:sz w:val="24"/>
          <w:szCs w:val="24"/>
        </w:rPr>
        <w:t>) for each website</w:t>
      </w:r>
      <w:r w:rsidR="00692C7E">
        <w:rPr>
          <w:rFonts w:ascii="Times New Roman" w:hAnsi="Times New Roman" w:cs="Times New Roman"/>
          <w:sz w:val="24"/>
          <w:szCs w:val="24"/>
        </w:rPr>
        <w:t>,</w:t>
      </w:r>
      <w:r w:rsidR="008E3861">
        <w:rPr>
          <w:rFonts w:ascii="Times New Roman" w:hAnsi="Times New Roman" w:cs="Times New Roman"/>
          <w:sz w:val="24"/>
          <w:szCs w:val="24"/>
        </w:rPr>
        <w:t xml:space="preserve"> but feel free to write more. </w:t>
      </w:r>
      <w:r w:rsidR="00394A0C">
        <w:rPr>
          <w:rFonts w:ascii="Times New Roman" w:hAnsi="Times New Roman" w:cs="Times New Roman"/>
          <w:sz w:val="24"/>
          <w:szCs w:val="24"/>
        </w:rPr>
        <w:t xml:space="preserve">Specifically, I’d like you to </w:t>
      </w:r>
      <w:r w:rsidR="003F4372">
        <w:rPr>
          <w:rFonts w:ascii="Times New Roman" w:hAnsi="Times New Roman" w:cs="Times New Roman"/>
          <w:sz w:val="24"/>
          <w:szCs w:val="24"/>
        </w:rPr>
        <w:t>consider some of the following ideas:</w:t>
      </w:r>
    </w:p>
    <w:p w14:paraId="5D6BFCD2" w14:textId="66A10D43" w:rsidR="00394A0C" w:rsidRDefault="003F4372" w:rsidP="002E4FA0">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Is the site easy to use?</w:t>
      </w:r>
    </w:p>
    <w:p w14:paraId="4B86BBD3" w14:textId="745266C7" w:rsidR="003F4372" w:rsidRDefault="003F4372" w:rsidP="002E4FA0">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How is the information architecture?</w:t>
      </w:r>
    </w:p>
    <w:p w14:paraId="183DDB8E" w14:textId="7C2B255B" w:rsidR="003F4372" w:rsidRDefault="003F4372" w:rsidP="003F4372">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Does a clearly established hierarchy exist?</w:t>
      </w:r>
    </w:p>
    <w:p w14:paraId="1E450AAC" w14:textId="0767ED9B" w:rsidR="003F4372" w:rsidRDefault="003F4372" w:rsidP="003F4372">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Can you tell where the main navigation is?</w:t>
      </w:r>
    </w:p>
    <w:p w14:paraId="3912F7F3" w14:textId="4D3F50AA" w:rsidR="00FF3107" w:rsidRDefault="00FF3107" w:rsidP="00FF3107">
      <w:pPr>
        <w:pStyle w:val="ListParagraph"/>
        <w:numPr>
          <w:ilvl w:val="2"/>
          <w:numId w:val="33"/>
        </w:numPr>
        <w:rPr>
          <w:rFonts w:ascii="Times New Roman" w:hAnsi="Times New Roman" w:cs="Times New Roman"/>
          <w:sz w:val="24"/>
          <w:szCs w:val="24"/>
        </w:rPr>
      </w:pPr>
      <w:r>
        <w:rPr>
          <w:rFonts w:ascii="Times New Roman" w:hAnsi="Times New Roman" w:cs="Times New Roman"/>
          <w:sz w:val="24"/>
          <w:szCs w:val="24"/>
        </w:rPr>
        <w:t>How do they handle their navigation on smaller screens?</w:t>
      </w:r>
    </w:p>
    <w:p w14:paraId="52E61724" w14:textId="5252802C" w:rsidR="003F4372" w:rsidRDefault="003F4372" w:rsidP="003F437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Can you use your keyboard to navigate the website?</w:t>
      </w:r>
      <w:r w:rsidR="00416CD7">
        <w:rPr>
          <w:rFonts w:ascii="Times New Roman" w:hAnsi="Times New Roman" w:cs="Times New Roman"/>
          <w:sz w:val="24"/>
          <w:szCs w:val="24"/>
        </w:rPr>
        <w:t xml:space="preserve"> (try to press tab)</w:t>
      </w:r>
    </w:p>
    <w:p w14:paraId="302F304E" w14:textId="32FF1A22" w:rsidR="003F4372" w:rsidRDefault="003F4372" w:rsidP="003F437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Does the website work well on a mobile device?</w:t>
      </w:r>
    </w:p>
    <w:p w14:paraId="7F9A4A43" w14:textId="7E7FED27" w:rsidR="003F4372" w:rsidRDefault="003F4372" w:rsidP="003F437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Is the color contrast high enough?</w:t>
      </w:r>
    </w:p>
    <w:p w14:paraId="2B016C8B" w14:textId="0FC1F2D9" w:rsidR="003F4372" w:rsidRDefault="003F4372" w:rsidP="003F437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Does it let you accomplish the tasks it says it will?</w:t>
      </w:r>
    </w:p>
    <w:p w14:paraId="1E8E37BD" w14:textId="242B5D80" w:rsidR="003F4372" w:rsidRDefault="003F4372" w:rsidP="003F437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Can you identify the website’s purpose from the homepage?</w:t>
      </w:r>
    </w:p>
    <w:p w14:paraId="2EAECC05" w14:textId="20A3394A" w:rsidR="008E3861" w:rsidRDefault="008E3861" w:rsidP="008E3861">
      <w:pPr>
        <w:rPr>
          <w:rFonts w:ascii="Times New Roman" w:hAnsi="Times New Roman" w:cs="Times New Roman"/>
          <w:sz w:val="24"/>
          <w:szCs w:val="24"/>
          <w:u w:val="single"/>
        </w:rPr>
      </w:pPr>
      <w:r>
        <w:rPr>
          <w:rFonts w:ascii="Times New Roman" w:hAnsi="Times New Roman" w:cs="Times New Roman"/>
          <w:sz w:val="24"/>
          <w:szCs w:val="24"/>
          <w:u w:val="single"/>
        </w:rPr>
        <w:t>Page Usability/Accessibility Evaluations Tips</w:t>
      </w:r>
    </w:p>
    <w:p w14:paraId="30D99C0F" w14:textId="2607F0E8" w:rsidR="008E3861" w:rsidRDefault="008E3861" w:rsidP="008E386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 websites that have a lot of content</w:t>
      </w:r>
    </w:p>
    <w:p w14:paraId="19B1B46C" w14:textId="7C7E73E0" w:rsidR="008E3861" w:rsidRDefault="008E3861" w:rsidP="008E386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Make sure to mention principles or concepts mentioned in class notes or the articles provided</w:t>
      </w:r>
    </w:p>
    <w:p w14:paraId="1A305848" w14:textId="7D730D10" w:rsidR="008E3861" w:rsidRDefault="008E3861" w:rsidP="008E386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 various web tools to aid your evaluation</w:t>
      </w:r>
    </w:p>
    <w:p w14:paraId="41C90C22" w14:textId="02802920" w:rsidR="008E3861" w:rsidRDefault="00CE551F" w:rsidP="008E3861">
      <w:pPr>
        <w:pStyle w:val="ListParagraph"/>
        <w:numPr>
          <w:ilvl w:val="1"/>
          <w:numId w:val="37"/>
        </w:numPr>
        <w:rPr>
          <w:rFonts w:ascii="Times New Roman" w:hAnsi="Times New Roman" w:cs="Times New Roman"/>
          <w:sz w:val="24"/>
          <w:szCs w:val="24"/>
        </w:rPr>
      </w:pPr>
      <w:hyperlink r:id="rId14" w:history="1">
        <w:r w:rsidR="008E3861" w:rsidRPr="008E3861">
          <w:rPr>
            <w:rStyle w:val="Hyperlink"/>
            <w:rFonts w:ascii="Times New Roman" w:hAnsi="Times New Roman" w:cs="Times New Roman"/>
            <w:sz w:val="24"/>
            <w:szCs w:val="24"/>
          </w:rPr>
          <w:t>https://webaim.org/resources/contrastchecker/</w:t>
        </w:r>
      </w:hyperlink>
      <w:r w:rsidR="008E3861">
        <w:rPr>
          <w:rFonts w:ascii="Times New Roman" w:hAnsi="Times New Roman" w:cs="Times New Roman"/>
          <w:sz w:val="24"/>
          <w:szCs w:val="24"/>
        </w:rPr>
        <w:t xml:space="preserve"> (plug in color values)</w:t>
      </w:r>
    </w:p>
    <w:p w14:paraId="696AC135" w14:textId="09B654AB" w:rsidR="008E3861" w:rsidRDefault="00CE551F" w:rsidP="008E3861">
      <w:pPr>
        <w:pStyle w:val="ListParagraph"/>
        <w:numPr>
          <w:ilvl w:val="1"/>
          <w:numId w:val="37"/>
        </w:numPr>
        <w:rPr>
          <w:rFonts w:ascii="Times New Roman" w:hAnsi="Times New Roman" w:cs="Times New Roman"/>
          <w:sz w:val="24"/>
          <w:szCs w:val="24"/>
        </w:rPr>
      </w:pPr>
      <w:hyperlink r:id="rId15" w:history="1">
        <w:r w:rsidR="008E3861" w:rsidRPr="008E3861">
          <w:rPr>
            <w:rStyle w:val="Hyperlink"/>
            <w:rFonts w:ascii="Times New Roman" w:hAnsi="Times New Roman" w:cs="Times New Roman"/>
            <w:sz w:val="24"/>
            <w:szCs w:val="24"/>
          </w:rPr>
          <w:t>https://wave.webaim.org/</w:t>
        </w:r>
      </w:hyperlink>
      <w:r w:rsidR="008E3861">
        <w:rPr>
          <w:rFonts w:ascii="Times New Roman" w:hAnsi="Times New Roman" w:cs="Times New Roman"/>
          <w:sz w:val="24"/>
          <w:szCs w:val="24"/>
        </w:rPr>
        <w:t xml:space="preserve"> (copy and paste link)</w:t>
      </w:r>
    </w:p>
    <w:p w14:paraId="32DAE5C3" w14:textId="4811F1E3" w:rsidR="008E3861" w:rsidRDefault="008E3861" w:rsidP="008E3861">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Google has a built-in accessibility audit (inspect the page, go to the “Audits” tab all the way to the right. Uncheck everything except “Accessibility” and then click “Generate Report”</w:t>
      </w:r>
    </w:p>
    <w:p w14:paraId="737979D6" w14:textId="31A39DBC" w:rsidR="00C57DA7" w:rsidRDefault="00C57DA7" w:rsidP="00C57DA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 complete sentences and avoid colloquialisms as this will be graded for grammar</w:t>
      </w:r>
    </w:p>
    <w:p w14:paraId="01EE671B" w14:textId="58C24B58" w:rsidR="00F11B49" w:rsidRPr="00F11B49" w:rsidRDefault="002427EF" w:rsidP="00F87E24">
      <w:pPr>
        <w:rPr>
          <w:rFonts w:ascii="Times New Roman" w:hAnsi="Times New Roman" w:cs="Times New Roman"/>
          <w:sz w:val="24"/>
          <w:szCs w:val="24"/>
        </w:rPr>
      </w:pPr>
      <w:r>
        <w:rPr>
          <w:rFonts w:ascii="Times New Roman" w:hAnsi="Times New Roman" w:cs="Times New Roman"/>
          <w:sz w:val="24"/>
          <w:szCs w:val="24"/>
        </w:rPr>
        <w:t>If you aren’t sure where to start as far as websites go, you can use any of the ones listed below:</w:t>
      </w:r>
    </w:p>
    <w:p w14:paraId="31F62424" w14:textId="77777777" w:rsidR="00F11B49" w:rsidRPr="00F11B49" w:rsidRDefault="00CE551F" w:rsidP="00F11B49">
      <w:pPr>
        <w:numPr>
          <w:ilvl w:val="0"/>
          <w:numId w:val="38"/>
        </w:numPr>
        <w:spacing w:after="0"/>
        <w:rPr>
          <w:rFonts w:ascii="Times New Roman" w:hAnsi="Times New Roman" w:cs="Times New Roman"/>
          <w:sz w:val="24"/>
          <w:szCs w:val="24"/>
        </w:rPr>
      </w:pPr>
      <w:hyperlink r:id="rId16" w:tgtFrame="_blank" w:history="1">
        <w:r w:rsidR="00F11B49" w:rsidRPr="00F11B49">
          <w:rPr>
            <w:rStyle w:val="Hyperlink"/>
            <w:rFonts w:ascii="Times New Roman" w:hAnsi="Times New Roman" w:cs="Times New Roman"/>
            <w:sz w:val="24"/>
            <w:szCs w:val="24"/>
          </w:rPr>
          <w:t>Atari Best Electronics</w:t>
        </w:r>
      </w:hyperlink>
    </w:p>
    <w:p w14:paraId="4AD54ECC" w14:textId="77777777" w:rsidR="00F11B49" w:rsidRPr="00F11B49" w:rsidRDefault="00CE551F" w:rsidP="00F11B49">
      <w:pPr>
        <w:numPr>
          <w:ilvl w:val="0"/>
          <w:numId w:val="38"/>
        </w:numPr>
        <w:spacing w:after="0"/>
        <w:rPr>
          <w:rFonts w:ascii="Times New Roman" w:hAnsi="Times New Roman" w:cs="Times New Roman"/>
          <w:sz w:val="24"/>
          <w:szCs w:val="24"/>
        </w:rPr>
      </w:pPr>
      <w:hyperlink r:id="rId17" w:tgtFrame="_blank" w:history="1">
        <w:r w:rsidR="00F11B49" w:rsidRPr="00F11B49">
          <w:rPr>
            <w:rStyle w:val="Hyperlink"/>
            <w:rFonts w:ascii="Times New Roman" w:hAnsi="Times New Roman" w:cs="Times New Roman"/>
            <w:sz w:val="24"/>
            <w:szCs w:val="24"/>
          </w:rPr>
          <w:t>Yale University School of Art</w:t>
        </w:r>
      </w:hyperlink>
    </w:p>
    <w:p w14:paraId="743CD128" w14:textId="502D408E" w:rsidR="00F11B49" w:rsidRPr="006F3D99" w:rsidRDefault="00CE551F" w:rsidP="00F11B49">
      <w:pPr>
        <w:numPr>
          <w:ilvl w:val="0"/>
          <w:numId w:val="38"/>
        </w:numPr>
        <w:spacing w:after="0"/>
        <w:rPr>
          <w:rStyle w:val="Hyperlink"/>
          <w:rFonts w:ascii="Times New Roman" w:hAnsi="Times New Roman" w:cs="Times New Roman"/>
          <w:color w:val="auto"/>
          <w:sz w:val="24"/>
          <w:szCs w:val="24"/>
          <w:u w:val="none"/>
        </w:rPr>
      </w:pPr>
      <w:hyperlink r:id="rId18" w:tgtFrame="_blank" w:history="1">
        <w:r w:rsidR="00F11B49" w:rsidRPr="00F11B49">
          <w:rPr>
            <w:rStyle w:val="Hyperlink"/>
            <w:rFonts w:ascii="Times New Roman" w:hAnsi="Times New Roman" w:cs="Times New Roman"/>
            <w:sz w:val="24"/>
            <w:szCs w:val="24"/>
          </w:rPr>
          <w:t>Feed Music</w:t>
        </w:r>
      </w:hyperlink>
    </w:p>
    <w:p w14:paraId="7312671E" w14:textId="03BC5CD5" w:rsidR="006F3D99" w:rsidRDefault="00CE551F" w:rsidP="00F11B49">
      <w:pPr>
        <w:numPr>
          <w:ilvl w:val="0"/>
          <w:numId w:val="38"/>
        </w:numPr>
        <w:spacing w:after="0"/>
        <w:rPr>
          <w:rFonts w:ascii="Times New Roman" w:hAnsi="Times New Roman" w:cs="Times New Roman"/>
          <w:sz w:val="24"/>
          <w:szCs w:val="24"/>
        </w:rPr>
      </w:pPr>
      <w:hyperlink r:id="rId19" w:history="1">
        <w:r w:rsidR="006F3D99">
          <w:rPr>
            <w:rStyle w:val="Hyperlink"/>
            <w:rFonts w:ascii="Times New Roman" w:hAnsi="Times New Roman" w:cs="Times New Roman"/>
            <w:sz w:val="24"/>
            <w:szCs w:val="24"/>
          </w:rPr>
          <w:t xml:space="preserve">CNN </w:t>
        </w:r>
      </w:hyperlink>
    </w:p>
    <w:p w14:paraId="6C4211D2" w14:textId="1FFBC578" w:rsidR="007E1A81" w:rsidRDefault="00CE551F" w:rsidP="00F11B49">
      <w:pPr>
        <w:numPr>
          <w:ilvl w:val="0"/>
          <w:numId w:val="38"/>
        </w:numPr>
        <w:spacing w:after="0"/>
        <w:rPr>
          <w:rFonts w:ascii="Times New Roman" w:hAnsi="Times New Roman" w:cs="Times New Roman"/>
          <w:sz w:val="24"/>
          <w:szCs w:val="24"/>
        </w:rPr>
      </w:pPr>
      <w:hyperlink r:id="rId20" w:history="1">
        <w:r w:rsidR="007E1A81">
          <w:rPr>
            <w:rStyle w:val="Hyperlink"/>
            <w:rFonts w:ascii="Times New Roman" w:hAnsi="Times New Roman" w:cs="Times New Roman"/>
            <w:sz w:val="24"/>
            <w:szCs w:val="24"/>
          </w:rPr>
          <w:t>CSS Tricks</w:t>
        </w:r>
      </w:hyperlink>
    </w:p>
    <w:p w14:paraId="1340B879" w14:textId="34F1C1AA" w:rsidR="006E5305" w:rsidRDefault="006E5305" w:rsidP="006E5305">
      <w:pPr>
        <w:spacing w:after="0"/>
        <w:rPr>
          <w:rFonts w:ascii="Times New Roman" w:hAnsi="Times New Roman" w:cs="Times New Roman"/>
          <w:sz w:val="24"/>
          <w:szCs w:val="24"/>
        </w:rPr>
      </w:pPr>
    </w:p>
    <w:p w14:paraId="399F6A14" w14:textId="2600088C" w:rsidR="006E5305" w:rsidRPr="00F11B49" w:rsidRDefault="006E5305" w:rsidP="006E5305">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this assignment, submit your write up to Blackboard by </w:t>
      </w:r>
      <w:r w:rsidRPr="006E5305">
        <w:rPr>
          <w:rFonts w:ascii="Times New Roman" w:hAnsi="Times New Roman" w:cs="Times New Roman"/>
          <w:sz w:val="24"/>
          <w:szCs w:val="24"/>
          <w:u w:val="single"/>
        </w:rPr>
        <w:t>Wednesday, March 11</w:t>
      </w:r>
      <w:r w:rsidRPr="006E5305">
        <w:rPr>
          <w:rFonts w:ascii="Times New Roman" w:hAnsi="Times New Roman" w:cs="Times New Roman"/>
          <w:sz w:val="24"/>
          <w:szCs w:val="24"/>
          <w:u w:val="single"/>
          <w:vertAlign w:val="superscript"/>
        </w:rPr>
        <w:t>th</w:t>
      </w:r>
      <w:r w:rsidRPr="006E5305">
        <w:rPr>
          <w:rFonts w:ascii="Times New Roman" w:hAnsi="Times New Roman" w:cs="Times New Roman"/>
          <w:sz w:val="24"/>
          <w:szCs w:val="24"/>
          <w:u w:val="single"/>
        </w:rPr>
        <w:t xml:space="preserve"> at midnight</w:t>
      </w:r>
      <w:r>
        <w:rPr>
          <w:rFonts w:ascii="Times New Roman" w:hAnsi="Times New Roman" w:cs="Times New Roman"/>
          <w:sz w:val="24"/>
          <w:szCs w:val="24"/>
        </w:rPr>
        <w:t xml:space="preserve">. The submission area will be titled “Page Usability &amp; Accessibility Evaluations” and will be in the Assignments folder in addition to this week’s Lecture Notes. </w:t>
      </w:r>
      <w:r w:rsidR="009A4BB1">
        <w:rPr>
          <w:rFonts w:ascii="Times New Roman" w:hAnsi="Times New Roman" w:cs="Times New Roman"/>
          <w:sz w:val="24"/>
          <w:szCs w:val="24"/>
        </w:rPr>
        <w:t xml:space="preserve">You can submit it as a word document, text file, or even as a comment. </w:t>
      </w:r>
    </w:p>
    <w:p w14:paraId="6AAE7F91" w14:textId="77777777" w:rsidR="00F11B49" w:rsidRDefault="00F11B49" w:rsidP="00A52AFE">
      <w:pPr>
        <w:pStyle w:val="Heading2"/>
        <w:rPr>
          <w:rFonts w:ascii="Times New Roman" w:hAnsi="Times New Roman" w:cs="Times New Roman"/>
          <w:sz w:val="32"/>
          <w:szCs w:val="32"/>
        </w:rPr>
      </w:pPr>
    </w:p>
    <w:p w14:paraId="545FFEFA" w14:textId="0A975542" w:rsidR="00E110DE" w:rsidRPr="00A52AFE" w:rsidRDefault="00E110DE" w:rsidP="00A52AFE">
      <w:pPr>
        <w:pStyle w:val="Heading2"/>
        <w:rPr>
          <w:rFonts w:ascii="Times New Roman" w:hAnsi="Times New Roman" w:cs="Times New Roman"/>
          <w:bCs/>
          <w:sz w:val="32"/>
          <w:szCs w:val="32"/>
        </w:rPr>
      </w:pPr>
      <w:r w:rsidRPr="00A52AFE">
        <w:rPr>
          <w:rFonts w:ascii="Times New Roman" w:hAnsi="Times New Roman" w:cs="Times New Roman"/>
          <w:sz w:val="32"/>
          <w:szCs w:val="32"/>
        </w:rPr>
        <w:t>Next Week</w:t>
      </w:r>
    </w:p>
    <w:p w14:paraId="2BCC2D33" w14:textId="5E570393" w:rsidR="00794FA1" w:rsidRDefault="00794FA1" w:rsidP="00533A9F">
      <w:pPr>
        <w:rPr>
          <w:rFonts w:ascii="Times New Roman" w:hAnsi="Times New Roman" w:cs="Times New Roman"/>
          <w:sz w:val="24"/>
          <w:szCs w:val="24"/>
        </w:rPr>
      </w:pPr>
      <w:r w:rsidRPr="00F271F0">
        <w:rPr>
          <w:rFonts w:ascii="Times New Roman" w:hAnsi="Times New Roman" w:cs="Times New Roman"/>
          <w:sz w:val="24"/>
          <w:szCs w:val="24"/>
        </w:rPr>
        <w:t xml:space="preserve">Next week, we will </w:t>
      </w:r>
      <w:r w:rsidR="00B34C06">
        <w:rPr>
          <w:rFonts w:ascii="Times New Roman" w:hAnsi="Times New Roman" w:cs="Times New Roman"/>
          <w:sz w:val="24"/>
          <w:szCs w:val="24"/>
        </w:rPr>
        <w:t xml:space="preserve">start learning </w:t>
      </w:r>
      <w:r w:rsidR="00803EEB">
        <w:rPr>
          <w:rFonts w:ascii="Times New Roman" w:hAnsi="Times New Roman" w:cs="Times New Roman"/>
          <w:sz w:val="24"/>
          <w:szCs w:val="24"/>
        </w:rPr>
        <w:t>about JavaScript and how to add it to our pages to give them more interactive components.</w:t>
      </w:r>
      <w:r w:rsidR="00D53022">
        <w:rPr>
          <w:rFonts w:ascii="Times New Roman" w:hAnsi="Times New Roman" w:cs="Times New Roman"/>
          <w:sz w:val="24"/>
          <w:szCs w:val="24"/>
        </w:rPr>
        <w:t xml:space="preserve"> Feel free to read through the links below for a brief introduction to JavaScript.</w:t>
      </w:r>
      <w:bookmarkStart w:id="1" w:name="_GoBack"/>
      <w:bookmarkEnd w:id="1"/>
    </w:p>
    <w:p w14:paraId="4B311816" w14:textId="5D4BE6DB" w:rsidR="00D53022" w:rsidRDefault="00CE551F" w:rsidP="00D53022">
      <w:pPr>
        <w:pStyle w:val="ListParagraph"/>
        <w:numPr>
          <w:ilvl w:val="0"/>
          <w:numId w:val="39"/>
        </w:numPr>
        <w:rPr>
          <w:rFonts w:ascii="Times New Roman" w:hAnsi="Times New Roman" w:cs="Times New Roman"/>
          <w:sz w:val="24"/>
          <w:szCs w:val="24"/>
        </w:rPr>
      </w:pPr>
      <w:hyperlink r:id="rId21" w:history="1">
        <w:r w:rsidRPr="00CE551F">
          <w:rPr>
            <w:rStyle w:val="Hyperlink"/>
            <w:rFonts w:ascii="Times New Roman" w:hAnsi="Times New Roman" w:cs="Times New Roman"/>
            <w:sz w:val="24"/>
            <w:szCs w:val="24"/>
          </w:rPr>
          <w:t>https://developer.mozilla.org/en-US/docs/Web/JavaScript</w:t>
        </w:r>
      </w:hyperlink>
    </w:p>
    <w:p w14:paraId="43E449E2" w14:textId="593A2C17" w:rsidR="00CE551F" w:rsidRDefault="00CE551F" w:rsidP="00D53022">
      <w:pPr>
        <w:pStyle w:val="ListParagraph"/>
        <w:numPr>
          <w:ilvl w:val="0"/>
          <w:numId w:val="39"/>
        </w:numPr>
        <w:rPr>
          <w:rFonts w:ascii="Times New Roman" w:hAnsi="Times New Roman" w:cs="Times New Roman"/>
          <w:sz w:val="24"/>
          <w:szCs w:val="24"/>
        </w:rPr>
      </w:pPr>
      <w:hyperlink r:id="rId22" w:history="1">
        <w:r w:rsidRPr="00CE551F">
          <w:rPr>
            <w:rStyle w:val="Hyperlink"/>
            <w:rFonts w:ascii="Times New Roman" w:hAnsi="Times New Roman" w:cs="Times New Roman"/>
            <w:sz w:val="24"/>
            <w:szCs w:val="24"/>
          </w:rPr>
          <w:t>https://www.htmldog.com/guides/javascript/</w:t>
        </w:r>
      </w:hyperlink>
    </w:p>
    <w:p w14:paraId="27BA60B3" w14:textId="5E4754FA" w:rsidR="00CE551F" w:rsidRPr="00D53022" w:rsidRDefault="00CE551F" w:rsidP="00D53022">
      <w:pPr>
        <w:pStyle w:val="ListParagraph"/>
        <w:numPr>
          <w:ilvl w:val="0"/>
          <w:numId w:val="39"/>
        </w:numPr>
        <w:rPr>
          <w:rFonts w:ascii="Times New Roman" w:hAnsi="Times New Roman" w:cs="Times New Roman"/>
          <w:sz w:val="24"/>
          <w:szCs w:val="24"/>
        </w:rPr>
      </w:pPr>
      <w:hyperlink r:id="rId23" w:history="1">
        <w:r w:rsidRPr="00CE551F">
          <w:rPr>
            <w:rStyle w:val="Hyperlink"/>
            <w:rFonts w:ascii="Times New Roman" w:hAnsi="Times New Roman" w:cs="Times New Roman"/>
            <w:sz w:val="24"/>
            <w:szCs w:val="24"/>
          </w:rPr>
          <w:t>https://developer.mozilla.org/en-US/docs/Learn/JavaScript/First_steps/What_is_JavaScript</w:t>
        </w:r>
      </w:hyperlink>
    </w:p>
    <w:sectPr w:rsidR="00CE551F" w:rsidRPr="00D53022" w:rsidSect="00A17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713"/>
    <w:multiLevelType w:val="hybridMultilevel"/>
    <w:tmpl w:val="050C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F1136"/>
    <w:multiLevelType w:val="hybridMultilevel"/>
    <w:tmpl w:val="DBF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30B21"/>
    <w:multiLevelType w:val="hybridMultilevel"/>
    <w:tmpl w:val="2278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17432"/>
    <w:multiLevelType w:val="hybridMultilevel"/>
    <w:tmpl w:val="E76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E0631"/>
    <w:multiLevelType w:val="hybridMultilevel"/>
    <w:tmpl w:val="8DEC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24B1F"/>
    <w:multiLevelType w:val="hybridMultilevel"/>
    <w:tmpl w:val="3DE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505B4"/>
    <w:multiLevelType w:val="hybridMultilevel"/>
    <w:tmpl w:val="19B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A1974"/>
    <w:multiLevelType w:val="hybridMultilevel"/>
    <w:tmpl w:val="9EC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D1354"/>
    <w:multiLevelType w:val="hybridMultilevel"/>
    <w:tmpl w:val="51E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D3E76"/>
    <w:multiLevelType w:val="hybridMultilevel"/>
    <w:tmpl w:val="C8EC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260B6"/>
    <w:multiLevelType w:val="hybridMultilevel"/>
    <w:tmpl w:val="B588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147C34"/>
    <w:multiLevelType w:val="hybridMultilevel"/>
    <w:tmpl w:val="58B8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15E91"/>
    <w:multiLevelType w:val="multilevel"/>
    <w:tmpl w:val="3AE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33AA4"/>
    <w:multiLevelType w:val="hybridMultilevel"/>
    <w:tmpl w:val="C43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FD3ABC"/>
    <w:multiLevelType w:val="hybridMultilevel"/>
    <w:tmpl w:val="137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D06D8"/>
    <w:multiLevelType w:val="hybridMultilevel"/>
    <w:tmpl w:val="92C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086354"/>
    <w:multiLevelType w:val="hybridMultilevel"/>
    <w:tmpl w:val="8E8AB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80904"/>
    <w:multiLevelType w:val="hybridMultilevel"/>
    <w:tmpl w:val="3A8C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32736"/>
    <w:multiLevelType w:val="hybridMultilevel"/>
    <w:tmpl w:val="E1309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D278F1"/>
    <w:multiLevelType w:val="hybridMultilevel"/>
    <w:tmpl w:val="0DDA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72FB3"/>
    <w:multiLevelType w:val="hybridMultilevel"/>
    <w:tmpl w:val="280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761305"/>
    <w:multiLevelType w:val="hybridMultilevel"/>
    <w:tmpl w:val="9482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5202C"/>
    <w:multiLevelType w:val="multilevel"/>
    <w:tmpl w:val="F5E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4"/>
  </w:num>
  <w:num w:numId="3">
    <w:abstractNumId w:val="28"/>
  </w:num>
  <w:num w:numId="4">
    <w:abstractNumId w:val="14"/>
  </w:num>
  <w:num w:numId="5">
    <w:abstractNumId w:val="30"/>
  </w:num>
  <w:num w:numId="6">
    <w:abstractNumId w:val="19"/>
  </w:num>
  <w:num w:numId="7">
    <w:abstractNumId w:val="3"/>
  </w:num>
  <w:num w:numId="8">
    <w:abstractNumId w:val="5"/>
  </w:num>
  <w:num w:numId="9">
    <w:abstractNumId w:val="26"/>
  </w:num>
  <w:num w:numId="10">
    <w:abstractNumId w:val="20"/>
  </w:num>
  <w:num w:numId="11">
    <w:abstractNumId w:val="6"/>
  </w:num>
  <w:num w:numId="12">
    <w:abstractNumId w:val="10"/>
  </w:num>
  <w:num w:numId="13">
    <w:abstractNumId w:val="33"/>
  </w:num>
  <w:num w:numId="14">
    <w:abstractNumId w:val="29"/>
  </w:num>
  <w:num w:numId="15">
    <w:abstractNumId w:val="25"/>
  </w:num>
  <w:num w:numId="16">
    <w:abstractNumId w:val="27"/>
  </w:num>
  <w:num w:numId="17">
    <w:abstractNumId w:val="4"/>
  </w:num>
  <w:num w:numId="18">
    <w:abstractNumId w:val="11"/>
  </w:num>
  <w:num w:numId="19">
    <w:abstractNumId w:val="1"/>
  </w:num>
  <w:num w:numId="20">
    <w:abstractNumId w:val="35"/>
  </w:num>
  <w:num w:numId="21">
    <w:abstractNumId w:val="23"/>
  </w:num>
  <w:num w:numId="22">
    <w:abstractNumId w:val="9"/>
  </w:num>
  <w:num w:numId="23">
    <w:abstractNumId w:val="13"/>
  </w:num>
  <w:num w:numId="24">
    <w:abstractNumId w:val="15"/>
  </w:num>
  <w:num w:numId="25">
    <w:abstractNumId w:val="37"/>
  </w:num>
  <w:num w:numId="26">
    <w:abstractNumId w:val="32"/>
  </w:num>
  <w:num w:numId="27">
    <w:abstractNumId w:val="36"/>
  </w:num>
  <w:num w:numId="28">
    <w:abstractNumId w:val="8"/>
  </w:num>
  <w:num w:numId="29">
    <w:abstractNumId w:val="18"/>
  </w:num>
  <w:num w:numId="30">
    <w:abstractNumId w:val="22"/>
  </w:num>
  <w:num w:numId="31">
    <w:abstractNumId w:val="2"/>
  </w:num>
  <w:num w:numId="32">
    <w:abstractNumId w:val="0"/>
  </w:num>
  <w:num w:numId="33">
    <w:abstractNumId w:val="31"/>
  </w:num>
  <w:num w:numId="34">
    <w:abstractNumId w:val="17"/>
  </w:num>
  <w:num w:numId="35">
    <w:abstractNumId w:val="38"/>
  </w:num>
  <w:num w:numId="36">
    <w:abstractNumId w:val="24"/>
  </w:num>
  <w:num w:numId="37">
    <w:abstractNumId w:val="7"/>
  </w:num>
  <w:num w:numId="38">
    <w:abstractNumId w:val="2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17820"/>
    <w:rsid w:val="000248E6"/>
    <w:rsid w:val="00024CDB"/>
    <w:rsid w:val="00027E06"/>
    <w:rsid w:val="00032BC7"/>
    <w:rsid w:val="00045FC2"/>
    <w:rsid w:val="00051B45"/>
    <w:rsid w:val="000551E3"/>
    <w:rsid w:val="00055D17"/>
    <w:rsid w:val="00056B0A"/>
    <w:rsid w:val="00065B28"/>
    <w:rsid w:val="00070AE1"/>
    <w:rsid w:val="00076C4E"/>
    <w:rsid w:val="00080240"/>
    <w:rsid w:val="00080DD6"/>
    <w:rsid w:val="00086EFC"/>
    <w:rsid w:val="0009569D"/>
    <w:rsid w:val="000973F1"/>
    <w:rsid w:val="000A2067"/>
    <w:rsid w:val="000A7635"/>
    <w:rsid w:val="000B1999"/>
    <w:rsid w:val="000B1B04"/>
    <w:rsid w:val="000D6BD6"/>
    <w:rsid w:val="000E44DC"/>
    <w:rsid w:val="000F4222"/>
    <w:rsid w:val="000F53E5"/>
    <w:rsid w:val="00102E3B"/>
    <w:rsid w:val="001030C6"/>
    <w:rsid w:val="001104E6"/>
    <w:rsid w:val="00120FF3"/>
    <w:rsid w:val="00134E7C"/>
    <w:rsid w:val="00135F23"/>
    <w:rsid w:val="00136407"/>
    <w:rsid w:val="001431C0"/>
    <w:rsid w:val="0014489F"/>
    <w:rsid w:val="00161AEC"/>
    <w:rsid w:val="00163756"/>
    <w:rsid w:val="00165A5F"/>
    <w:rsid w:val="00173BEE"/>
    <w:rsid w:val="00177599"/>
    <w:rsid w:val="001808BE"/>
    <w:rsid w:val="001812D6"/>
    <w:rsid w:val="00183EE6"/>
    <w:rsid w:val="00196CED"/>
    <w:rsid w:val="00197FB9"/>
    <w:rsid w:val="001A1449"/>
    <w:rsid w:val="001A3FAE"/>
    <w:rsid w:val="001A4402"/>
    <w:rsid w:val="001A4548"/>
    <w:rsid w:val="001B0965"/>
    <w:rsid w:val="001B275E"/>
    <w:rsid w:val="001B46C4"/>
    <w:rsid w:val="001B4B32"/>
    <w:rsid w:val="001B5C76"/>
    <w:rsid w:val="001C18E7"/>
    <w:rsid w:val="001C76AB"/>
    <w:rsid w:val="001E6C33"/>
    <w:rsid w:val="00206767"/>
    <w:rsid w:val="002118A3"/>
    <w:rsid w:val="00213FE8"/>
    <w:rsid w:val="002214D0"/>
    <w:rsid w:val="002218E0"/>
    <w:rsid w:val="00222812"/>
    <w:rsid w:val="0022405F"/>
    <w:rsid w:val="0022752A"/>
    <w:rsid w:val="00227B19"/>
    <w:rsid w:val="0023154F"/>
    <w:rsid w:val="002325A8"/>
    <w:rsid w:val="00233FA6"/>
    <w:rsid w:val="00234E72"/>
    <w:rsid w:val="00235CD7"/>
    <w:rsid w:val="00240A21"/>
    <w:rsid w:val="00240C97"/>
    <w:rsid w:val="0024266E"/>
    <w:rsid w:val="002427EF"/>
    <w:rsid w:val="0024412E"/>
    <w:rsid w:val="00250384"/>
    <w:rsid w:val="00253CA8"/>
    <w:rsid w:val="002576D2"/>
    <w:rsid w:val="00257919"/>
    <w:rsid w:val="00261777"/>
    <w:rsid w:val="00276306"/>
    <w:rsid w:val="00277931"/>
    <w:rsid w:val="002806CA"/>
    <w:rsid w:val="0028328F"/>
    <w:rsid w:val="002846D8"/>
    <w:rsid w:val="0028711F"/>
    <w:rsid w:val="00291FBE"/>
    <w:rsid w:val="002A13BC"/>
    <w:rsid w:val="002B0F0C"/>
    <w:rsid w:val="002C2532"/>
    <w:rsid w:val="002C6D2D"/>
    <w:rsid w:val="002D1945"/>
    <w:rsid w:val="002D31F2"/>
    <w:rsid w:val="002E4FA0"/>
    <w:rsid w:val="002E668D"/>
    <w:rsid w:val="002E66B1"/>
    <w:rsid w:val="002F1700"/>
    <w:rsid w:val="003028F3"/>
    <w:rsid w:val="00302DA7"/>
    <w:rsid w:val="0030489D"/>
    <w:rsid w:val="00305140"/>
    <w:rsid w:val="00313010"/>
    <w:rsid w:val="003169A3"/>
    <w:rsid w:val="00317F07"/>
    <w:rsid w:val="00322926"/>
    <w:rsid w:val="00325E0A"/>
    <w:rsid w:val="003326DD"/>
    <w:rsid w:val="003345E1"/>
    <w:rsid w:val="0034367F"/>
    <w:rsid w:val="003437AF"/>
    <w:rsid w:val="003469FD"/>
    <w:rsid w:val="00355141"/>
    <w:rsid w:val="00374412"/>
    <w:rsid w:val="00375E70"/>
    <w:rsid w:val="0038005F"/>
    <w:rsid w:val="00383F63"/>
    <w:rsid w:val="003916EC"/>
    <w:rsid w:val="00391DCD"/>
    <w:rsid w:val="00394A0C"/>
    <w:rsid w:val="00396270"/>
    <w:rsid w:val="003A166D"/>
    <w:rsid w:val="003A1768"/>
    <w:rsid w:val="003A4C3E"/>
    <w:rsid w:val="003A57F1"/>
    <w:rsid w:val="003A71FB"/>
    <w:rsid w:val="003C421F"/>
    <w:rsid w:val="003C4F4E"/>
    <w:rsid w:val="003C59B7"/>
    <w:rsid w:val="003C761B"/>
    <w:rsid w:val="003D2DBA"/>
    <w:rsid w:val="003D3EB4"/>
    <w:rsid w:val="003D46E7"/>
    <w:rsid w:val="003E0A28"/>
    <w:rsid w:val="003F0125"/>
    <w:rsid w:val="003F1005"/>
    <w:rsid w:val="003F3720"/>
    <w:rsid w:val="003F4372"/>
    <w:rsid w:val="00402AE9"/>
    <w:rsid w:val="00403397"/>
    <w:rsid w:val="00404CD3"/>
    <w:rsid w:val="00411A61"/>
    <w:rsid w:val="00414B85"/>
    <w:rsid w:val="00414FCF"/>
    <w:rsid w:val="00416CD7"/>
    <w:rsid w:val="00432A35"/>
    <w:rsid w:val="00446DC0"/>
    <w:rsid w:val="004504C5"/>
    <w:rsid w:val="0045266D"/>
    <w:rsid w:val="004569FA"/>
    <w:rsid w:val="00465768"/>
    <w:rsid w:val="00466E87"/>
    <w:rsid w:val="00474883"/>
    <w:rsid w:val="00482673"/>
    <w:rsid w:val="00486011"/>
    <w:rsid w:val="004C7758"/>
    <w:rsid w:val="004D0726"/>
    <w:rsid w:val="004D3803"/>
    <w:rsid w:val="004E1C32"/>
    <w:rsid w:val="004E4B49"/>
    <w:rsid w:val="004E595A"/>
    <w:rsid w:val="004E6348"/>
    <w:rsid w:val="004F3D36"/>
    <w:rsid w:val="004F5663"/>
    <w:rsid w:val="004F5BAA"/>
    <w:rsid w:val="0050066D"/>
    <w:rsid w:val="005009DC"/>
    <w:rsid w:val="005159F9"/>
    <w:rsid w:val="0051758E"/>
    <w:rsid w:val="00522E5A"/>
    <w:rsid w:val="00526427"/>
    <w:rsid w:val="00526578"/>
    <w:rsid w:val="00533A9F"/>
    <w:rsid w:val="00534CC2"/>
    <w:rsid w:val="00542408"/>
    <w:rsid w:val="005441E0"/>
    <w:rsid w:val="00545F3D"/>
    <w:rsid w:val="00557228"/>
    <w:rsid w:val="00560FE8"/>
    <w:rsid w:val="0056252D"/>
    <w:rsid w:val="0057257E"/>
    <w:rsid w:val="00576188"/>
    <w:rsid w:val="00581486"/>
    <w:rsid w:val="005825F0"/>
    <w:rsid w:val="00582B43"/>
    <w:rsid w:val="00586165"/>
    <w:rsid w:val="00586BF7"/>
    <w:rsid w:val="005902DB"/>
    <w:rsid w:val="00590EE4"/>
    <w:rsid w:val="005A54B1"/>
    <w:rsid w:val="005A5CC7"/>
    <w:rsid w:val="005B0E28"/>
    <w:rsid w:val="005B366E"/>
    <w:rsid w:val="005C583B"/>
    <w:rsid w:val="005C5EEA"/>
    <w:rsid w:val="005D18D1"/>
    <w:rsid w:val="005D1B37"/>
    <w:rsid w:val="005D3C0F"/>
    <w:rsid w:val="005D4DEA"/>
    <w:rsid w:val="005D540E"/>
    <w:rsid w:val="005D59DF"/>
    <w:rsid w:val="005D662D"/>
    <w:rsid w:val="005D6CD6"/>
    <w:rsid w:val="005E3E39"/>
    <w:rsid w:val="005E548C"/>
    <w:rsid w:val="005E725E"/>
    <w:rsid w:val="005F1993"/>
    <w:rsid w:val="005F20B2"/>
    <w:rsid w:val="005F2F5E"/>
    <w:rsid w:val="00605246"/>
    <w:rsid w:val="00613C85"/>
    <w:rsid w:val="00621630"/>
    <w:rsid w:val="00624751"/>
    <w:rsid w:val="00624EA3"/>
    <w:rsid w:val="00630144"/>
    <w:rsid w:val="00635926"/>
    <w:rsid w:val="00642065"/>
    <w:rsid w:val="00645970"/>
    <w:rsid w:val="00650DCF"/>
    <w:rsid w:val="00652480"/>
    <w:rsid w:val="006533CD"/>
    <w:rsid w:val="00653A53"/>
    <w:rsid w:val="00655929"/>
    <w:rsid w:val="0066588F"/>
    <w:rsid w:val="00672076"/>
    <w:rsid w:val="00692C7E"/>
    <w:rsid w:val="00694BBF"/>
    <w:rsid w:val="006B1745"/>
    <w:rsid w:val="006B36D5"/>
    <w:rsid w:val="006B589A"/>
    <w:rsid w:val="006B5C1D"/>
    <w:rsid w:val="006D5F50"/>
    <w:rsid w:val="006E0CA3"/>
    <w:rsid w:val="006E1EF8"/>
    <w:rsid w:val="006E5305"/>
    <w:rsid w:val="006F23E3"/>
    <w:rsid w:val="006F3D99"/>
    <w:rsid w:val="006F4B9E"/>
    <w:rsid w:val="006F6E39"/>
    <w:rsid w:val="006F73F8"/>
    <w:rsid w:val="00707CE8"/>
    <w:rsid w:val="00711287"/>
    <w:rsid w:val="00720DAC"/>
    <w:rsid w:val="0072269C"/>
    <w:rsid w:val="0073214C"/>
    <w:rsid w:val="00733425"/>
    <w:rsid w:val="007376FE"/>
    <w:rsid w:val="007407EE"/>
    <w:rsid w:val="00743185"/>
    <w:rsid w:val="0074544A"/>
    <w:rsid w:val="007510E5"/>
    <w:rsid w:val="0075640A"/>
    <w:rsid w:val="00756D39"/>
    <w:rsid w:val="007642C8"/>
    <w:rsid w:val="00770A6B"/>
    <w:rsid w:val="00770B0D"/>
    <w:rsid w:val="00774EE1"/>
    <w:rsid w:val="00777EEA"/>
    <w:rsid w:val="007807DD"/>
    <w:rsid w:val="00783869"/>
    <w:rsid w:val="0078387E"/>
    <w:rsid w:val="007857C1"/>
    <w:rsid w:val="00786E34"/>
    <w:rsid w:val="0079034C"/>
    <w:rsid w:val="007907D4"/>
    <w:rsid w:val="00794FA1"/>
    <w:rsid w:val="007A7E7B"/>
    <w:rsid w:val="007B1CB1"/>
    <w:rsid w:val="007B2E9E"/>
    <w:rsid w:val="007B7802"/>
    <w:rsid w:val="007C062D"/>
    <w:rsid w:val="007C455D"/>
    <w:rsid w:val="007C4B40"/>
    <w:rsid w:val="007C5465"/>
    <w:rsid w:val="007D0BFE"/>
    <w:rsid w:val="007D31E0"/>
    <w:rsid w:val="007E1A81"/>
    <w:rsid w:val="007F5F87"/>
    <w:rsid w:val="00800897"/>
    <w:rsid w:val="008034F2"/>
    <w:rsid w:val="00803EEB"/>
    <w:rsid w:val="00804C1B"/>
    <w:rsid w:val="0080567A"/>
    <w:rsid w:val="008202FC"/>
    <w:rsid w:val="00822951"/>
    <w:rsid w:val="008231F2"/>
    <w:rsid w:val="00825486"/>
    <w:rsid w:val="00831DCD"/>
    <w:rsid w:val="00834741"/>
    <w:rsid w:val="0084193E"/>
    <w:rsid w:val="0084309C"/>
    <w:rsid w:val="00854E2E"/>
    <w:rsid w:val="0086079B"/>
    <w:rsid w:val="008620AF"/>
    <w:rsid w:val="00865801"/>
    <w:rsid w:val="00865C36"/>
    <w:rsid w:val="0087017B"/>
    <w:rsid w:val="00877511"/>
    <w:rsid w:val="00877801"/>
    <w:rsid w:val="00882185"/>
    <w:rsid w:val="0088788D"/>
    <w:rsid w:val="008901D1"/>
    <w:rsid w:val="008940B2"/>
    <w:rsid w:val="00894189"/>
    <w:rsid w:val="00897BDB"/>
    <w:rsid w:val="008A0413"/>
    <w:rsid w:val="008A0924"/>
    <w:rsid w:val="008A340C"/>
    <w:rsid w:val="008A43B1"/>
    <w:rsid w:val="008A627B"/>
    <w:rsid w:val="008C2BB5"/>
    <w:rsid w:val="008C5CAC"/>
    <w:rsid w:val="008D0CD9"/>
    <w:rsid w:val="008D3040"/>
    <w:rsid w:val="008D309D"/>
    <w:rsid w:val="008D6ECD"/>
    <w:rsid w:val="008E3861"/>
    <w:rsid w:val="008E4D65"/>
    <w:rsid w:val="008F7225"/>
    <w:rsid w:val="009061D8"/>
    <w:rsid w:val="00914902"/>
    <w:rsid w:val="009203B0"/>
    <w:rsid w:val="00925D62"/>
    <w:rsid w:val="00933129"/>
    <w:rsid w:val="00941D74"/>
    <w:rsid w:val="009539F1"/>
    <w:rsid w:val="00957647"/>
    <w:rsid w:val="00957E37"/>
    <w:rsid w:val="009614DF"/>
    <w:rsid w:val="00961732"/>
    <w:rsid w:val="00973C43"/>
    <w:rsid w:val="0097417C"/>
    <w:rsid w:val="00987201"/>
    <w:rsid w:val="00987491"/>
    <w:rsid w:val="009A2603"/>
    <w:rsid w:val="009A4BB1"/>
    <w:rsid w:val="009A664D"/>
    <w:rsid w:val="009A74B6"/>
    <w:rsid w:val="009B6213"/>
    <w:rsid w:val="009B62DA"/>
    <w:rsid w:val="009D096B"/>
    <w:rsid w:val="009D58B2"/>
    <w:rsid w:val="009D6F8B"/>
    <w:rsid w:val="009E26ED"/>
    <w:rsid w:val="009F0A16"/>
    <w:rsid w:val="009F64DA"/>
    <w:rsid w:val="009F68B1"/>
    <w:rsid w:val="00A052C7"/>
    <w:rsid w:val="00A06239"/>
    <w:rsid w:val="00A076DF"/>
    <w:rsid w:val="00A107A8"/>
    <w:rsid w:val="00A15A82"/>
    <w:rsid w:val="00A16DA9"/>
    <w:rsid w:val="00A17694"/>
    <w:rsid w:val="00A22BC9"/>
    <w:rsid w:val="00A33EB9"/>
    <w:rsid w:val="00A402F9"/>
    <w:rsid w:val="00A43860"/>
    <w:rsid w:val="00A52AFE"/>
    <w:rsid w:val="00A616BD"/>
    <w:rsid w:val="00A6672E"/>
    <w:rsid w:val="00A73732"/>
    <w:rsid w:val="00A75130"/>
    <w:rsid w:val="00A81042"/>
    <w:rsid w:val="00A92818"/>
    <w:rsid w:val="00A94407"/>
    <w:rsid w:val="00A9482C"/>
    <w:rsid w:val="00AB1928"/>
    <w:rsid w:val="00AB5888"/>
    <w:rsid w:val="00AC3F02"/>
    <w:rsid w:val="00AC51F0"/>
    <w:rsid w:val="00AD3D1C"/>
    <w:rsid w:val="00AF4BD0"/>
    <w:rsid w:val="00B00EE5"/>
    <w:rsid w:val="00B049AC"/>
    <w:rsid w:val="00B04BB7"/>
    <w:rsid w:val="00B04E36"/>
    <w:rsid w:val="00B0595B"/>
    <w:rsid w:val="00B0796C"/>
    <w:rsid w:val="00B10C41"/>
    <w:rsid w:val="00B11E43"/>
    <w:rsid w:val="00B1268D"/>
    <w:rsid w:val="00B1651A"/>
    <w:rsid w:val="00B21479"/>
    <w:rsid w:val="00B23910"/>
    <w:rsid w:val="00B26FC7"/>
    <w:rsid w:val="00B306CE"/>
    <w:rsid w:val="00B34C06"/>
    <w:rsid w:val="00B34DF8"/>
    <w:rsid w:val="00B36AFB"/>
    <w:rsid w:val="00B3782E"/>
    <w:rsid w:val="00B37F1F"/>
    <w:rsid w:val="00B4404F"/>
    <w:rsid w:val="00B4476A"/>
    <w:rsid w:val="00B607B5"/>
    <w:rsid w:val="00B612E5"/>
    <w:rsid w:val="00B73071"/>
    <w:rsid w:val="00B75C17"/>
    <w:rsid w:val="00B77F80"/>
    <w:rsid w:val="00B808A8"/>
    <w:rsid w:val="00B91E19"/>
    <w:rsid w:val="00B96AB7"/>
    <w:rsid w:val="00BA2C24"/>
    <w:rsid w:val="00BC59DC"/>
    <w:rsid w:val="00BC5E1D"/>
    <w:rsid w:val="00BC65DA"/>
    <w:rsid w:val="00BD34B2"/>
    <w:rsid w:val="00BE2609"/>
    <w:rsid w:val="00BF53D8"/>
    <w:rsid w:val="00BF5799"/>
    <w:rsid w:val="00C01FD2"/>
    <w:rsid w:val="00C02997"/>
    <w:rsid w:val="00C15224"/>
    <w:rsid w:val="00C354A3"/>
    <w:rsid w:val="00C432F7"/>
    <w:rsid w:val="00C44380"/>
    <w:rsid w:val="00C476BF"/>
    <w:rsid w:val="00C55590"/>
    <w:rsid w:val="00C56E97"/>
    <w:rsid w:val="00C57A09"/>
    <w:rsid w:val="00C57DA7"/>
    <w:rsid w:val="00C631B9"/>
    <w:rsid w:val="00C67872"/>
    <w:rsid w:val="00C747CF"/>
    <w:rsid w:val="00C76F82"/>
    <w:rsid w:val="00C801EB"/>
    <w:rsid w:val="00C8169E"/>
    <w:rsid w:val="00C96FD7"/>
    <w:rsid w:val="00CA38EB"/>
    <w:rsid w:val="00CA71F1"/>
    <w:rsid w:val="00CA7662"/>
    <w:rsid w:val="00CA7AD5"/>
    <w:rsid w:val="00CB1330"/>
    <w:rsid w:val="00CB45BC"/>
    <w:rsid w:val="00CC1E16"/>
    <w:rsid w:val="00CC205A"/>
    <w:rsid w:val="00CC3CBF"/>
    <w:rsid w:val="00CC7AD2"/>
    <w:rsid w:val="00CD4ED0"/>
    <w:rsid w:val="00CE2F23"/>
    <w:rsid w:val="00CE551F"/>
    <w:rsid w:val="00CE73AF"/>
    <w:rsid w:val="00D10D69"/>
    <w:rsid w:val="00D12098"/>
    <w:rsid w:val="00D12EBC"/>
    <w:rsid w:val="00D155EE"/>
    <w:rsid w:val="00D201A3"/>
    <w:rsid w:val="00D202DC"/>
    <w:rsid w:val="00D42CEF"/>
    <w:rsid w:val="00D43DC8"/>
    <w:rsid w:val="00D47157"/>
    <w:rsid w:val="00D53022"/>
    <w:rsid w:val="00D6234C"/>
    <w:rsid w:val="00D6378D"/>
    <w:rsid w:val="00D861C4"/>
    <w:rsid w:val="00D871C0"/>
    <w:rsid w:val="00D92466"/>
    <w:rsid w:val="00D929AD"/>
    <w:rsid w:val="00D947FE"/>
    <w:rsid w:val="00DA181F"/>
    <w:rsid w:val="00DA4441"/>
    <w:rsid w:val="00DA622B"/>
    <w:rsid w:val="00DB2CAF"/>
    <w:rsid w:val="00DB5C71"/>
    <w:rsid w:val="00DB6952"/>
    <w:rsid w:val="00DC06CB"/>
    <w:rsid w:val="00DC0B08"/>
    <w:rsid w:val="00DC5BF9"/>
    <w:rsid w:val="00DE2DDD"/>
    <w:rsid w:val="00DE5322"/>
    <w:rsid w:val="00DF2A2D"/>
    <w:rsid w:val="00DF4B14"/>
    <w:rsid w:val="00DF613A"/>
    <w:rsid w:val="00E01D91"/>
    <w:rsid w:val="00E03E39"/>
    <w:rsid w:val="00E1099F"/>
    <w:rsid w:val="00E110DE"/>
    <w:rsid w:val="00E151C8"/>
    <w:rsid w:val="00E20600"/>
    <w:rsid w:val="00E211B8"/>
    <w:rsid w:val="00E26F15"/>
    <w:rsid w:val="00E35524"/>
    <w:rsid w:val="00E436AA"/>
    <w:rsid w:val="00E44D36"/>
    <w:rsid w:val="00E460B0"/>
    <w:rsid w:val="00E55674"/>
    <w:rsid w:val="00E563D9"/>
    <w:rsid w:val="00E60B19"/>
    <w:rsid w:val="00E61769"/>
    <w:rsid w:val="00E657B6"/>
    <w:rsid w:val="00E67F64"/>
    <w:rsid w:val="00E73CA3"/>
    <w:rsid w:val="00E7548E"/>
    <w:rsid w:val="00E800EB"/>
    <w:rsid w:val="00E8494B"/>
    <w:rsid w:val="00E90605"/>
    <w:rsid w:val="00E91F40"/>
    <w:rsid w:val="00E93D75"/>
    <w:rsid w:val="00E949ED"/>
    <w:rsid w:val="00E97AD8"/>
    <w:rsid w:val="00EA2BC2"/>
    <w:rsid w:val="00EA772D"/>
    <w:rsid w:val="00EA7A16"/>
    <w:rsid w:val="00EA7FD6"/>
    <w:rsid w:val="00EC4214"/>
    <w:rsid w:val="00EC725F"/>
    <w:rsid w:val="00EE286E"/>
    <w:rsid w:val="00EE5746"/>
    <w:rsid w:val="00EE6CD3"/>
    <w:rsid w:val="00EF176A"/>
    <w:rsid w:val="00EF4D82"/>
    <w:rsid w:val="00EF6010"/>
    <w:rsid w:val="00F02B8C"/>
    <w:rsid w:val="00F11208"/>
    <w:rsid w:val="00F115C3"/>
    <w:rsid w:val="00F11B49"/>
    <w:rsid w:val="00F178F9"/>
    <w:rsid w:val="00F201B3"/>
    <w:rsid w:val="00F271E2"/>
    <w:rsid w:val="00F271F0"/>
    <w:rsid w:val="00F27E14"/>
    <w:rsid w:val="00F320F1"/>
    <w:rsid w:val="00F339FE"/>
    <w:rsid w:val="00F355E0"/>
    <w:rsid w:val="00F42185"/>
    <w:rsid w:val="00F42531"/>
    <w:rsid w:val="00F4633E"/>
    <w:rsid w:val="00F56F7D"/>
    <w:rsid w:val="00F82B8D"/>
    <w:rsid w:val="00F82BB0"/>
    <w:rsid w:val="00F83C81"/>
    <w:rsid w:val="00F87E24"/>
    <w:rsid w:val="00F9007D"/>
    <w:rsid w:val="00F9151F"/>
    <w:rsid w:val="00F92C2C"/>
    <w:rsid w:val="00F93870"/>
    <w:rsid w:val="00F93F4F"/>
    <w:rsid w:val="00F95045"/>
    <w:rsid w:val="00FA19D4"/>
    <w:rsid w:val="00FA381C"/>
    <w:rsid w:val="00FA7D3B"/>
    <w:rsid w:val="00FB7AB5"/>
    <w:rsid w:val="00FC1EE0"/>
    <w:rsid w:val="00FC2594"/>
    <w:rsid w:val="00FC6770"/>
    <w:rsid w:val="00FC6871"/>
    <w:rsid w:val="00FC728E"/>
    <w:rsid w:val="00FD27B7"/>
    <w:rsid w:val="00FD3386"/>
    <w:rsid w:val="00FD3DD0"/>
    <w:rsid w:val="00FD6011"/>
    <w:rsid w:val="00FD6C0F"/>
    <w:rsid w:val="00FE288A"/>
    <w:rsid w:val="00FE40CE"/>
    <w:rsid w:val="00FE71DC"/>
    <w:rsid w:val="00FF2674"/>
    <w:rsid w:val="00FF3107"/>
    <w:rsid w:val="00FF47AF"/>
    <w:rsid w:val="00FF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49"/>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C59DC"/>
    <w:rPr>
      <w:color w:val="954F72" w:themeColor="followedHyperlink"/>
      <w:u w:val="single"/>
    </w:rPr>
  </w:style>
  <w:style w:type="table" w:styleId="TableGrid">
    <w:name w:val="Table Grid"/>
    <w:basedOn w:val="TableNormal"/>
    <w:uiPriority w:val="39"/>
    <w:rsid w:val="001A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130"/>
    <w:rPr>
      <w:color w:val="605E5C"/>
      <w:shd w:val="clear" w:color="auto" w:fill="E1DFDD"/>
    </w:rPr>
  </w:style>
  <w:style w:type="character" w:customStyle="1" w:styleId="html-attribute-name">
    <w:name w:val="html-attribute-name"/>
    <w:basedOn w:val="DefaultParagraphFont"/>
    <w:rsid w:val="00FA19D4"/>
  </w:style>
  <w:style w:type="character" w:customStyle="1" w:styleId="html-attribute-value">
    <w:name w:val="html-attribute-value"/>
    <w:basedOn w:val="DefaultParagraphFont"/>
    <w:rsid w:val="00FA1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04945">
      <w:bodyDiv w:val="1"/>
      <w:marLeft w:val="0"/>
      <w:marRight w:val="0"/>
      <w:marTop w:val="0"/>
      <w:marBottom w:val="0"/>
      <w:divBdr>
        <w:top w:val="none" w:sz="0" w:space="0" w:color="auto"/>
        <w:left w:val="none" w:sz="0" w:space="0" w:color="auto"/>
        <w:bottom w:val="none" w:sz="0" w:space="0" w:color="auto"/>
        <w:right w:val="none" w:sz="0" w:space="0" w:color="auto"/>
      </w:divBdr>
    </w:div>
    <w:div w:id="1660956770">
      <w:bodyDiv w:val="1"/>
      <w:marLeft w:val="0"/>
      <w:marRight w:val="0"/>
      <w:marTop w:val="0"/>
      <w:marBottom w:val="0"/>
      <w:divBdr>
        <w:top w:val="none" w:sz="0" w:space="0" w:color="auto"/>
        <w:left w:val="none" w:sz="0" w:space="0" w:color="auto"/>
        <w:bottom w:val="none" w:sz="0" w:space="0" w:color="auto"/>
        <w:right w:val="none" w:sz="0" w:space="0" w:color="auto"/>
      </w:divBdr>
    </w:div>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uliSudi/mobile-first-design-vs-desktop-first-design-vs-element-first-design-5d1015632a61" TargetMode="External"/><Relationship Id="rId13" Type="http://schemas.openxmlformats.org/officeDocument/2006/relationships/hyperlink" Target="https://www.nngroup.com/articles/usability-101-introduction-to-usability/" TargetMode="External"/><Relationship Id="rId18" Type="http://schemas.openxmlformats.org/officeDocument/2006/relationships/hyperlink" Target="http://www.feedmusic.com/" TargetMode="External"/><Relationship Id="rId3" Type="http://schemas.openxmlformats.org/officeDocument/2006/relationships/settings" Target="settings.xml"/><Relationship Id="rId21" Type="http://schemas.openxmlformats.org/officeDocument/2006/relationships/hyperlink" Target="https://developer.mozilla.org/en-US/docs/Web/JavaScript" TargetMode="External"/><Relationship Id="rId7" Type="http://schemas.openxmlformats.org/officeDocument/2006/relationships/hyperlink" Target="https://neilpatel.com/blog/mobile-design-best-practices/" TargetMode="External"/><Relationship Id="rId12" Type="http://schemas.openxmlformats.org/officeDocument/2006/relationships/hyperlink" Target="https://www.usability.gov/what-and-why/visual-design.html" TargetMode="External"/><Relationship Id="rId17" Type="http://schemas.openxmlformats.org/officeDocument/2006/relationships/hyperlink" Target="http://art.yale.edu/Ho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est-electronics-ca.com/" TargetMode="External"/><Relationship Id="rId20" Type="http://schemas.openxmlformats.org/officeDocument/2006/relationships/hyperlink" Target="https://css-tricks.com/" TargetMode="External"/><Relationship Id="rId1" Type="http://schemas.openxmlformats.org/officeDocument/2006/relationships/numbering" Target="numbering.xml"/><Relationship Id="rId6" Type="http://schemas.openxmlformats.org/officeDocument/2006/relationships/hyperlink" Target="https://uxtricks.design/blogs/ux-design/responsive-design/" TargetMode="External"/><Relationship Id="rId11" Type="http://schemas.openxmlformats.org/officeDocument/2006/relationships/hyperlink" Target="https://www.usability.gov/how-to-and-tools/methods/writing-for-the-web.html" TargetMode="External"/><Relationship Id="rId24" Type="http://schemas.openxmlformats.org/officeDocument/2006/relationships/fontTable" Target="fontTable.xml"/><Relationship Id="rId5" Type="http://schemas.openxmlformats.org/officeDocument/2006/relationships/hyperlink" Target="https://thenextweb.com/dd/2015/10/19/10-rules-of-best-practice-for-responsive-design/" TargetMode="External"/><Relationship Id="rId15" Type="http://schemas.openxmlformats.org/officeDocument/2006/relationships/hyperlink" Target="https://wave.webaim.org/" TargetMode="External"/><Relationship Id="rId23" Type="http://schemas.openxmlformats.org/officeDocument/2006/relationships/hyperlink" Target="https://developer.mozilla.org/en-US/docs/Learn/JavaScript/First_steps/What_is_JavaScript" TargetMode="External"/><Relationship Id="rId10" Type="http://schemas.openxmlformats.org/officeDocument/2006/relationships/hyperlink" Target="https://www.usability.gov/what-and-why/user-experience.html" TargetMode="External"/><Relationship Id="rId19" Type="http://schemas.openxmlformats.org/officeDocument/2006/relationships/hyperlink" Target="https://www.cnn.com/" TargetMode="External"/><Relationship Id="rId4" Type="http://schemas.openxmlformats.org/officeDocument/2006/relationships/webSettings" Target="webSettings.xml"/><Relationship Id="rId9" Type="http://schemas.openxmlformats.org/officeDocument/2006/relationships/hyperlink" Target="https://www.w3.org/WAI/fundamentals/accessibility-usability-inclusion/" TargetMode="External"/><Relationship Id="rId14" Type="http://schemas.openxmlformats.org/officeDocument/2006/relationships/hyperlink" Target="https://webaim.org/resources/contrastchecker/" TargetMode="External"/><Relationship Id="rId22" Type="http://schemas.openxmlformats.org/officeDocument/2006/relationships/hyperlink" Target="https://www.htmldog.com/guides/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Template>
  <TotalTime>3596</TotalTime>
  <Pages>5</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498</cp:revision>
  <dcterms:created xsi:type="dcterms:W3CDTF">2020-01-20T17:48:00Z</dcterms:created>
  <dcterms:modified xsi:type="dcterms:W3CDTF">2020-03-05T05:03:00Z</dcterms:modified>
</cp:coreProperties>
</file>