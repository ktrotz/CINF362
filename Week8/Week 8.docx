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5BEFFCC5" w:rsidR="00383F63" w:rsidRPr="00F271F0" w:rsidRDefault="003A4C3E" w:rsidP="0075640A">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8623F1">
        <w:rPr>
          <w:rFonts w:ascii="Times New Roman" w:hAnsi="Times New Roman" w:cs="Times New Roman"/>
          <w:sz w:val="40"/>
          <w:szCs w:val="40"/>
        </w:rPr>
        <w:t>8</w:t>
      </w:r>
      <w:r w:rsidRPr="00F271F0">
        <w:rPr>
          <w:rFonts w:ascii="Times New Roman" w:hAnsi="Times New Roman" w:cs="Times New Roman"/>
          <w:sz w:val="40"/>
          <w:szCs w:val="40"/>
        </w:rPr>
        <w:t xml:space="preserve">: </w:t>
      </w:r>
      <w:r w:rsidR="008623F1">
        <w:rPr>
          <w:rFonts w:ascii="Times New Roman" w:hAnsi="Times New Roman" w:cs="Times New Roman"/>
          <w:sz w:val="40"/>
          <w:szCs w:val="40"/>
        </w:rPr>
        <w:t>Introduction to JavaScript</w:t>
      </w:r>
      <w:r w:rsidR="00431727">
        <w:rPr>
          <w:rFonts w:ascii="Times New Roman" w:hAnsi="Times New Roman" w:cs="Times New Roman"/>
          <w:sz w:val="40"/>
          <w:szCs w:val="40"/>
        </w:rPr>
        <w:t xml:space="preserve"> (JS)</w:t>
      </w:r>
    </w:p>
    <w:p w14:paraId="50D61807" w14:textId="77777777" w:rsidR="00383F63" w:rsidRPr="00F271F0" w:rsidRDefault="00383F63" w:rsidP="001431C0">
      <w:pPr>
        <w:spacing w:after="0" w:line="240" w:lineRule="auto"/>
        <w:ind w:left="720" w:hanging="720"/>
        <w:rPr>
          <w:rFonts w:ascii="Times New Roman" w:hAnsi="Times New Roman" w:cs="Times New Roman"/>
          <w:b/>
          <w:bCs/>
          <w:sz w:val="24"/>
          <w:szCs w:val="24"/>
        </w:rPr>
      </w:pPr>
    </w:p>
    <w:p w14:paraId="12C425B6" w14:textId="014702E2" w:rsidR="00FD6C0F" w:rsidRPr="00F271F0" w:rsidRDefault="008A0924" w:rsidP="00DC06CB">
      <w:pPr>
        <w:spacing w:after="0" w:line="240" w:lineRule="auto"/>
        <w:ind w:left="720" w:hanging="720"/>
        <w:rPr>
          <w:rFonts w:ascii="Times New Roman" w:hAnsi="Times New Roman" w:cs="Times New Roman"/>
          <w:b/>
          <w:bCs/>
          <w:sz w:val="24"/>
          <w:szCs w:val="24"/>
        </w:rPr>
      </w:pPr>
      <w:r w:rsidRPr="00F271F0">
        <w:rPr>
          <w:rFonts w:ascii="Times New Roman" w:hAnsi="Times New Roman" w:cs="Times New Roman"/>
          <w:b/>
          <w:bCs/>
          <w:sz w:val="24"/>
          <w:szCs w:val="24"/>
        </w:rPr>
        <w:t>Agenda</w:t>
      </w:r>
    </w:p>
    <w:p w14:paraId="6B4D7721" w14:textId="62AA7898" w:rsidR="00C801EB" w:rsidRDefault="008623F1" w:rsidP="00C801EB">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Introduction to JavaScript</w:t>
      </w:r>
    </w:p>
    <w:p w14:paraId="40E150BC" w14:textId="25F36F7C"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is it?</w:t>
      </w:r>
    </w:p>
    <w:p w14:paraId="0708B54D" w14:textId="612271F9"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How do we use it in our pages?</w:t>
      </w:r>
    </w:p>
    <w:p w14:paraId="017B4217" w14:textId="4645C8A8" w:rsidR="00127C55" w:rsidRDefault="00127C55"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Basic Concept</w:t>
      </w:r>
      <w:r w:rsidR="009F4FE7">
        <w:rPr>
          <w:rFonts w:ascii="Times New Roman" w:hAnsi="Times New Roman" w:cs="Times New Roman"/>
          <w:bCs/>
          <w:sz w:val="24"/>
          <w:szCs w:val="24"/>
        </w:rPr>
        <w:t>s</w:t>
      </w:r>
    </w:p>
    <w:p w14:paraId="5C52F104" w14:textId="29503557"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Class Example</w:t>
      </w:r>
    </w:p>
    <w:p w14:paraId="051B1F34" w14:textId="7BDB5A41"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JS Challenges</w:t>
      </w:r>
    </w:p>
    <w:p w14:paraId="29B6895E" w14:textId="1C463BB2" w:rsidR="00055D17" w:rsidRPr="00F271F0" w:rsidRDefault="00055D17"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Next Week</w:t>
      </w:r>
    </w:p>
    <w:p w14:paraId="1CD37BF8" w14:textId="460428AB" w:rsidR="00650DCF" w:rsidRPr="00F271F0" w:rsidRDefault="00650DCF" w:rsidP="001431C0">
      <w:pPr>
        <w:spacing w:after="0" w:line="240" w:lineRule="auto"/>
        <w:rPr>
          <w:rFonts w:ascii="Times New Roman" w:hAnsi="Times New Roman" w:cs="Times New Roman"/>
          <w:bCs/>
          <w:sz w:val="24"/>
          <w:szCs w:val="24"/>
        </w:rPr>
      </w:pPr>
    </w:p>
    <w:p w14:paraId="2898FEAA" w14:textId="7502EDE3" w:rsidR="00E03E39" w:rsidRPr="00F271F0" w:rsidRDefault="007F0000" w:rsidP="001431C0">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Introduction </w:t>
      </w:r>
      <w:r w:rsidR="005E261B">
        <w:rPr>
          <w:rFonts w:ascii="Times New Roman" w:hAnsi="Times New Roman" w:cs="Times New Roman"/>
          <w:sz w:val="32"/>
          <w:szCs w:val="32"/>
        </w:rPr>
        <w:t>to</w:t>
      </w:r>
      <w:r>
        <w:rPr>
          <w:rFonts w:ascii="Times New Roman" w:hAnsi="Times New Roman" w:cs="Times New Roman"/>
          <w:sz w:val="32"/>
          <w:szCs w:val="32"/>
        </w:rPr>
        <w:t xml:space="preserve"> JavaScript (JS)</w:t>
      </w:r>
    </w:p>
    <w:p w14:paraId="64D1B0A9" w14:textId="1A0D0F14" w:rsidR="00CC7AD2" w:rsidRDefault="007F0000" w:rsidP="00A73732">
      <w:pPr>
        <w:spacing w:after="0" w:line="240" w:lineRule="auto"/>
        <w:rPr>
          <w:rFonts w:ascii="Times New Roman" w:hAnsi="Times New Roman" w:cs="Times New Roman"/>
          <w:b/>
          <w:sz w:val="24"/>
          <w:szCs w:val="24"/>
        </w:rPr>
      </w:pPr>
      <w:r>
        <w:rPr>
          <w:rFonts w:ascii="Times New Roman" w:hAnsi="Times New Roman" w:cs="Times New Roman"/>
          <w:b/>
          <w:sz w:val="24"/>
          <w:szCs w:val="24"/>
        </w:rPr>
        <w:t>What is it?</w:t>
      </w:r>
    </w:p>
    <w:p w14:paraId="10BBD7BF" w14:textId="054D4B08" w:rsidR="007F0000" w:rsidRDefault="00F16D37" w:rsidP="00277931">
      <w:pPr>
        <w:spacing w:line="240" w:lineRule="auto"/>
        <w:rPr>
          <w:rFonts w:ascii="Times New Roman" w:hAnsi="Times New Roman" w:cs="Times New Roman"/>
          <w:sz w:val="24"/>
          <w:szCs w:val="24"/>
        </w:rPr>
      </w:pPr>
      <w:r>
        <w:rPr>
          <w:rFonts w:ascii="Times New Roman" w:hAnsi="Times New Roman" w:cs="Times New Roman"/>
          <w:sz w:val="24"/>
          <w:szCs w:val="24"/>
        </w:rPr>
        <w:t>JavaScript is a programming language which can be used to add interactivity to any web page. JS serves as the third main technology to web development on the front-end side of things. It is its own language but there are many APIs built on top of it which enhance its features and make coding easier. We can use it on the client side or server side (backbone.js, node.js, etc.), but for the purposes of this course, we will focus solely on the client-side applications of JS.</w:t>
      </w:r>
    </w:p>
    <w:p w14:paraId="564B97AF" w14:textId="0C19A49C" w:rsidR="007F0000" w:rsidRDefault="00F16D37" w:rsidP="00F16D37">
      <w:pPr>
        <w:spacing w:after="0" w:line="240" w:lineRule="auto"/>
        <w:rPr>
          <w:rFonts w:ascii="Times New Roman" w:hAnsi="Times New Roman" w:cs="Times New Roman"/>
          <w:b/>
          <w:sz w:val="24"/>
          <w:szCs w:val="24"/>
        </w:rPr>
      </w:pPr>
      <w:r>
        <w:rPr>
          <w:rFonts w:ascii="Times New Roman" w:hAnsi="Times New Roman" w:cs="Times New Roman"/>
          <w:b/>
          <w:sz w:val="24"/>
          <w:szCs w:val="24"/>
        </w:rPr>
        <w:t>How do we use it in our page?</w:t>
      </w:r>
    </w:p>
    <w:p w14:paraId="3DC0CB25" w14:textId="74936909" w:rsidR="00F16D37" w:rsidRDefault="00F16D37" w:rsidP="00F16D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JS to a page </w:t>
      </w:r>
      <w:r w:rsidR="009F4FE7">
        <w:rPr>
          <w:rFonts w:ascii="Times New Roman" w:hAnsi="Times New Roman" w:cs="Times New Roman"/>
          <w:sz w:val="24"/>
          <w:szCs w:val="24"/>
        </w:rPr>
        <w:t>is</w:t>
      </w:r>
      <w:r>
        <w:rPr>
          <w:rFonts w:ascii="Times New Roman" w:hAnsi="Times New Roman" w:cs="Times New Roman"/>
          <w:sz w:val="24"/>
          <w:szCs w:val="24"/>
        </w:rPr>
        <w:t xml:space="preserve"> simple to do. Like CSS, we can add it inline, internally, or externally. I’ve provided examples of each type in the PowerPoint notes</w:t>
      </w:r>
      <w:r w:rsidR="00C22949">
        <w:rPr>
          <w:rFonts w:ascii="Times New Roman" w:hAnsi="Times New Roman" w:cs="Times New Roman"/>
          <w:sz w:val="24"/>
          <w:szCs w:val="24"/>
        </w:rPr>
        <w:t>,</w:t>
      </w:r>
      <w:r>
        <w:rPr>
          <w:rFonts w:ascii="Times New Roman" w:hAnsi="Times New Roman" w:cs="Times New Roman"/>
          <w:sz w:val="24"/>
          <w:szCs w:val="24"/>
        </w:rPr>
        <w:t xml:space="preserve"> </w:t>
      </w:r>
      <w:r w:rsidR="00C22949">
        <w:rPr>
          <w:rFonts w:ascii="Times New Roman" w:hAnsi="Times New Roman" w:cs="Times New Roman"/>
          <w:sz w:val="24"/>
          <w:szCs w:val="24"/>
        </w:rPr>
        <w:t xml:space="preserve">but I will explain them briefly below. </w:t>
      </w:r>
    </w:p>
    <w:p w14:paraId="61AE1B54" w14:textId="6F5B59BA" w:rsidR="00C22949" w:rsidRDefault="00C22949" w:rsidP="00F16D37">
      <w:pPr>
        <w:spacing w:after="0" w:line="240" w:lineRule="auto"/>
        <w:rPr>
          <w:rFonts w:ascii="Times New Roman" w:hAnsi="Times New Roman" w:cs="Times New Roman"/>
          <w:sz w:val="24"/>
          <w:szCs w:val="24"/>
        </w:rPr>
      </w:pPr>
    </w:p>
    <w:p w14:paraId="1E8E2A36" w14:textId="1FCBCD4D" w:rsidR="00C22949" w:rsidRDefault="00C22949" w:rsidP="00F16D3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Inline</w:t>
      </w:r>
    </w:p>
    <w:p w14:paraId="52E1EC04" w14:textId="56E38511" w:rsidR="00661045" w:rsidRPr="001040D5" w:rsidRDefault="00661045" w:rsidP="00F16D37">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When we use inline JS, we place actual JS code inside of an HTML elements attribute. We might use something like the onclick attribute and set it equal to a function we define in our JS code. </w:t>
      </w:r>
      <w:r w:rsidR="001040D5">
        <w:rPr>
          <w:rFonts w:ascii="Times New Roman" w:hAnsi="Times New Roman" w:cs="Times New Roman"/>
          <w:b/>
          <w:sz w:val="24"/>
          <w:szCs w:val="24"/>
        </w:rPr>
        <w:t>DO NOT USE THIS TYPE.</w:t>
      </w:r>
      <w:r w:rsidR="00B23626">
        <w:rPr>
          <w:rFonts w:ascii="Times New Roman" w:hAnsi="Times New Roman" w:cs="Times New Roman"/>
          <w:b/>
          <w:sz w:val="24"/>
          <w:szCs w:val="24"/>
        </w:rPr>
        <w:t xml:space="preserve"> IT IS </w:t>
      </w:r>
      <w:r w:rsidR="00A83C6F">
        <w:rPr>
          <w:rFonts w:ascii="Times New Roman" w:hAnsi="Times New Roman" w:cs="Times New Roman"/>
          <w:b/>
          <w:sz w:val="24"/>
          <w:szCs w:val="24"/>
        </w:rPr>
        <w:t xml:space="preserve">VERY </w:t>
      </w:r>
      <w:r w:rsidR="00B23626">
        <w:rPr>
          <w:rFonts w:ascii="Times New Roman" w:hAnsi="Times New Roman" w:cs="Times New Roman"/>
          <w:b/>
          <w:sz w:val="24"/>
          <w:szCs w:val="24"/>
        </w:rPr>
        <w:t>BAD PRACTICE.</w:t>
      </w:r>
    </w:p>
    <w:p w14:paraId="5D56E250" w14:textId="77777777" w:rsidR="00C22949" w:rsidRDefault="00C22949" w:rsidP="00F16D37">
      <w:pPr>
        <w:spacing w:after="0" w:line="240" w:lineRule="auto"/>
        <w:rPr>
          <w:rFonts w:ascii="Times New Roman" w:hAnsi="Times New Roman" w:cs="Times New Roman"/>
          <w:sz w:val="24"/>
          <w:szCs w:val="24"/>
        </w:rPr>
      </w:pPr>
    </w:p>
    <w:p w14:paraId="7FD4BE6E" w14:textId="25BE9C5E" w:rsidR="00C22949" w:rsidRDefault="00C22949" w:rsidP="00F16D37">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Internally</w:t>
      </w:r>
    </w:p>
    <w:p w14:paraId="1C81958C" w14:textId="0300EAD8" w:rsidR="00C22949" w:rsidRDefault="00661045" w:rsidP="00F16D37">
      <w:pPr>
        <w:spacing w:after="0" w:line="240" w:lineRule="auto"/>
        <w:rPr>
          <w:rFonts w:ascii="Times New Roman" w:hAnsi="Times New Roman" w:cs="Times New Roman"/>
          <w:sz w:val="24"/>
          <w:szCs w:val="24"/>
        </w:rPr>
      </w:pPr>
      <w:r>
        <w:rPr>
          <w:rFonts w:ascii="Times New Roman" w:hAnsi="Times New Roman" w:cs="Times New Roman"/>
          <w:sz w:val="24"/>
          <w:szCs w:val="24"/>
        </w:rPr>
        <w:t>Internally placed code is located inside of &lt;script&gt; tags which can be placed anywhere in the document. With internally placed code, our onclick function and all related code would be placed inside of the &lt;script&gt; tags. We would use an ID to hook the JS to our HTML.</w:t>
      </w:r>
    </w:p>
    <w:p w14:paraId="53F96768" w14:textId="77777777" w:rsidR="00661045" w:rsidRDefault="00661045" w:rsidP="00F16D37">
      <w:pPr>
        <w:spacing w:after="0" w:line="240" w:lineRule="auto"/>
        <w:rPr>
          <w:rFonts w:ascii="Times New Roman" w:hAnsi="Times New Roman" w:cs="Times New Roman"/>
          <w:sz w:val="24"/>
          <w:szCs w:val="24"/>
        </w:rPr>
      </w:pPr>
    </w:p>
    <w:p w14:paraId="2EDD3CEC" w14:textId="420D3DAE" w:rsidR="00C22949" w:rsidRDefault="00C22949" w:rsidP="00F16D3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Externally</w:t>
      </w:r>
    </w:p>
    <w:p w14:paraId="110411C8" w14:textId="2BC82FC4" w:rsidR="00C22949" w:rsidRPr="00C22949" w:rsidRDefault="00661045" w:rsidP="00F16D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Externally placed code would be in an external JS file entirely. You would use a script tag with a source attribute to link your JS/HTML. Like internal JS, the HTML id attributes are used to hook the JS and HTML. </w:t>
      </w:r>
    </w:p>
    <w:p w14:paraId="0D07CFC2" w14:textId="44C5A317" w:rsidR="00F16D37" w:rsidRDefault="00F16D37" w:rsidP="00661045">
      <w:pPr>
        <w:spacing w:after="0" w:line="240" w:lineRule="auto"/>
        <w:rPr>
          <w:rFonts w:ascii="Times New Roman" w:hAnsi="Times New Roman" w:cs="Times New Roman"/>
          <w:sz w:val="24"/>
          <w:szCs w:val="24"/>
        </w:rPr>
      </w:pPr>
    </w:p>
    <w:p w14:paraId="6D0E83CB" w14:textId="51DFEB86" w:rsidR="00661045" w:rsidRDefault="00661045" w:rsidP="00661045">
      <w:pPr>
        <w:spacing w:after="0" w:line="240" w:lineRule="auto"/>
        <w:rPr>
          <w:rFonts w:ascii="Times New Roman" w:hAnsi="Times New Roman" w:cs="Times New Roman"/>
          <w:sz w:val="24"/>
          <w:szCs w:val="24"/>
        </w:rPr>
      </w:pPr>
      <w:r>
        <w:rPr>
          <w:rFonts w:ascii="Times New Roman" w:hAnsi="Times New Roman" w:cs="Times New Roman"/>
          <w:b/>
          <w:sz w:val="24"/>
          <w:szCs w:val="24"/>
        </w:rPr>
        <w:t>Best practice</w:t>
      </w:r>
      <w:r>
        <w:rPr>
          <w:rFonts w:ascii="Times New Roman" w:hAnsi="Times New Roman" w:cs="Times New Roman"/>
          <w:sz w:val="24"/>
          <w:szCs w:val="24"/>
        </w:rPr>
        <w:t xml:space="preserve"> dictates that we place our JS in a </w:t>
      </w:r>
      <w:r w:rsidRPr="00757763">
        <w:rPr>
          <w:rFonts w:ascii="Times New Roman" w:hAnsi="Times New Roman" w:cs="Times New Roman"/>
          <w:b/>
          <w:sz w:val="24"/>
          <w:szCs w:val="24"/>
        </w:rPr>
        <w:t>separate file</w:t>
      </w:r>
      <w:r>
        <w:rPr>
          <w:rFonts w:ascii="Times New Roman" w:hAnsi="Times New Roman" w:cs="Times New Roman"/>
          <w:sz w:val="24"/>
          <w:szCs w:val="24"/>
        </w:rPr>
        <w:t xml:space="preserve"> and place the &lt;script&gt;&lt;/script&gt; tags directly </w:t>
      </w:r>
      <w:r w:rsidRPr="005429F4">
        <w:rPr>
          <w:rFonts w:ascii="Times New Roman" w:hAnsi="Times New Roman" w:cs="Times New Roman"/>
          <w:b/>
          <w:sz w:val="24"/>
          <w:szCs w:val="24"/>
        </w:rPr>
        <w:t>before the closing body tag</w:t>
      </w:r>
      <w:r>
        <w:rPr>
          <w:rFonts w:ascii="Times New Roman" w:hAnsi="Times New Roman" w:cs="Times New Roman"/>
          <w:sz w:val="24"/>
          <w:szCs w:val="24"/>
        </w:rPr>
        <w:t xml:space="preserve">. The reason we do that is because our HTML needs to load first. If we use a button for a JS function and </w:t>
      </w:r>
      <w:r w:rsidR="00127C55">
        <w:rPr>
          <w:rFonts w:ascii="Times New Roman" w:hAnsi="Times New Roman" w:cs="Times New Roman"/>
          <w:sz w:val="24"/>
          <w:szCs w:val="24"/>
        </w:rPr>
        <w:t>the JS loads before the button,</w:t>
      </w:r>
      <w:r>
        <w:rPr>
          <w:rFonts w:ascii="Times New Roman" w:hAnsi="Times New Roman" w:cs="Times New Roman"/>
          <w:sz w:val="24"/>
          <w:szCs w:val="24"/>
        </w:rPr>
        <w:t xml:space="preserve"> our JS won’t link to it correctly and users may not be able to use your page as expected. </w:t>
      </w:r>
      <w:r w:rsidR="009F4FE7">
        <w:rPr>
          <w:rFonts w:ascii="Times New Roman" w:hAnsi="Times New Roman" w:cs="Times New Roman"/>
          <w:sz w:val="24"/>
          <w:szCs w:val="24"/>
        </w:rPr>
        <w:t xml:space="preserve">Separating our code from our structure also helps keep our code tidy and easier to maintain in the long run. </w:t>
      </w:r>
    </w:p>
    <w:p w14:paraId="045A8973" w14:textId="4BF0CD06" w:rsidR="009F4FE7" w:rsidRDefault="009F4FE7" w:rsidP="00661045">
      <w:pPr>
        <w:spacing w:after="0" w:line="240" w:lineRule="auto"/>
        <w:rPr>
          <w:rFonts w:ascii="Times New Roman" w:hAnsi="Times New Roman" w:cs="Times New Roman"/>
          <w:sz w:val="24"/>
          <w:szCs w:val="24"/>
        </w:rPr>
      </w:pPr>
    </w:p>
    <w:p w14:paraId="6FF64C93" w14:textId="56E484BC" w:rsidR="009F4FE7" w:rsidRDefault="009F4FE7" w:rsidP="00661045">
      <w:pPr>
        <w:spacing w:after="0" w:line="240" w:lineRule="auto"/>
        <w:rPr>
          <w:rFonts w:ascii="Times New Roman" w:hAnsi="Times New Roman" w:cs="Times New Roman"/>
          <w:sz w:val="24"/>
          <w:szCs w:val="24"/>
        </w:rPr>
      </w:pPr>
    </w:p>
    <w:p w14:paraId="17C4F857" w14:textId="77777777" w:rsidR="009F4FE7" w:rsidRDefault="009F4FE7" w:rsidP="00661045">
      <w:pPr>
        <w:spacing w:after="0" w:line="240" w:lineRule="auto"/>
        <w:rPr>
          <w:rFonts w:ascii="Times New Roman" w:hAnsi="Times New Roman" w:cs="Times New Roman"/>
          <w:sz w:val="24"/>
          <w:szCs w:val="24"/>
        </w:rPr>
      </w:pPr>
    </w:p>
    <w:p w14:paraId="5F157A02" w14:textId="0E1517A3" w:rsidR="009F4FE7" w:rsidRDefault="009F4FE7" w:rsidP="00661045">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Basic Concepts</w:t>
      </w:r>
    </w:p>
    <w:p w14:paraId="2319B889" w14:textId="77777777" w:rsidR="002B406C" w:rsidRDefault="009F4FE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many components to JS that I could cover but this week we will start with the basics. </w:t>
      </w:r>
    </w:p>
    <w:p w14:paraId="3A869774" w14:textId="77777777" w:rsidR="002B406C" w:rsidRDefault="002B406C" w:rsidP="00661045">
      <w:pPr>
        <w:spacing w:after="0" w:line="240" w:lineRule="auto"/>
        <w:rPr>
          <w:rFonts w:ascii="Times New Roman" w:hAnsi="Times New Roman" w:cs="Times New Roman"/>
          <w:sz w:val="24"/>
          <w:szCs w:val="24"/>
        </w:rPr>
      </w:pPr>
    </w:p>
    <w:p w14:paraId="5D04CF3B" w14:textId="4312A6F4" w:rsidR="002B406C" w:rsidRDefault="002B406C"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Like HTML and CSS, you can leave comments in your JS code to explain what is happening. To create a single-line comment, you can use two forward slashes (“//”) or an asterisk and forward slash for multi-line comments (“/*   */”).</w:t>
      </w:r>
    </w:p>
    <w:p w14:paraId="3D9BB748" w14:textId="19D31A6D" w:rsidR="002B406C" w:rsidRDefault="002B406C" w:rsidP="00661045">
      <w:pPr>
        <w:spacing w:after="0" w:line="240" w:lineRule="auto"/>
        <w:rPr>
          <w:rFonts w:ascii="Times New Roman" w:hAnsi="Times New Roman" w:cs="Times New Roman"/>
          <w:sz w:val="24"/>
          <w:szCs w:val="24"/>
        </w:rPr>
      </w:pPr>
    </w:p>
    <w:p w14:paraId="52A99632" w14:textId="6F424EF5" w:rsidR="002B406C" w:rsidRDefault="002B406C"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This is a one-line comment</w:t>
      </w:r>
    </w:p>
    <w:p w14:paraId="2E0E88DC" w14:textId="79EBE763" w:rsidR="002B406C" w:rsidRDefault="002B406C"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This comment spans</w:t>
      </w:r>
    </w:p>
    <w:p w14:paraId="21F990D3" w14:textId="4EDDB7C6" w:rsidR="002B406C" w:rsidRDefault="002B406C"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Multiple lines */</w:t>
      </w:r>
    </w:p>
    <w:p w14:paraId="3308A9E2" w14:textId="77777777" w:rsidR="002B406C" w:rsidRDefault="002B406C" w:rsidP="00661045">
      <w:pPr>
        <w:spacing w:after="0" w:line="240" w:lineRule="auto"/>
        <w:rPr>
          <w:rFonts w:ascii="Times New Roman" w:hAnsi="Times New Roman" w:cs="Times New Roman"/>
          <w:sz w:val="24"/>
          <w:szCs w:val="24"/>
        </w:rPr>
      </w:pPr>
    </w:p>
    <w:p w14:paraId="20009766" w14:textId="69DD75B4" w:rsidR="007B0107" w:rsidRDefault="009F4FE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Variables are the foundation of JS and without them, we can’t accomplish more complicated things like form validat</w:t>
      </w:r>
      <w:r w:rsidR="00571894">
        <w:rPr>
          <w:rFonts w:ascii="Times New Roman" w:hAnsi="Times New Roman" w:cs="Times New Roman"/>
          <w:sz w:val="24"/>
          <w:szCs w:val="24"/>
        </w:rPr>
        <w:t>ing</w:t>
      </w:r>
      <w:r>
        <w:rPr>
          <w:rFonts w:ascii="Times New Roman" w:hAnsi="Times New Roman" w:cs="Times New Roman"/>
          <w:sz w:val="24"/>
          <w:szCs w:val="24"/>
        </w:rPr>
        <w:t xml:space="preserve">, modals, image carousels, etc. </w:t>
      </w:r>
      <w:r w:rsidR="007B0107">
        <w:rPr>
          <w:rFonts w:ascii="Times New Roman" w:hAnsi="Times New Roman" w:cs="Times New Roman"/>
          <w:sz w:val="24"/>
          <w:szCs w:val="24"/>
        </w:rPr>
        <w:t>Variables typically get assigned values and those values are used to add interactivity on our page or reference elements.</w:t>
      </w:r>
      <w:r w:rsidR="00003305">
        <w:rPr>
          <w:rFonts w:ascii="Times New Roman" w:hAnsi="Times New Roman" w:cs="Times New Roman"/>
          <w:sz w:val="24"/>
          <w:szCs w:val="24"/>
        </w:rPr>
        <w:t xml:space="preserve"> You can use any name you want for a variable with some exceptions. It can’t begin with a number or be a reserved word in JavaScript (bool, break, etc.)</w:t>
      </w:r>
    </w:p>
    <w:p w14:paraId="56267CBF" w14:textId="77777777" w:rsidR="007B0107" w:rsidRDefault="007B0107" w:rsidP="00661045">
      <w:pPr>
        <w:spacing w:after="0" w:line="240" w:lineRule="auto"/>
        <w:rPr>
          <w:rFonts w:ascii="Times New Roman" w:hAnsi="Times New Roman" w:cs="Times New Roman"/>
          <w:sz w:val="24"/>
          <w:szCs w:val="24"/>
        </w:rPr>
      </w:pPr>
    </w:p>
    <w:p w14:paraId="00197200" w14:textId="77777777" w:rsidR="007B0107" w:rsidRDefault="007B01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x = </w:t>
      </w:r>
      <w:proofErr w:type="gramStart"/>
      <w:r>
        <w:rPr>
          <w:rFonts w:ascii="Times New Roman" w:hAnsi="Times New Roman" w:cs="Times New Roman"/>
          <w:sz w:val="24"/>
          <w:szCs w:val="24"/>
        </w:rPr>
        <w:t>5;</w:t>
      </w:r>
      <w:proofErr w:type="gramEnd"/>
    </w:p>
    <w:p w14:paraId="3987449E" w14:textId="77777777" w:rsidR="007B0107" w:rsidRDefault="007B0107" w:rsidP="00661045">
      <w:pPr>
        <w:spacing w:after="0" w:line="240" w:lineRule="auto"/>
        <w:rPr>
          <w:rFonts w:ascii="Times New Roman" w:hAnsi="Times New Roman" w:cs="Times New Roman"/>
          <w:sz w:val="24"/>
          <w:szCs w:val="24"/>
        </w:rPr>
      </w:pPr>
    </w:p>
    <w:p w14:paraId="3AF78883" w14:textId="1B0E38B7" w:rsidR="007B0107" w:rsidRDefault="007B01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above line is called a </w:t>
      </w:r>
      <w:r w:rsidR="00F251AC">
        <w:rPr>
          <w:rFonts w:ascii="Times New Roman" w:hAnsi="Times New Roman" w:cs="Times New Roman"/>
          <w:sz w:val="24"/>
          <w:szCs w:val="24"/>
        </w:rPr>
        <w:t>JavaScript</w:t>
      </w:r>
      <w:r>
        <w:rPr>
          <w:rFonts w:ascii="Times New Roman" w:hAnsi="Times New Roman" w:cs="Times New Roman"/>
          <w:sz w:val="24"/>
          <w:szCs w:val="24"/>
        </w:rPr>
        <w:t xml:space="preserve"> statement</w:t>
      </w:r>
      <w:r w:rsidR="00015BCF">
        <w:rPr>
          <w:rFonts w:ascii="Times New Roman" w:hAnsi="Times New Roman" w:cs="Times New Roman"/>
          <w:sz w:val="24"/>
          <w:szCs w:val="24"/>
        </w:rPr>
        <w:t xml:space="preserve"> and each one should end in a semi-colon</w:t>
      </w:r>
      <w:r>
        <w:rPr>
          <w:rFonts w:ascii="Times New Roman" w:hAnsi="Times New Roman" w:cs="Times New Roman"/>
          <w:sz w:val="24"/>
          <w:szCs w:val="24"/>
        </w:rPr>
        <w:t xml:space="preserve">. We start by declaring a variable called x. </w:t>
      </w:r>
      <w:r w:rsidR="00DC220A">
        <w:rPr>
          <w:rFonts w:ascii="Times New Roman" w:hAnsi="Times New Roman" w:cs="Times New Roman"/>
          <w:sz w:val="24"/>
          <w:szCs w:val="24"/>
        </w:rPr>
        <w:t xml:space="preserve">When we declare a variable, we always use lowercase “var”. </w:t>
      </w:r>
      <w:r>
        <w:rPr>
          <w:rFonts w:ascii="Times New Roman" w:hAnsi="Times New Roman" w:cs="Times New Roman"/>
          <w:sz w:val="24"/>
          <w:szCs w:val="24"/>
        </w:rPr>
        <w:t xml:space="preserve">The equal sign doesn’t mean that x equals 5. Instead, when you see that symbol, think about it as an assignment. The line above means we are assigning a value of 5 to a variable called x. We could also just say “var x;” which would declare the variable but not give it a value. </w:t>
      </w:r>
      <w:r w:rsidR="00A37C0F">
        <w:rPr>
          <w:rFonts w:ascii="Times New Roman" w:hAnsi="Times New Roman" w:cs="Times New Roman"/>
          <w:sz w:val="24"/>
          <w:szCs w:val="24"/>
        </w:rPr>
        <w:t>Please note that variable names are case sensitive so “var x” and “var X” would refer to two different variables.</w:t>
      </w:r>
    </w:p>
    <w:p w14:paraId="4BE804E4" w14:textId="77777777" w:rsidR="007B0107" w:rsidRDefault="007B0107" w:rsidP="00661045">
      <w:pPr>
        <w:spacing w:after="0" w:line="240" w:lineRule="auto"/>
        <w:rPr>
          <w:rFonts w:ascii="Times New Roman" w:hAnsi="Times New Roman" w:cs="Times New Roman"/>
          <w:sz w:val="24"/>
          <w:szCs w:val="24"/>
        </w:rPr>
      </w:pPr>
    </w:p>
    <w:p w14:paraId="6AA1C7D8" w14:textId="494805DD" w:rsidR="007B0107" w:rsidRDefault="007B01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In that example, the</w:t>
      </w:r>
      <w:r w:rsidR="00AF6DDA">
        <w:rPr>
          <w:rFonts w:ascii="Times New Roman" w:hAnsi="Times New Roman" w:cs="Times New Roman"/>
          <w:sz w:val="24"/>
          <w:szCs w:val="24"/>
        </w:rPr>
        <w:t xml:space="preserve"> </w:t>
      </w:r>
      <w:r>
        <w:rPr>
          <w:rFonts w:ascii="Times New Roman" w:hAnsi="Times New Roman" w:cs="Times New Roman"/>
          <w:sz w:val="24"/>
          <w:szCs w:val="24"/>
        </w:rPr>
        <w:t xml:space="preserve">value of 5 has a “type” which all values have. There are six “primitive types” in JS and they are as follows: Boolean, null, undefined, number, string, and symbol. The most common ones are Boolean, number, and string. </w:t>
      </w:r>
      <w:r w:rsidR="00BC74EB">
        <w:rPr>
          <w:rFonts w:ascii="Times New Roman" w:hAnsi="Times New Roman" w:cs="Times New Roman"/>
          <w:sz w:val="24"/>
          <w:szCs w:val="24"/>
        </w:rPr>
        <w:t xml:space="preserve">Everything else besides that is an object </w:t>
      </w:r>
      <w:r w:rsidR="00016A6A">
        <w:rPr>
          <w:rFonts w:ascii="Times New Roman" w:hAnsi="Times New Roman" w:cs="Times New Roman"/>
          <w:sz w:val="24"/>
          <w:szCs w:val="24"/>
        </w:rPr>
        <w:t>and objects have methods to work with them (arrays, functions, etc.).</w:t>
      </w:r>
    </w:p>
    <w:p w14:paraId="572D0CAD" w14:textId="77777777" w:rsidR="007B0107" w:rsidRDefault="007B0107" w:rsidP="00661045">
      <w:pPr>
        <w:spacing w:after="0" w:line="240" w:lineRule="auto"/>
        <w:rPr>
          <w:rFonts w:ascii="Times New Roman" w:hAnsi="Times New Roman" w:cs="Times New Roman"/>
          <w:sz w:val="24"/>
          <w:szCs w:val="24"/>
        </w:rPr>
      </w:pPr>
    </w:p>
    <w:p w14:paraId="22F51BD4" w14:textId="77777777" w:rsidR="007B0107" w:rsidRDefault="007B01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170DA1">
        <w:rPr>
          <w:rFonts w:ascii="Times New Roman" w:hAnsi="Times New Roman" w:cs="Times New Roman"/>
          <w:b/>
          <w:sz w:val="24"/>
          <w:szCs w:val="24"/>
        </w:rPr>
        <w:t>Boolean</w:t>
      </w:r>
      <w:r>
        <w:rPr>
          <w:rFonts w:ascii="Times New Roman" w:hAnsi="Times New Roman" w:cs="Times New Roman"/>
          <w:sz w:val="24"/>
          <w:szCs w:val="24"/>
        </w:rPr>
        <w:t xml:space="preserve"> value evaluates to either true or false. </w:t>
      </w:r>
    </w:p>
    <w:p w14:paraId="234CDDDB" w14:textId="77777777" w:rsidR="007B0107" w:rsidRDefault="007B0107" w:rsidP="00661045">
      <w:pPr>
        <w:spacing w:after="0" w:line="240" w:lineRule="auto"/>
        <w:rPr>
          <w:rFonts w:ascii="Times New Roman" w:hAnsi="Times New Roman" w:cs="Times New Roman"/>
          <w:sz w:val="24"/>
          <w:szCs w:val="24"/>
        </w:rPr>
      </w:pPr>
    </w:p>
    <w:p w14:paraId="2096E52E" w14:textId="77777777" w:rsidR="00BC74EB" w:rsidRDefault="007B010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sidR="00BC74EB">
        <w:rPr>
          <w:rFonts w:ascii="Times New Roman" w:hAnsi="Times New Roman" w:cs="Times New Roman"/>
          <w:sz w:val="24"/>
          <w:szCs w:val="24"/>
        </w:rPr>
        <w:t>catsAreCool</w:t>
      </w:r>
      <w:proofErr w:type="spellEnd"/>
      <w:r w:rsidR="00BC74EB">
        <w:rPr>
          <w:rFonts w:ascii="Times New Roman" w:hAnsi="Times New Roman" w:cs="Times New Roman"/>
          <w:sz w:val="24"/>
          <w:szCs w:val="24"/>
        </w:rPr>
        <w:t xml:space="preserve"> = </w:t>
      </w:r>
      <w:proofErr w:type="gramStart"/>
      <w:r w:rsidR="00BC74EB">
        <w:rPr>
          <w:rFonts w:ascii="Times New Roman" w:hAnsi="Times New Roman" w:cs="Times New Roman"/>
          <w:sz w:val="24"/>
          <w:szCs w:val="24"/>
        </w:rPr>
        <w:t>true;</w:t>
      </w:r>
      <w:proofErr w:type="gramEnd"/>
    </w:p>
    <w:p w14:paraId="48FBA0AF" w14:textId="77777777" w:rsidR="00BC74EB" w:rsidRDefault="00BC74EB"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mosquitosAreCool</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false;</w:t>
      </w:r>
      <w:proofErr w:type="gramEnd"/>
    </w:p>
    <w:p w14:paraId="39BFA4F0" w14:textId="77777777" w:rsidR="00BC74EB" w:rsidRDefault="00BC74EB" w:rsidP="00661045">
      <w:pPr>
        <w:spacing w:after="0" w:line="240" w:lineRule="auto"/>
        <w:rPr>
          <w:rFonts w:ascii="Times New Roman" w:hAnsi="Times New Roman" w:cs="Times New Roman"/>
          <w:sz w:val="24"/>
          <w:szCs w:val="24"/>
        </w:rPr>
      </w:pPr>
    </w:p>
    <w:p w14:paraId="5A38764B" w14:textId="0E4D8C0A" w:rsidR="009F4FE7" w:rsidRDefault="009F4FE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64666">
        <w:rPr>
          <w:rFonts w:ascii="Times New Roman" w:hAnsi="Times New Roman" w:cs="Times New Roman"/>
          <w:sz w:val="24"/>
          <w:szCs w:val="24"/>
        </w:rPr>
        <w:t xml:space="preserve">A </w:t>
      </w:r>
      <w:r w:rsidR="00170DA1">
        <w:rPr>
          <w:rFonts w:ascii="Times New Roman" w:hAnsi="Times New Roman" w:cs="Times New Roman"/>
          <w:b/>
          <w:sz w:val="24"/>
          <w:szCs w:val="24"/>
        </w:rPr>
        <w:t>N</w:t>
      </w:r>
      <w:r w:rsidR="00364666" w:rsidRPr="00170DA1">
        <w:rPr>
          <w:rFonts w:ascii="Times New Roman" w:hAnsi="Times New Roman" w:cs="Times New Roman"/>
          <w:b/>
          <w:sz w:val="24"/>
          <w:szCs w:val="24"/>
        </w:rPr>
        <w:t>umber</w:t>
      </w:r>
      <w:r w:rsidR="00364666">
        <w:rPr>
          <w:rFonts w:ascii="Times New Roman" w:hAnsi="Times New Roman" w:cs="Times New Roman"/>
          <w:sz w:val="24"/>
          <w:szCs w:val="24"/>
        </w:rPr>
        <w:t xml:space="preserve"> type is straight-forward and </w:t>
      </w:r>
      <w:r w:rsidR="008D1269">
        <w:rPr>
          <w:rFonts w:ascii="Times New Roman" w:hAnsi="Times New Roman" w:cs="Times New Roman"/>
          <w:sz w:val="24"/>
          <w:szCs w:val="24"/>
        </w:rPr>
        <w:t xml:space="preserve">just </w:t>
      </w:r>
      <w:proofErr w:type="gramStart"/>
      <w:r w:rsidR="008D1269">
        <w:rPr>
          <w:rFonts w:ascii="Times New Roman" w:hAnsi="Times New Roman" w:cs="Times New Roman"/>
          <w:sz w:val="24"/>
          <w:szCs w:val="24"/>
        </w:rPr>
        <w:t>reflects</w:t>
      </w:r>
      <w:proofErr w:type="gramEnd"/>
      <w:r w:rsidR="008D1269">
        <w:rPr>
          <w:rFonts w:ascii="Times New Roman" w:hAnsi="Times New Roman" w:cs="Times New Roman"/>
          <w:sz w:val="24"/>
          <w:szCs w:val="24"/>
        </w:rPr>
        <w:t xml:space="preserve"> an numerical value.</w:t>
      </w:r>
    </w:p>
    <w:p w14:paraId="423A5343" w14:textId="5299161F" w:rsidR="008D1269" w:rsidRDefault="008D1269" w:rsidP="00661045">
      <w:pPr>
        <w:spacing w:after="0" w:line="240" w:lineRule="auto"/>
        <w:rPr>
          <w:rFonts w:ascii="Times New Roman" w:hAnsi="Times New Roman" w:cs="Times New Roman"/>
          <w:sz w:val="24"/>
          <w:szCs w:val="24"/>
        </w:rPr>
      </w:pPr>
    </w:p>
    <w:p w14:paraId="55F27981" w14:textId="5522753A" w:rsidR="008D1269" w:rsidRDefault="008D126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answerToEverything</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42;</w:t>
      </w:r>
      <w:proofErr w:type="gramEnd"/>
    </w:p>
    <w:p w14:paraId="25F81D12" w14:textId="3A7FFDB4" w:rsidR="008D1269" w:rsidRDefault="008D1269" w:rsidP="00661045">
      <w:pPr>
        <w:spacing w:after="0" w:line="240" w:lineRule="auto"/>
        <w:rPr>
          <w:rFonts w:ascii="Times New Roman" w:hAnsi="Times New Roman" w:cs="Times New Roman"/>
          <w:sz w:val="24"/>
          <w:szCs w:val="24"/>
        </w:rPr>
      </w:pPr>
    </w:p>
    <w:p w14:paraId="5B34A4C7" w14:textId="109AA065" w:rsidR="008D1269" w:rsidRDefault="008D126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170DA1">
        <w:rPr>
          <w:rFonts w:ascii="Times New Roman" w:hAnsi="Times New Roman" w:cs="Times New Roman"/>
          <w:b/>
          <w:sz w:val="24"/>
          <w:szCs w:val="24"/>
        </w:rPr>
        <w:t>String</w:t>
      </w:r>
      <w:r>
        <w:rPr>
          <w:rFonts w:ascii="Times New Roman" w:hAnsi="Times New Roman" w:cs="Times New Roman"/>
          <w:sz w:val="24"/>
          <w:szCs w:val="24"/>
        </w:rPr>
        <w:t xml:space="preserve"> type is always wrapped in quotation marks.</w:t>
      </w:r>
    </w:p>
    <w:p w14:paraId="01FB0177" w14:textId="1573DF7D" w:rsidR="008D1269" w:rsidRDefault="008D1269" w:rsidP="00661045">
      <w:pPr>
        <w:spacing w:after="0" w:line="240" w:lineRule="auto"/>
        <w:rPr>
          <w:rFonts w:ascii="Times New Roman" w:hAnsi="Times New Roman" w:cs="Times New Roman"/>
          <w:sz w:val="24"/>
          <w:szCs w:val="24"/>
        </w:rPr>
      </w:pPr>
    </w:p>
    <w:p w14:paraId="19518D2A" w14:textId="37697563" w:rsidR="008D1269" w:rsidRDefault="008D126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 “Christopher</w:t>
      </w:r>
      <w:proofErr w:type="gramStart"/>
      <w:r>
        <w:rPr>
          <w:rFonts w:ascii="Times New Roman" w:hAnsi="Times New Roman" w:cs="Times New Roman"/>
          <w:sz w:val="24"/>
          <w:szCs w:val="24"/>
        </w:rPr>
        <w:t>”;</w:t>
      </w:r>
      <w:proofErr w:type="gramEnd"/>
    </w:p>
    <w:p w14:paraId="63C916E0" w14:textId="347F8D41" w:rsidR="005E7FF5" w:rsidRDefault="005E7FF5" w:rsidP="00661045">
      <w:pPr>
        <w:spacing w:after="0" w:line="240" w:lineRule="auto"/>
        <w:rPr>
          <w:rFonts w:ascii="Times New Roman" w:hAnsi="Times New Roman" w:cs="Times New Roman"/>
          <w:sz w:val="24"/>
          <w:szCs w:val="24"/>
        </w:rPr>
      </w:pPr>
    </w:p>
    <w:p w14:paraId="1D9FD598" w14:textId="28E7CADE" w:rsidR="005E7FF5" w:rsidRDefault="005E7FF5"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Unlike some other programming languages, JavaScript doesn’t allow you to declare a variable’s type. Instead, the browser engine determines what it is and goes from there which can lead to weird behaviors. If you were to try and add a string to a number type, it would treat both as a string and combine them. </w:t>
      </w:r>
      <w:r w:rsidR="008C4AF6">
        <w:rPr>
          <w:rFonts w:ascii="Times New Roman" w:hAnsi="Times New Roman" w:cs="Times New Roman"/>
          <w:sz w:val="24"/>
          <w:szCs w:val="24"/>
        </w:rPr>
        <w:t xml:space="preserve">This is called “type-coercion” and you </w:t>
      </w:r>
      <w:r w:rsidR="00D6188A">
        <w:rPr>
          <w:rFonts w:ascii="Times New Roman" w:hAnsi="Times New Roman" w:cs="Times New Roman"/>
          <w:sz w:val="24"/>
          <w:szCs w:val="24"/>
        </w:rPr>
        <w:t>must</w:t>
      </w:r>
      <w:r w:rsidR="008C4AF6">
        <w:rPr>
          <w:rFonts w:ascii="Times New Roman" w:hAnsi="Times New Roman" w:cs="Times New Roman"/>
          <w:sz w:val="24"/>
          <w:szCs w:val="24"/>
        </w:rPr>
        <w:t xml:space="preserve"> be careful with your variable types when using them if you don’t want unexpected behaviors to occur.</w:t>
      </w:r>
    </w:p>
    <w:p w14:paraId="33550EB8" w14:textId="5449DE2E" w:rsidR="00127C55" w:rsidRDefault="00127C55" w:rsidP="00661045">
      <w:pPr>
        <w:spacing w:after="0" w:line="240" w:lineRule="auto"/>
        <w:rPr>
          <w:rFonts w:ascii="Times New Roman" w:hAnsi="Times New Roman" w:cs="Times New Roman"/>
          <w:sz w:val="24"/>
          <w:szCs w:val="24"/>
        </w:rPr>
      </w:pPr>
    </w:p>
    <w:p w14:paraId="30DD684C" w14:textId="738656C3" w:rsidR="000A50A7" w:rsidRDefault="000A50A7"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With these different types, we have operators which we can use to manipulate them. Some of the most common ones are the mathematical operators</w:t>
      </w:r>
      <w:r w:rsidR="00283639">
        <w:rPr>
          <w:rFonts w:ascii="Times New Roman" w:hAnsi="Times New Roman" w:cs="Times New Roman"/>
          <w:sz w:val="24"/>
          <w:szCs w:val="24"/>
        </w:rPr>
        <w:t xml:space="preserve"> (*, /, +, -, %)</w:t>
      </w:r>
      <w:r>
        <w:rPr>
          <w:rFonts w:ascii="Times New Roman" w:hAnsi="Times New Roman" w:cs="Times New Roman"/>
          <w:sz w:val="24"/>
          <w:szCs w:val="24"/>
        </w:rPr>
        <w:t xml:space="preserve"> and the concatenation operator</w:t>
      </w:r>
      <w:r w:rsidR="00283639">
        <w:rPr>
          <w:rFonts w:ascii="Times New Roman" w:hAnsi="Times New Roman" w:cs="Times New Roman"/>
          <w:sz w:val="24"/>
          <w:szCs w:val="24"/>
        </w:rPr>
        <w:t xml:space="preserve"> (‘+’ which is used to combine strings)</w:t>
      </w:r>
      <w:r>
        <w:rPr>
          <w:rFonts w:ascii="Times New Roman" w:hAnsi="Times New Roman" w:cs="Times New Roman"/>
          <w:sz w:val="24"/>
          <w:szCs w:val="24"/>
        </w:rPr>
        <w:t xml:space="preserve">. </w:t>
      </w:r>
      <w:r w:rsidR="00E47CC6">
        <w:rPr>
          <w:rFonts w:ascii="Times New Roman" w:hAnsi="Times New Roman" w:cs="Times New Roman"/>
          <w:sz w:val="24"/>
          <w:szCs w:val="24"/>
        </w:rPr>
        <w:t xml:space="preserve">In the example below, I use the concatenation operator to combine </w:t>
      </w:r>
      <w:proofErr w:type="gramStart"/>
      <w:r w:rsidR="00E47CC6">
        <w:rPr>
          <w:rFonts w:ascii="Times New Roman" w:hAnsi="Times New Roman" w:cs="Times New Roman"/>
          <w:sz w:val="24"/>
          <w:szCs w:val="24"/>
        </w:rPr>
        <w:t>strings</w:t>
      </w:r>
      <w:proofErr w:type="gramEnd"/>
      <w:r w:rsidR="00E47CC6">
        <w:rPr>
          <w:rFonts w:ascii="Times New Roman" w:hAnsi="Times New Roman" w:cs="Times New Roman"/>
          <w:sz w:val="24"/>
          <w:szCs w:val="24"/>
        </w:rPr>
        <w:t xml:space="preserve"> but I also add a space because our strings don’t include them automatically.</w:t>
      </w:r>
    </w:p>
    <w:p w14:paraId="225B292D" w14:textId="1E475C72" w:rsidR="00A87DB4" w:rsidRDefault="00A87DB4" w:rsidP="00661045">
      <w:pPr>
        <w:spacing w:after="0" w:line="240" w:lineRule="auto"/>
        <w:rPr>
          <w:rFonts w:ascii="Times New Roman" w:hAnsi="Times New Roman" w:cs="Times New Roman"/>
          <w:sz w:val="24"/>
          <w:szCs w:val="24"/>
        </w:rPr>
      </w:pPr>
    </w:p>
    <w:p w14:paraId="32B244A0" w14:textId="24363496" w:rsidR="00A87DB4" w:rsidRDefault="00A87DB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 “Chris</w:t>
      </w:r>
      <w:proofErr w:type="gramStart"/>
      <w:r>
        <w:rPr>
          <w:rFonts w:ascii="Times New Roman" w:hAnsi="Times New Roman" w:cs="Times New Roman"/>
          <w:sz w:val="24"/>
          <w:szCs w:val="24"/>
        </w:rPr>
        <w:t>”;</w:t>
      </w:r>
      <w:proofErr w:type="gramEnd"/>
    </w:p>
    <w:p w14:paraId="4E8C1351" w14:textId="52F04DA6" w:rsidR="00A87DB4" w:rsidRDefault="00A87DB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“Velez</w:t>
      </w:r>
      <w:proofErr w:type="gramStart"/>
      <w:r>
        <w:rPr>
          <w:rFonts w:ascii="Times New Roman" w:hAnsi="Times New Roman" w:cs="Times New Roman"/>
          <w:sz w:val="24"/>
          <w:szCs w:val="24"/>
        </w:rPr>
        <w:t>”;</w:t>
      </w:r>
      <w:proofErr w:type="gramEnd"/>
    </w:p>
    <w:p w14:paraId="67DFBA2F" w14:textId="0CF697F6" w:rsidR="00A87DB4" w:rsidRDefault="00A87DB4" w:rsidP="00661045">
      <w:pPr>
        <w:spacing w:after="0" w:line="240" w:lineRule="auto"/>
        <w:rPr>
          <w:rFonts w:ascii="Times New Roman" w:hAnsi="Times New Roman" w:cs="Times New Roman"/>
          <w:sz w:val="24"/>
          <w:szCs w:val="24"/>
        </w:rPr>
      </w:pPr>
    </w:p>
    <w:p w14:paraId="5669522D" w14:textId="77777777" w:rsidR="00A87DB4" w:rsidRDefault="00A87DB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 This would be “Chris Velez” </w:t>
      </w:r>
    </w:p>
    <w:p w14:paraId="25D790C1" w14:textId="77777777" w:rsidR="00A87DB4" w:rsidRDefault="00A87DB4" w:rsidP="00661045">
      <w:pPr>
        <w:spacing w:after="0" w:line="240" w:lineRule="auto"/>
        <w:rPr>
          <w:rFonts w:ascii="Times New Roman" w:hAnsi="Times New Roman" w:cs="Times New Roman"/>
          <w:sz w:val="24"/>
          <w:szCs w:val="24"/>
        </w:rPr>
      </w:pPr>
    </w:p>
    <w:p w14:paraId="6B3067A5" w14:textId="4432DFAB" w:rsidR="00A87DB4"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Having variables is great but sometimes we need to check their values to have certain things occur on our page. Let’s say we have a modal that appears which asks for a user’s age. If they are under 21, they can’t gain access to the website. If they are 21 or older, then they can enter (common for alcohol distribution websites). We can use </w:t>
      </w:r>
      <w:r>
        <w:rPr>
          <w:rFonts w:ascii="Times New Roman" w:hAnsi="Times New Roman" w:cs="Times New Roman"/>
          <w:b/>
          <w:sz w:val="24"/>
          <w:szCs w:val="24"/>
        </w:rPr>
        <w:t>if/else</w:t>
      </w:r>
      <w:r>
        <w:rPr>
          <w:rFonts w:ascii="Times New Roman" w:hAnsi="Times New Roman" w:cs="Times New Roman"/>
          <w:sz w:val="24"/>
          <w:szCs w:val="24"/>
        </w:rPr>
        <w:t xml:space="preserve"> statements to do this.</w:t>
      </w:r>
    </w:p>
    <w:p w14:paraId="6EBB7B16" w14:textId="296DDE46" w:rsidR="00CF0D18" w:rsidRDefault="00CF0D18" w:rsidP="00661045">
      <w:pPr>
        <w:spacing w:after="0" w:line="240" w:lineRule="auto"/>
        <w:rPr>
          <w:rFonts w:ascii="Times New Roman" w:hAnsi="Times New Roman" w:cs="Times New Roman"/>
          <w:sz w:val="24"/>
          <w:szCs w:val="24"/>
        </w:rPr>
      </w:pPr>
    </w:p>
    <w:p w14:paraId="76F4F0D4" w14:textId="5EFA768B"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28;</w:t>
      </w:r>
      <w:proofErr w:type="gramEnd"/>
    </w:p>
    <w:p w14:paraId="062E380F" w14:textId="2170EDEA"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&lt; 21) {</w:t>
      </w:r>
    </w:p>
    <w:p w14:paraId="0463FD7B" w14:textId="0121658B"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“Sorry, you are not old enough!”);</w:t>
      </w:r>
    </w:p>
    <w:p w14:paraId="794135AC" w14:textId="6EB91F32"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else {</w:t>
      </w:r>
    </w:p>
    <w:p w14:paraId="4EEEC08B" w14:textId="384EAA0B"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“You may enter!”);</w:t>
      </w:r>
    </w:p>
    <w:p w14:paraId="722838E1" w14:textId="0C1B0036" w:rsidR="00CF0D18" w:rsidRP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90E9B6D" w14:textId="3CDE3912" w:rsidR="00661045" w:rsidRDefault="00661045" w:rsidP="00661045">
      <w:pPr>
        <w:spacing w:after="0" w:line="240" w:lineRule="auto"/>
        <w:rPr>
          <w:rFonts w:ascii="Times New Roman" w:hAnsi="Times New Roman" w:cs="Times New Roman"/>
          <w:sz w:val="24"/>
          <w:szCs w:val="24"/>
        </w:rPr>
      </w:pPr>
    </w:p>
    <w:p w14:paraId="34402F8C" w14:textId="29C9B558" w:rsidR="00CF0D18" w:rsidRDefault="00CF0D1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if</w:t>
      </w:r>
      <w:r w:rsidR="00D6188A">
        <w:rPr>
          <w:rFonts w:ascii="Times New Roman" w:hAnsi="Times New Roman" w:cs="Times New Roman"/>
          <w:sz w:val="24"/>
          <w:szCs w:val="24"/>
        </w:rPr>
        <w:t>(</w:t>
      </w:r>
      <w:proofErr w:type="gramEnd"/>
      <w:r w:rsidR="00D6188A">
        <w:rPr>
          <w:rFonts w:ascii="Times New Roman" w:hAnsi="Times New Roman" w:cs="Times New Roman"/>
          <w:sz w:val="24"/>
          <w:szCs w:val="24"/>
        </w:rPr>
        <w:t xml:space="preserve">) </w:t>
      </w:r>
      <w:r>
        <w:rPr>
          <w:rFonts w:ascii="Times New Roman" w:hAnsi="Times New Roman" w:cs="Times New Roman"/>
          <w:sz w:val="24"/>
          <w:szCs w:val="24"/>
        </w:rPr>
        <w:t xml:space="preserve">portion checks to see if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xml:space="preserve"> &lt; 21 is true. If it’s true, then the code inside of the curly brackets is executed. If it is false, it goes to the next else statement (or else if assuming there are multiple options). If the next statement is true, that will be executed. If none of them are true, none of the code gets used. </w:t>
      </w:r>
    </w:p>
    <w:p w14:paraId="23DB4C78" w14:textId="2F117029" w:rsidR="00BB5CEA" w:rsidRDefault="00BB5CEA" w:rsidP="00661045">
      <w:pPr>
        <w:spacing w:after="0" w:line="240" w:lineRule="auto"/>
        <w:rPr>
          <w:rFonts w:ascii="Times New Roman" w:hAnsi="Times New Roman" w:cs="Times New Roman"/>
          <w:sz w:val="24"/>
          <w:szCs w:val="24"/>
        </w:rPr>
      </w:pPr>
    </w:p>
    <w:p w14:paraId="4B08A332" w14:textId="48AA3670"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important feature of JavaScript is the ability to perform loops. If we wanted to list the numbers 1-100 in the console, we could say </w:t>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1); console.log(2); and so on. However, that isn’t very efficient and will result in code bloat. We can accomplish the same result with loops. The two main types of loops are For and While loops. They both contain the same features but are syntactically different.</w:t>
      </w:r>
    </w:p>
    <w:p w14:paraId="1AEDE680" w14:textId="0C0B87A9" w:rsidR="00BB5CEA" w:rsidRDefault="00BB5CEA" w:rsidP="00661045">
      <w:pPr>
        <w:spacing w:after="0" w:line="240" w:lineRule="auto"/>
        <w:rPr>
          <w:rFonts w:ascii="Times New Roman" w:hAnsi="Times New Roman" w:cs="Times New Roman"/>
          <w:b/>
          <w:sz w:val="24"/>
          <w:szCs w:val="24"/>
          <w:u w:val="single"/>
        </w:rPr>
      </w:pPr>
    </w:p>
    <w:p w14:paraId="3160097B" w14:textId="0764F4E7"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Each loop requires three parts: Where we are starting, where we are finishing</w:t>
      </w:r>
      <w:r w:rsidR="00D6188A">
        <w:rPr>
          <w:rFonts w:ascii="Times New Roman" w:hAnsi="Times New Roman" w:cs="Times New Roman"/>
          <w:sz w:val="24"/>
          <w:szCs w:val="24"/>
        </w:rPr>
        <w:t>/the condition to check against</w:t>
      </w:r>
      <w:r>
        <w:rPr>
          <w:rFonts w:ascii="Times New Roman" w:hAnsi="Times New Roman" w:cs="Times New Roman"/>
          <w:sz w:val="24"/>
          <w:szCs w:val="24"/>
        </w:rPr>
        <w:t>,</w:t>
      </w:r>
      <w:r w:rsidR="00D6188A">
        <w:rPr>
          <w:rFonts w:ascii="Times New Roman" w:hAnsi="Times New Roman" w:cs="Times New Roman"/>
          <w:sz w:val="24"/>
          <w:szCs w:val="24"/>
        </w:rPr>
        <w:t xml:space="preserve"> and</w:t>
      </w:r>
      <w:r>
        <w:rPr>
          <w:rFonts w:ascii="Times New Roman" w:hAnsi="Times New Roman" w:cs="Times New Roman"/>
          <w:sz w:val="24"/>
          <w:szCs w:val="24"/>
        </w:rPr>
        <w:t xml:space="preserve"> how much we are incrementing/decrementing our number by. In the for loop below, the first part of the loop is where we start (0), the second part is where we go up to (less than or equal to 10), and the third part is what we increment our number by (++ is a shortcut for saying +1). </w:t>
      </w:r>
    </w:p>
    <w:p w14:paraId="603E97C7" w14:textId="5C519B49" w:rsidR="00BB5CEA" w:rsidRDefault="00BB5CEA" w:rsidP="00661045">
      <w:pPr>
        <w:spacing w:after="0" w:line="240" w:lineRule="auto"/>
        <w:rPr>
          <w:rFonts w:ascii="Times New Roman" w:hAnsi="Times New Roman" w:cs="Times New Roman"/>
          <w:sz w:val="24"/>
          <w:szCs w:val="24"/>
        </w:rPr>
      </w:pPr>
    </w:p>
    <w:p w14:paraId="41BF323C" w14:textId="2EC36EF5" w:rsidR="00BB5CEA" w:rsidRDefault="00BB5CEA" w:rsidP="0066104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var x = 0; x &lt;=10; x++) {</w:t>
      </w:r>
    </w:p>
    <w:p w14:paraId="1A847011" w14:textId="121C4434"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console.log(x</w:t>
      </w:r>
      <w:proofErr w:type="gramStart"/>
      <w:r>
        <w:rPr>
          <w:rFonts w:ascii="Times New Roman" w:hAnsi="Times New Roman" w:cs="Times New Roman"/>
          <w:sz w:val="24"/>
          <w:szCs w:val="24"/>
        </w:rPr>
        <w:t>);</w:t>
      </w:r>
      <w:proofErr w:type="gramEnd"/>
    </w:p>
    <w:p w14:paraId="617149F8" w14:textId="522F8915" w:rsidR="00BB5CEA" w:rsidRP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7EC929E0" w14:textId="0D23B861" w:rsidR="000717F4" w:rsidRDefault="000717F4" w:rsidP="00661045">
      <w:pPr>
        <w:spacing w:after="0" w:line="240" w:lineRule="auto"/>
        <w:rPr>
          <w:rFonts w:ascii="Times New Roman" w:hAnsi="Times New Roman" w:cs="Times New Roman"/>
          <w:sz w:val="24"/>
          <w:szCs w:val="24"/>
        </w:rPr>
      </w:pPr>
    </w:p>
    <w:p w14:paraId="27E6D5F3" w14:textId="6F5D3D68"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start with 0 and check the second part of the loop to see if it’s true. Since 0 is less than or equal to 10, we will console.log it. After it’s logged, we increase x by 1. The loop continues and since 1 is less than or equal to 10, it will run again. This continues until we reach the number 11. Since 11 is neither equal to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less than 10, the loop will exit. </w:t>
      </w:r>
    </w:p>
    <w:p w14:paraId="6709B996" w14:textId="7B21A49A" w:rsidR="00BB5CEA" w:rsidRDefault="00BB5CEA" w:rsidP="00661045">
      <w:pPr>
        <w:spacing w:after="0" w:line="240" w:lineRule="auto"/>
        <w:rPr>
          <w:rFonts w:ascii="Times New Roman" w:hAnsi="Times New Roman" w:cs="Times New Roman"/>
          <w:sz w:val="24"/>
          <w:szCs w:val="24"/>
        </w:rPr>
      </w:pPr>
    </w:p>
    <w:p w14:paraId="54B4A47A" w14:textId="15EF5DDD"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x = </w:t>
      </w:r>
      <w:proofErr w:type="gramStart"/>
      <w:r>
        <w:rPr>
          <w:rFonts w:ascii="Times New Roman" w:hAnsi="Times New Roman" w:cs="Times New Roman"/>
          <w:sz w:val="24"/>
          <w:szCs w:val="24"/>
        </w:rPr>
        <w:t>0;</w:t>
      </w:r>
      <w:proofErr w:type="gramEnd"/>
    </w:p>
    <w:p w14:paraId="1AF0949F" w14:textId="25500219" w:rsidR="00BB5CEA" w:rsidRDefault="00BB5CEA" w:rsidP="0066104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x &lt;= 10) {</w:t>
      </w:r>
    </w:p>
    <w:p w14:paraId="096D2FDC" w14:textId="5CC08242"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console.log(x</w:t>
      </w:r>
      <w:proofErr w:type="gramStart"/>
      <w:r>
        <w:rPr>
          <w:rFonts w:ascii="Times New Roman" w:hAnsi="Times New Roman" w:cs="Times New Roman"/>
          <w:sz w:val="24"/>
          <w:szCs w:val="24"/>
        </w:rPr>
        <w:t>);</w:t>
      </w:r>
      <w:proofErr w:type="gramEnd"/>
    </w:p>
    <w:p w14:paraId="60520992" w14:textId="6AF8F042"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x+</w:t>
      </w:r>
      <w:proofErr w:type="gramStart"/>
      <w:r>
        <w:rPr>
          <w:rFonts w:ascii="Times New Roman" w:hAnsi="Times New Roman" w:cs="Times New Roman"/>
          <w:sz w:val="24"/>
          <w:szCs w:val="24"/>
        </w:rPr>
        <w:t>+;</w:t>
      </w:r>
      <w:proofErr w:type="gramEnd"/>
    </w:p>
    <w:p w14:paraId="6B261753" w14:textId="3747E15F" w:rsidR="00BB5CEA" w:rsidRDefault="00BB5CEA"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B9DD2E6" w14:textId="50B0B624" w:rsidR="003E5665" w:rsidRDefault="003E5665" w:rsidP="00661045">
      <w:pPr>
        <w:spacing w:after="0" w:line="240" w:lineRule="auto"/>
        <w:rPr>
          <w:rFonts w:ascii="Times New Roman" w:hAnsi="Times New Roman" w:cs="Times New Roman"/>
          <w:sz w:val="24"/>
          <w:szCs w:val="24"/>
        </w:rPr>
      </w:pPr>
    </w:p>
    <w:p w14:paraId="26487532" w14:textId="5CFFFB26" w:rsidR="003E5665" w:rsidRDefault="003E5665"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main difference between this loop (while) and the for loop is that the initial number and incrementing part are in different parts of the loop. You initialize the number before the loop and increment it inside of the loop. While loops are useful when you aren’t sure when your loop needs to end. For loops are more for when you know exactly when the loop should end. </w:t>
      </w:r>
      <w:r w:rsidR="00E51E0D">
        <w:rPr>
          <w:rFonts w:ascii="Times New Roman" w:hAnsi="Times New Roman" w:cs="Times New Roman"/>
          <w:sz w:val="24"/>
          <w:szCs w:val="24"/>
        </w:rPr>
        <w:t xml:space="preserve">Always remember to give your loop a way to close itself. If we removed x++ from any of the loop examples above, x would always be less than or equal to 10. This would cause the loop to run forever and crash the browser. </w:t>
      </w:r>
    </w:p>
    <w:p w14:paraId="21EF6166" w14:textId="77777777" w:rsidR="00BB5CEA" w:rsidRDefault="00BB5CEA" w:rsidP="00661045">
      <w:pPr>
        <w:spacing w:after="0" w:line="240" w:lineRule="auto"/>
        <w:rPr>
          <w:rFonts w:ascii="Times New Roman" w:hAnsi="Times New Roman" w:cs="Times New Roman"/>
          <w:sz w:val="24"/>
          <w:szCs w:val="24"/>
        </w:rPr>
      </w:pPr>
    </w:p>
    <w:p w14:paraId="6ABEA5BF" w14:textId="25FA4DF1" w:rsidR="00BA5928" w:rsidRDefault="005C45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last thing I want to talk about is functions. Functions are blocks of code that are wrapped up in a container. The code inside of that container </w:t>
      </w:r>
      <w:r w:rsidR="00784D4F">
        <w:rPr>
          <w:rFonts w:ascii="Times New Roman" w:hAnsi="Times New Roman" w:cs="Times New Roman"/>
          <w:sz w:val="24"/>
          <w:szCs w:val="24"/>
        </w:rPr>
        <w:t xml:space="preserve">(curly brackets) </w:t>
      </w:r>
      <w:r>
        <w:rPr>
          <w:rFonts w:ascii="Times New Roman" w:hAnsi="Times New Roman" w:cs="Times New Roman"/>
          <w:sz w:val="24"/>
          <w:szCs w:val="24"/>
        </w:rPr>
        <w:t>isn’t executed unless the function is called. In the example below, I’ve created a function called “</w:t>
      </w:r>
      <w:proofErr w:type="spellStart"/>
      <w:r>
        <w:rPr>
          <w:rFonts w:ascii="Times New Roman" w:hAnsi="Times New Roman" w:cs="Times New Roman"/>
          <w:sz w:val="24"/>
          <w:szCs w:val="24"/>
        </w:rPr>
        <w:t>squareMyNum</w:t>
      </w:r>
      <w:proofErr w:type="spellEnd"/>
      <w:r>
        <w:rPr>
          <w:rFonts w:ascii="Times New Roman" w:hAnsi="Times New Roman" w:cs="Times New Roman"/>
          <w:sz w:val="24"/>
          <w:szCs w:val="24"/>
        </w:rPr>
        <w:t xml:space="preserve">” which will take in one number as a parameter/argument and then it will return the square of that number (number times itself). After creating the function, I call it by using the name of the function and providing a value for the argument. </w:t>
      </w:r>
      <w:r w:rsidR="003053D4">
        <w:rPr>
          <w:rFonts w:ascii="Times New Roman" w:hAnsi="Times New Roman" w:cs="Times New Roman"/>
          <w:sz w:val="24"/>
          <w:szCs w:val="24"/>
        </w:rPr>
        <w:t xml:space="preserve">The result is logged to the console since that was inside of our function. </w:t>
      </w:r>
      <w:r w:rsidR="004F6C10">
        <w:rPr>
          <w:rFonts w:ascii="Times New Roman" w:hAnsi="Times New Roman" w:cs="Times New Roman"/>
          <w:sz w:val="24"/>
          <w:szCs w:val="24"/>
        </w:rPr>
        <w:t xml:space="preserve">The </w:t>
      </w:r>
      <w:proofErr w:type="gramStart"/>
      <w:r w:rsidR="004F6C10">
        <w:rPr>
          <w:rFonts w:ascii="Times New Roman" w:hAnsi="Times New Roman" w:cs="Times New Roman"/>
          <w:sz w:val="24"/>
          <w:szCs w:val="24"/>
        </w:rPr>
        <w:t>console.log(</w:t>
      </w:r>
      <w:proofErr w:type="gramEnd"/>
      <w:r w:rsidR="004F6C10">
        <w:rPr>
          <w:rFonts w:ascii="Times New Roman" w:hAnsi="Times New Roman" w:cs="Times New Roman"/>
          <w:sz w:val="24"/>
          <w:szCs w:val="24"/>
        </w:rPr>
        <w:t>) method is useful because it allows us to test our values without putting anything on our page.</w:t>
      </w:r>
    </w:p>
    <w:p w14:paraId="3B637A33" w14:textId="7253DBAE" w:rsidR="005C45C2" w:rsidRDefault="005C45C2" w:rsidP="00661045">
      <w:pPr>
        <w:spacing w:after="0" w:line="240" w:lineRule="auto"/>
        <w:rPr>
          <w:rFonts w:ascii="Times New Roman" w:hAnsi="Times New Roman" w:cs="Times New Roman"/>
          <w:sz w:val="24"/>
          <w:szCs w:val="24"/>
        </w:rPr>
      </w:pPr>
    </w:p>
    <w:p w14:paraId="161F844C" w14:textId="4A040D06" w:rsidR="005C45C2" w:rsidRDefault="005C45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squareMyNum</w:t>
      </w:r>
      <w:proofErr w:type="spellEnd"/>
      <w:r>
        <w:rPr>
          <w:rFonts w:ascii="Times New Roman" w:hAnsi="Times New Roman" w:cs="Times New Roman"/>
          <w:sz w:val="24"/>
          <w:szCs w:val="24"/>
        </w:rPr>
        <w:t xml:space="preserve"> = function(num) { </w:t>
      </w:r>
    </w:p>
    <w:p w14:paraId="520933B5" w14:textId="5A549D71" w:rsidR="005C45C2" w:rsidRDefault="005C45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var result = num * </w:t>
      </w:r>
      <w:proofErr w:type="gramStart"/>
      <w:r>
        <w:rPr>
          <w:rFonts w:ascii="Times New Roman" w:hAnsi="Times New Roman" w:cs="Times New Roman"/>
          <w:sz w:val="24"/>
          <w:szCs w:val="24"/>
        </w:rPr>
        <w:t>num;</w:t>
      </w:r>
      <w:proofErr w:type="gramEnd"/>
    </w:p>
    <w:p w14:paraId="7B28DAE1" w14:textId="73D1EC67" w:rsidR="005C45C2" w:rsidRDefault="005C45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console.log(result</w:t>
      </w:r>
      <w:proofErr w:type="gramStart"/>
      <w:r>
        <w:rPr>
          <w:rFonts w:ascii="Times New Roman" w:hAnsi="Times New Roman" w:cs="Times New Roman"/>
          <w:sz w:val="24"/>
          <w:szCs w:val="24"/>
        </w:rPr>
        <w:t>);</w:t>
      </w:r>
      <w:proofErr w:type="gramEnd"/>
    </w:p>
    <w:p w14:paraId="27C1616E" w14:textId="03BA3D44" w:rsidR="005C45C2" w:rsidRDefault="005C45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ACD16A8" w14:textId="48EAE108" w:rsidR="005C45C2" w:rsidRDefault="005C45C2" w:rsidP="00661045">
      <w:pPr>
        <w:spacing w:after="0" w:line="240" w:lineRule="auto"/>
        <w:rPr>
          <w:rFonts w:ascii="Times New Roman" w:hAnsi="Times New Roman" w:cs="Times New Roman"/>
          <w:sz w:val="24"/>
          <w:szCs w:val="24"/>
        </w:rPr>
      </w:pPr>
    </w:p>
    <w:p w14:paraId="2BA72769" w14:textId="31CD0A4E" w:rsidR="005C45C2" w:rsidRDefault="005C45C2" w:rsidP="0066104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squareMyNum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  // This would output 25</w:t>
      </w:r>
      <w:r w:rsidR="004F6C10">
        <w:rPr>
          <w:rFonts w:ascii="Times New Roman" w:hAnsi="Times New Roman" w:cs="Times New Roman"/>
          <w:sz w:val="24"/>
          <w:szCs w:val="24"/>
        </w:rPr>
        <w:t xml:space="preserve"> but only viewable in the console.</w:t>
      </w:r>
    </w:p>
    <w:p w14:paraId="22112D60" w14:textId="080689F4" w:rsidR="004F6C10" w:rsidRDefault="004F6C10" w:rsidP="00661045">
      <w:pPr>
        <w:spacing w:after="0" w:line="240" w:lineRule="auto"/>
        <w:rPr>
          <w:rFonts w:ascii="Times New Roman" w:hAnsi="Times New Roman" w:cs="Times New Roman"/>
          <w:sz w:val="24"/>
          <w:szCs w:val="24"/>
        </w:rPr>
      </w:pPr>
    </w:p>
    <w:p w14:paraId="79112BE2" w14:textId="04C4A076" w:rsidR="005C45C2" w:rsidRDefault="004F6C10"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Functions don’t need arguments to work </w:t>
      </w:r>
      <w:r w:rsidR="002738FE">
        <w:rPr>
          <w:rFonts w:ascii="Times New Roman" w:hAnsi="Times New Roman" w:cs="Times New Roman"/>
          <w:sz w:val="24"/>
          <w:szCs w:val="24"/>
        </w:rPr>
        <w:t>but, in some cases,</w:t>
      </w:r>
      <w:r>
        <w:rPr>
          <w:rFonts w:ascii="Times New Roman" w:hAnsi="Times New Roman" w:cs="Times New Roman"/>
          <w:sz w:val="24"/>
          <w:szCs w:val="24"/>
        </w:rPr>
        <w:t xml:space="preserve"> you’ll find that arguments can help you with creating output or manipulating input.</w:t>
      </w:r>
      <w:r w:rsidR="0061776D">
        <w:rPr>
          <w:rFonts w:ascii="Times New Roman" w:hAnsi="Times New Roman" w:cs="Times New Roman"/>
          <w:sz w:val="24"/>
          <w:szCs w:val="24"/>
        </w:rPr>
        <w:t xml:space="preserve"> The content between the parentheses is where you can place your arguments/parameters. The area between the curly bracket is where you place the code you want to be executed when the function is called.</w:t>
      </w:r>
      <w:r>
        <w:rPr>
          <w:rFonts w:ascii="Times New Roman" w:hAnsi="Times New Roman" w:cs="Times New Roman"/>
          <w:sz w:val="24"/>
          <w:szCs w:val="24"/>
        </w:rPr>
        <w:t xml:space="preserve"> </w:t>
      </w:r>
      <w:r w:rsidR="002738FE">
        <w:rPr>
          <w:rFonts w:ascii="Times New Roman" w:hAnsi="Times New Roman" w:cs="Times New Roman"/>
          <w:sz w:val="24"/>
          <w:szCs w:val="24"/>
        </w:rPr>
        <w:t xml:space="preserve">You can pair functions with if/else if/else statements and other JS objects </w:t>
      </w:r>
      <w:r w:rsidR="00A07288">
        <w:rPr>
          <w:rFonts w:ascii="Times New Roman" w:hAnsi="Times New Roman" w:cs="Times New Roman"/>
          <w:sz w:val="24"/>
          <w:szCs w:val="24"/>
        </w:rPr>
        <w:t>to</w:t>
      </w:r>
      <w:r w:rsidR="002738FE">
        <w:rPr>
          <w:rFonts w:ascii="Times New Roman" w:hAnsi="Times New Roman" w:cs="Times New Roman"/>
          <w:sz w:val="24"/>
          <w:szCs w:val="24"/>
        </w:rPr>
        <w:t xml:space="preserve"> create robust applications.</w:t>
      </w:r>
      <w:r w:rsidR="0061776D">
        <w:rPr>
          <w:rFonts w:ascii="Times New Roman" w:hAnsi="Times New Roman" w:cs="Times New Roman"/>
          <w:sz w:val="24"/>
          <w:szCs w:val="24"/>
        </w:rPr>
        <w:t xml:space="preserve"> </w:t>
      </w:r>
    </w:p>
    <w:p w14:paraId="55405C69" w14:textId="77777777" w:rsidR="00BA5928" w:rsidRDefault="00BA5928" w:rsidP="00661045">
      <w:pPr>
        <w:spacing w:after="0" w:line="240" w:lineRule="auto"/>
        <w:rPr>
          <w:rFonts w:ascii="Times New Roman" w:hAnsi="Times New Roman" w:cs="Times New Roman"/>
          <w:sz w:val="24"/>
          <w:szCs w:val="24"/>
        </w:rPr>
      </w:pPr>
    </w:p>
    <w:p w14:paraId="0C95C8D3" w14:textId="3AC02B5F" w:rsidR="000717F4" w:rsidRDefault="00D33593"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I’ve provided coded examples along with explanations in the Class Example section below. Please also read through the Additional Reading articles and the PowerPoint on Blackboard for JavaScript. </w:t>
      </w:r>
      <w:r w:rsidR="00310A93">
        <w:rPr>
          <w:rFonts w:ascii="Times New Roman" w:hAnsi="Times New Roman" w:cs="Times New Roman"/>
          <w:sz w:val="24"/>
          <w:szCs w:val="24"/>
        </w:rPr>
        <w:t xml:space="preserve">You don’t need to read the entire page for each link below, there is a lot of content that is covered. Just read the portions that relate to the content above. </w:t>
      </w:r>
      <w:r>
        <w:rPr>
          <w:rFonts w:ascii="Times New Roman" w:hAnsi="Times New Roman" w:cs="Times New Roman"/>
          <w:sz w:val="24"/>
          <w:szCs w:val="24"/>
        </w:rPr>
        <w:t>All those materials should give you an idea of how those things work.</w:t>
      </w:r>
    </w:p>
    <w:p w14:paraId="111D1F6B" w14:textId="77777777" w:rsidR="00D33593" w:rsidRPr="00661045" w:rsidRDefault="00D33593" w:rsidP="00661045">
      <w:pPr>
        <w:spacing w:after="0" w:line="240" w:lineRule="auto"/>
        <w:rPr>
          <w:rFonts w:ascii="Times New Roman" w:hAnsi="Times New Roman" w:cs="Times New Roman"/>
          <w:sz w:val="24"/>
          <w:szCs w:val="24"/>
        </w:rPr>
      </w:pPr>
    </w:p>
    <w:p w14:paraId="5718FA1C" w14:textId="115072AA" w:rsidR="00A73732" w:rsidRPr="00A73732" w:rsidRDefault="00A73732" w:rsidP="0027793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Reading</w:t>
      </w:r>
    </w:p>
    <w:p w14:paraId="09F8F28F" w14:textId="06494FC4" w:rsidR="00D241D1" w:rsidRDefault="004F2673" w:rsidP="005C1716">
      <w:pPr>
        <w:pStyle w:val="ListParagraph"/>
        <w:numPr>
          <w:ilvl w:val="0"/>
          <w:numId w:val="41"/>
        </w:numPr>
        <w:spacing w:line="240" w:lineRule="auto"/>
        <w:rPr>
          <w:rFonts w:ascii="Times New Roman" w:hAnsi="Times New Roman" w:cs="Times New Roman"/>
          <w:sz w:val="24"/>
          <w:szCs w:val="24"/>
        </w:rPr>
      </w:pPr>
      <w:hyperlink r:id="rId5" w:history="1">
        <w:r w:rsidR="001040D5" w:rsidRPr="001040D5">
          <w:rPr>
            <w:rStyle w:val="Hyperlink"/>
            <w:rFonts w:ascii="Times New Roman" w:hAnsi="Times New Roman" w:cs="Times New Roman"/>
            <w:sz w:val="24"/>
            <w:szCs w:val="24"/>
          </w:rPr>
          <w:t>https://htmldog.com/guides/javascript/beginner/makingstuffhappen/</w:t>
        </w:r>
      </w:hyperlink>
      <w:r w:rsidR="001040D5">
        <w:rPr>
          <w:rFonts w:ascii="Times New Roman" w:hAnsi="Times New Roman" w:cs="Times New Roman"/>
          <w:sz w:val="24"/>
          <w:szCs w:val="24"/>
        </w:rPr>
        <w:t xml:space="preserve"> (</w:t>
      </w:r>
      <w:r w:rsidR="00D241D1">
        <w:rPr>
          <w:rFonts w:ascii="Times New Roman" w:hAnsi="Times New Roman" w:cs="Times New Roman"/>
          <w:sz w:val="24"/>
          <w:szCs w:val="24"/>
        </w:rPr>
        <w:t>connecting JS)</w:t>
      </w:r>
    </w:p>
    <w:p w14:paraId="4585B545" w14:textId="5F9CB30E" w:rsidR="00D241D1" w:rsidRDefault="004F2673" w:rsidP="005C1716">
      <w:pPr>
        <w:pStyle w:val="ListParagraph"/>
        <w:numPr>
          <w:ilvl w:val="0"/>
          <w:numId w:val="41"/>
        </w:numPr>
        <w:spacing w:line="240" w:lineRule="auto"/>
        <w:rPr>
          <w:rFonts w:ascii="Times New Roman" w:hAnsi="Times New Roman" w:cs="Times New Roman"/>
          <w:sz w:val="24"/>
          <w:szCs w:val="24"/>
        </w:rPr>
      </w:pPr>
      <w:hyperlink r:id="rId6" w:history="1">
        <w:r w:rsidR="005A663A" w:rsidRPr="005A663A">
          <w:rPr>
            <w:rStyle w:val="Hyperlink"/>
            <w:rFonts w:ascii="Times New Roman" w:hAnsi="Times New Roman" w:cs="Times New Roman"/>
            <w:sz w:val="24"/>
            <w:szCs w:val="24"/>
          </w:rPr>
          <w:t>https://javascript.info/types</w:t>
        </w:r>
      </w:hyperlink>
      <w:r w:rsidR="005A663A">
        <w:rPr>
          <w:rFonts w:ascii="Times New Roman" w:hAnsi="Times New Roman" w:cs="Times New Roman"/>
          <w:sz w:val="24"/>
          <w:szCs w:val="24"/>
        </w:rPr>
        <w:t xml:space="preserve"> (data types)</w:t>
      </w:r>
    </w:p>
    <w:p w14:paraId="198DFAC0" w14:textId="54E7665A" w:rsidR="0006062F" w:rsidRDefault="004F2673" w:rsidP="005C1716">
      <w:pPr>
        <w:pStyle w:val="ListParagraph"/>
        <w:numPr>
          <w:ilvl w:val="0"/>
          <w:numId w:val="41"/>
        </w:numPr>
        <w:spacing w:line="240" w:lineRule="auto"/>
        <w:rPr>
          <w:rFonts w:ascii="Times New Roman" w:hAnsi="Times New Roman" w:cs="Times New Roman"/>
          <w:sz w:val="24"/>
          <w:szCs w:val="24"/>
        </w:rPr>
      </w:pPr>
      <w:hyperlink r:id="rId7" w:history="1">
        <w:r w:rsidR="0006062F" w:rsidRPr="0006062F">
          <w:rPr>
            <w:rStyle w:val="Hyperlink"/>
            <w:rFonts w:ascii="Times New Roman" w:hAnsi="Times New Roman" w:cs="Times New Roman"/>
            <w:sz w:val="24"/>
            <w:szCs w:val="24"/>
          </w:rPr>
          <w:t>https://developer.mozilla.org/en-US/docs/Web/JavaScript/Reference/Statements/if...else</w:t>
        </w:r>
      </w:hyperlink>
      <w:r w:rsidR="0006062F">
        <w:rPr>
          <w:rFonts w:ascii="Times New Roman" w:hAnsi="Times New Roman" w:cs="Times New Roman"/>
          <w:sz w:val="24"/>
          <w:szCs w:val="24"/>
        </w:rPr>
        <w:t xml:space="preserve"> (if/else statements)</w:t>
      </w:r>
    </w:p>
    <w:p w14:paraId="4C4E7D7C" w14:textId="1F1FDAE2" w:rsidR="008E3802" w:rsidRDefault="004F2673" w:rsidP="005C1716">
      <w:pPr>
        <w:pStyle w:val="ListParagraph"/>
        <w:numPr>
          <w:ilvl w:val="0"/>
          <w:numId w:val="41"/>
        </w:numPr>
        <w:spacing w:line="240" w:lineRule="auto"/>
        <w:rPr>
          <w:rFonts w:ascii="Times New Roman" w:hAnsi="Times New Roman" w:cs="Times New Roman"/>
          <w:sz w:val="24"/>
          <w:szCs w:val="24"/>
        </w:rPr>
      </w:pPr>
      <w:hyperlink r:id="rId8" w:history="1">
        <w:r w:rsidR="00CB467A" w:rsidRPr="00CB467A">
          <w:rPr>
            <w:rStyle w:val="Hyperlink"/>
            <w:rFonts w:ascii="Times New Roman" w:hAnsi="Times New Roman" w:cs="Times New Roman"/>
            <w:sz w:val="24"/>
            <w:szCs w:val="24"/>
          </w:rPr>
          <w:t>https://developer.mozilla.org/en-US/docs/Web/JavaScript/Guide/Loops_and_iteration</w:t>
        </w:r>
      </w:hyperlink>
      <w:r w:rsidR="00CB467A">
        <w:rPr>
          <w:rFonts w:ascii="Times New Roman" w:hAnsi="Times New Roman" w:cs="Times New Roman"/>
          <w:sz w:val="24"/>
          <w:szCs w:val="24"/>
        </w:rPr>
        <w:t xml:space="preserve"> (all kinds of loops)</w:t>
      </w:r>
    </w:p>
    <w:p w14:paraId="50D90249" w14:textId="08AC83B3" w:rsidR="00DD660F" w:rsidRDefault="004F2673" w:rsidP="005C1716">
      <w:pPr>
        <w:pStyle w:val="ListParagraph"/>
        <w:numPr>
          <w:ilvl w:val="0"/>
          <w:numId w:val="41"/>
        </w:numPr>
        <w:spacing w:line="240" w:lineRule="auto"/>
        <w:rPr>
          <w:rFonts w:ascii="Times New Roman" w:hAnsi="Times New Roman" w:cs="Times New Roman"/>
          <w:sz w:val="24"/>
          <w:szCs w:val="24"/>
        </w:rPr>
      </w:pPr>
      <w:hyperlink r:id="rId9" w:history="1">
        <w:r w:rsidR="001837AA" w:rsidRPr="001837AA">
          <w:rPr>
            <w:rStyle w:val="Hyperlink"/>
            <w:rFonts w:ascii="Times New Roman" w:hAnsi="Times New Roman" w:cs="Times New Roman"/>
            <w:sz w:val="24"/>
            <w:szCs w:val="24"/>
          </w:rPr>
          <w:t>https://htmldog.com/guides/javascript/beginner/functions/</w:t>
        </w:r>
      </w:hyperlink>
      <w:r w:rsidR="001837AA">
        <w:rPr>
          <w:rFonts w:ascii="Times New Roman" w:hAnsi="Times New Roman" w:cs="Times New Roman"/>
          <w:sz w:val="24"/>
          <w:szCs w:val="24"/>
        </w:rPr>
        <w:t xml:space="preserve"> (functions)</w:t>
      </w:r>
    </w:p>
    <w:p w14:paraId="5D451DD7" w14:textId="22F9F3C6" w:rsidR="00460B5C" w:rsidRDefault="004F2673" w:rsidP="005C1716">
      <w:pPr>
        <w:pStyle w:val="ListParagraph"/>
        <w:numPr>
          <w:ilvl w:val="0"/>
          <w:numId w:val="41"/>
        </w:numPr>
        <w:spacing w:line="240" w:lineRule="auto"/>
        <w:rPr>
          <w:rFonts w:ascii="Times New Roman" w:hAnsi="Times New Roman" w:cs="Times New Roman"/>
          <w:sz w:val="24"/>
          <w:szCs w:val="24"/>
        </w:rPr>
      </w:pPr>
      <w:hyperlink r:id="rId10" w:history="1">
        <w:r w:rsidR="00460B5C" w:rsidRPr="00460B5C">
          <w:rPr>
            <w:rStyle w:val="Hyperlink"/>
            <w:rFonts w:ascii="Times New Roman" w:hAnsi="Times New Roman" w:cs="Times New Roman"/>
            <w:sz w:val="24"/>
            <w:szCs w:val="24"/>
          </w:rPr>
          <w:t>https://eloquentjavascript.net/</w:t>
        </w:r>
      </w:hyperlink>
      <w:r w:rsidR="00460B5C">
        <w:rPr>
          <w:rFonts w:ascii="Times New Roman" w:hAnsi="Times New Roman" w:cs="Times New Roman"/>
          <w:sz w:val="24"/>
          <w:szCs w:val="24"/>
        </w:rPr>
        <w:t xml:space="preserve"> (Free eBook on JavaScript </w:t>
      </w:r>
      <w:proofErr w:type="gramStart"/>
      <w:r w:rsidR="00460B5C">
        <w:rPr>
          <w:rFonts w:ascii="Times New Roman" w:hAnsi="Times New Roman" w:cs="Times New Roman"/>
          <w:sz w:val="24"/>
          <w:szCs w:val="24"/>
        </w:rPr>
        <w:t>-  super</w:t>
      </w:r>
      <w:proofErr w:type="gramEnd"/>
      <w:r w:rsidR="00460B5C">
        <w:rPr>
          <w:rFonts w:ascii="Times New Roman" w:hAnsi="Times New Roman" w:cs="Times New Roman"/>
          <w:sz w:val="24"/>
          <w:szCs w:val="24"/>
        </w:rPr>
        <w:t xml:space="preserve"> comprehensive</w:t>
      </w:r>
      <w:r w:rsidR="008A1B78">
        <w:rPr>
          <w:rFonts w:ascii="Times New Roman" w:hAnsi="Times New Roman" w:cs="Times New Roman"/>
          <w:sz w:val="24"/>
          <w:szCs w:val="24"/>
        </w:rPr>
        <w:t xml:space="preserve"> – I would check out parts 1-3 for this week)</w:t>
      </w:r>
    </w:p>
    <w:p w14:paraId="6A09C606" w14:textId="1E3F5A17" w:rsidR="002B2978" w:rsidRDefault="004F2673" w:rsidP="005C1716">
      <w:pPr>
        <w:pStyle w:val="ListParagraph"/>
        <w:numPr>
          <w:ilvl w:val="0"/>
          <w:numId w:val="41"/>
        </w:numPr>
        <w:spacing w:line="240" w:lineRule="auto"/>
        <w:rPr>
          <w:rFonts w:ascii="Times New Roman" w:hAnsi="Times New Roman" w:cs="Times New Roman"/>
          <w:sz w:val="24"/>
          <w:szCs w:val="24"/>
        </w:rPr>
      </w:pPr>
      <w:hyperlink r:id="rId11" w:history="1">
        <w:r w:rsidR="002B2978" w:rsidRPr="002B2978">
          <w:rPr>
            <w:rStyle w:val="Hyperlink"/>
            <w:rFonts w:ascii="Times New Roman" w:hAnsi="Times New Roman" w:cs="Times New Roman"/>
            <w:sz w:val="24"/>
            <w:szCs w:val="24"/>
          </w:rPr>
          <w:t>https://www.w3schools.com/js/default.asp</w:t>
        </w:r>
      </w:hyperlink>
      <w:r w:rsidR="002B2978">
        <w:rPr>
          <w:rFonts w:ascii="Times New Roman" w:hAnsi="Times New Roman" w:cs="Times New Roman"/>
          <w:sz w:val="24"/>
          <w:szCs w:val="24"/>
        </w:rPr>
        <w:t xml:space="preserve"> (Tutorials on everything – use with caution)</w:t>
      </w:r>
    </w:p>
    <w:p w14:paraId="7F6FE1B8" w14:textId="10480BF7" w:rsidR="00FD58BF" w:rsidRPr="00D241D1" w:rsidRDefault="004F2673" w:rsidP="005C1716">
      <w:pPr>
        <w:pStyle w:val="ListParagraph"/>
        <w:numPr>
          <w:ilvl w:val="0"/>
          <w:numId w:val="41"/>
        </w:numPr>
        <w:spacing w:line="240" w:lineRule="auto"/>
        <w:rPr>
          <w:rFonts w:ascii="Times New Roman" w:hAnsi="Times New Roman" w:cs="Times New Roman"/>
          <w:sz w:val="24"/>
          <w:szCs w:val="24"/>
        </w:rPr>
      </w:pPr>
      <w:hyperlink r:id="rId12" w:history="1">
        <w:r w:rsidR="00FD58BF" w:rsidRPr="00FD58BF">
          <w:rPr>
            <w:rStyle w:val="Hyperlink"/>
            <w:rFonts w:ascii="Times New Roman" w:hAnsi="Times New Roman" w:cs="Times New Roman"/>
            <w:sz w:val="24"/>
            <w:szCs w:val="24"/>
          </w:rPr>
          <w:t>https://www.javascript.com/</w:t>
        </w:r>
      </w:hyperlink>
      <w:r w:rsidR="00FD58BF">
        <w:rPr>
          <w:rFonts w:ascii="Times New Roman" w:hAnsi="Times New Roman" w:cs="Times New Roman"/>
          <w:sz w:val="24"/>
          <w:szCs w:val="24"/>
        </w:rPr>
        <w:t xml:space="preserve"> (More tutorials with examples)</w:t>
      </w:r>
      <w:bookmarkStart w:id="0" w:name="_GoBack"/>
      <w:bookmarkEnd w:id="0"/>
    </w:p>
    <w:p w14:paraId="2AE06D8B" w14:textId="4DBD7DEA" w:rsidR="001812D6" w:rsidRPr="00F271F0" w:rsidRDefault="001812D6" w:rsidP="001812D6">
      <w:pPr>
        <w:spacing w:line="240" w:lineRule="auto"/>
        <w:rPr>
          <w:rFonts w:ascii="Times New Roman" w:hAnsi="Times New Roman" w:cs="Times New Roman"/>
          <w:bCs/>
          <w:sz w:val="24"/>
          <w:szCs w:val="24"/>
        </w:rPr>
      </w:pPr>
      <w:r w:rsidRPr="00F271F0">
        <w:rPr>
          <w:rFonts w:ascii="Times New Roman" w:hAnsi="Times New Roman" w:cs="Times New Roman"/>
          <w:b/>
          <w:sz w:val="24"/>
          <w:szCs w:val="24"/>
          <w:u w:val="single"/>
        </w:rPr>
        <w:t>Class Example:</w:t>
      </w:r>
    </w:p>
    <w:p w14:paraId="1E519DFA" w14:textId="4498B2EB" w:rsidR="00672076" w:rsidRDefault="004F2673" w:rsidP="001812D6">
      <w:pPr>
        <w:spacing w:line="240" w:lineRule="auto"/>
        <w:rPr>
          <w:rFonts w:ascii="Times New Roman" w:hAnsi="Times New Roman" w:cs="Times New Roman"/>
          <w:bCs/>
          <w:sz w:val="24"/>
          <w:szCs w:val="24"/>
        </w:rPr>
      </w:pPr>
      <w:hyperlink r:id="rId13" w:history="1">
        <w:r w:rsidR="00B73F21" w:rsidRPr="00B73F21">
          <w:rPr>
            <w:rStyle w:val="Hyperlink"/>
            <w:rFonts w:ascii="Times New Roman" w:hAnsi="Times New Roman" w:cs="Times New Roman"/>
            <w:bCs/>
            <w:sz w:val="24"/>
            <w:szCs w:val="24"/>
          </w:rPr>
          <w:t>https://iinf362.000webhostapp.com/examples/javascript-intro/</w:t>
        </w:r>
      </w:hyperlink>
    </w:p>
    <w:p w14:paraId="3114B60B" w14:textId="7F00D445" w:rsidR="00B73F21" w:rsidRDefault="00B73F21" w:rsidP="001812D6">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Right-click this page in order to view the page source. I’ve explained things on the page </w:t>
      </w:r>
      <w:r w:rsidR="004F2673">
        <w:rPr>
          <w:rFonts w:ascii="Times New Roman" w:hAnsi="Times New Roman" w:cs="Times New Roman"/>
          <w:bCs/>
          <w:sz w:val="24"/>
          <w:szCs w:val="24"/>
        </w:rPr>
        <w:t>and</w:t>
      </w:r>
      <w:r>
        <w:rPr>
          <w:rFonts w:ascii="Times New Roman" w:hAnsi="Times New Roman" w:cs="Times New Roman"/>
          <w:bCs/>
          <w:sz w:val="24"/>
          <w:szCs w:val="24"/>
        </w:rPr>
        <w:t xml:space="preserve"> left comments throughout the JavaScript to help you understand what is going on.</w:t>
      </w:r>
    </w:p>
    <w:p w14:paraId="7F3E18F5" w14:textId="77777777" w:rsidR="00EC090A" w:rsidRPr="00F271F0" w:rsidRDefault="00EC090A" w:rsidP="001812D6">
      <w:pPr>
        <w:spacing w:line="240" w:lineRule="auto"/>
        <w:rPr>
          <w:rFonts w:ascii="Times New Roman" w:hAnsi="Times New Roman" w:cs="Times New Roman"/>
          <w:bCs/>
          <w:sz w:val="24"/>
          <w:szCs w:val="24"/>
        </w:rPr>
      </w:pPr>
    </w:p>
    <w:p w14:paraId="4F88C2E1" w14:textId="1380ED71" w:rsidR="00B00EE5" w:rsidRPr="00F271F0" w:rsidRDefault="0079034C" w:rsidP="00E110DE">
      <w:pPr>
        <w:spacing w:line="240" w:lineRule="auto"/>
        <w:rPr>
          <w:rFonts w:ascii="Times New Roman" w:hAnsi="Times New Roman" w:cs="Times New Roman"/>
          <w:b/>
          <w:sz w:val="28"/>
          <w:szCs w:val="28"/>
          <w:u w:val="single"/>
        </w:rPr>
      </w:pPr>
      <w:r w:rsidRPr="00F271F0">
        <w:rPr>
          <w:rFonts w:ascii="Times New Roman" w:hAnsi="Times New Roman" w:cs="Times New Roman"/>
          <w:b/>
          <w:sz w:val="28"/>
          <w:szCs w:val="28"/>
          <w:u w:val="single"/>
        </w:rPr>
        <w:t>If you haven’t done so already</w:t>
      </w:r>
      <w:r w:rsidR="00B00EE5" w:rsidRPr="00F271F0">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271F0" w:rsidRDefault="0014489F" w:rsidP="00E110DE">
      <w:pPr>
        <w:spacing w:line="240" w:lineRule="auto"/>
        <w:rPr>
          <w:rFonts w:ascii="Times New Roman" w:hAnsi="Times New Roman" w:cs="Times New Roman"/>
          <w:bCs/>
          <w:sz w:val="24"/>
          <w:szCs w:val="24"/>
        </w:rPr>
      </w:pPr>
    </w:p>
    <w:p w14:paraId="7EB8260C" w14:textId="1CFAA9B4" w:rsidR="005D4DEA" w:rsidRDefault="007F0000" w:rsidP="009539F1">
      <w:pPr>
        <w:spacing w:after="0" w:line="240" w:lineRule="auto"/>
        <w:rPr>
          <w:rFonts w:ascii="Times New Roman" w:hAnsi="Times New Roman" w:cs="Times New Roman"/>
          <w:b/>
          <w:sz w:val="24"/>
          <w:szCs w:val="24"/>
        </w:rPr>
      </w:pPr>
      <w:bookmarkStart w:id="1" w:name="_Hlk34222383"/>
      <w:r>
        <w:rPr>
          <w:rFonts w:ascii="Times New Roman" w:hAnsi="Times New Roman" w:cs="Times New Roman"/>
          <w:b/>
          <w:sz w:val="24"/>
          <w:szCs w:val="24"/>
        </w:rPr>
        <w:t xml:space="preserve">JS Challenges </w:t>
      </w:r>
    </w:p>
    <w:bookmarkEnd w:id="1"/>
    <w:p w14:paraId="39826FB0" w14:textId="3737B48B" w:rsidR="00FC2594" w:rsidRDefault="005B0E28" w:rsidP="00FC2594">
      <w:pPr>
        <w:spacing w:after="0" w:line="240" w:lineRule="auto"/>
        <w:rPr>
          <w:rFonts w:ascii="Times New Roman" w:hAnsi="Times New Roman" w:cs="Times New Roman"/>
          <w:bCs/>
          <w:sz w:val="24"/>
          <w:szCs w:val="24"/>
        </w:rPr>
      </w:pPr>
      <w:r>
        <w:rPr>
          <w:rFonts w:ascii="Times New Roman" w:hAnsi="Times New Roman" w:cs="Times New Roman"/>
          <w:sz w:val="24"/>
          <w:szCs w:val="24"/>
        </w:rPr>
        <w:t>Download the “</w:t>
      </w:r>
      <w:r w:rsidR="00F11869">
        <w:rPr>
          <w:rFonts w:ascii="Times New Roman" w:hAnsi="Times New Roman" w:cs="Times New Roman"/>
          <w:sz w:val="24"/>
          <w:szCs w:val="24"/>
        </w:rPr>
        <w:t>JS-Challenges</w:t>
      </w:r>
      <w:r>
        <w:rPr>
          <w:rFonts w:ascii="Times New Roman" w:hAnsi="Times New Roman" w:cs="Times New Roman"/>
          <w:sz w:val="24"/>
          <w:szCs w:val="24"/>
        </w:rPr>
        <w:t xml:space="preserve">.zip” folder from Blackboard under </w:t>
      </w:r>
      <w:r>
        <w:rPr>
          <w:rFonts w:ascii="Times New Roman" w:hAnsi="Times New Roman" w:cs="Times New Roman"/>
          <w:bCs/>
          <w:sz w:val="24"/>
          <w:szCs w:val="24"/>
        </w:rPr>
        <w:t xml:space="preserve">the Lecture Notes for this week or in the Assignments folder. Inside of this zip folder, </w:t>
      </w:r>
      <w:r w:rsidR="009F68B1">
        <w:rPr>
          <w:rFonts w:ascii="Times New Roman" w:hAnsi="Times New Roman" w:cs="Times New Roman"/>
          <w:bCs/>
          <w:sz w:val="24"/>
          <w:szCs w:val="24"/>
        </w:rPr>
        <w:t xml:space="preserve">you’ll find </w:t>
      </w:r>
      <w:r w:rsidR="00F11869">
        <w:rPr>
          <w:rFonts w:ascii="Times New Roman" w:hAnsi="Times New Roman" w:cs="Times New Roman"/>
          <w:bCs/>
          <w:sz w:val="24"/>
          <w:szCs w:val="24"/>
        </w:rPr>
        <w:t xml:space="preserve">an HTML file, a </w:t>
      </w:r>
      <w:proofErr w:type="spellStart"/>
      <w:r w:rsidR="00F11869">
        <w:rPr>
          <w:rFonts w:ascii="Times New Roman" w:hAnsi="Times New Roman" w:cs="Times New Roman"/>
          <w:bCs/>
          <w:sz w:val="24"/>
          <w:szCs w:val="24"/>
        </w:rPr>
        <w:t>js</w:t>
      </w:r>
      <w:proofErr w:type="spellEnd"/>
      <w:r w:rsidR="00F11869">
        <w:rPr>
          <w:rFonts w:ascii="Times New Roman" w:hAnsi="Times New Roman" w:cs="Times New Roman"/>
          <w:bCs/>
          <w:sz w:val="24"/>
          <w:szCs w:val="24"/>
        </w:rPr>
        <w:t xml:space="preserve"> folder, and a </w:t>
      </w:r>
      <w:r w:rsidR="007A7EF6">
        <w:rPr>
          <w:rFonts w:ascii="Times New Roman" w:hAnsi="Times New Roman" w:cs="Times New Roman"/>
          <w:bCs/>
          <w:sz w:val="24"/>
          <w:szCs w:val="24"/>
        </w:rPr>
        <w:t>script.js file</w:t>
      </w:r>
      <w:r w:rsidR="009F68B1">
        <w:rPr>
          <w:rFonts w:ascii="Times New Roman" w:hAnsi="Times New Roman" w:cs="Times New Roman"/>
          <w:bCs/>
          <w:sz w:val="24"/>
          <w:szCs w:val="24"/>
        </w:rPr>
        <w:t xml:space="preserve">. </w:t>
      </w:r>
      <w:r w:rsidR="0009569D">
        <w:rPr>
          <w:rFonts w:ascii="Times New Roman" w:hAnsi="Times New Roman" w:cs="Times New Roman"/>
          <w:bCs/>
          <w:sz w:val="24"/>
          <w:szCs w:val="24"/>
        </w:rPr>
        <w:t xml:space="preserve">Using </w:t>
      </w:r>
      <w:r w:rsidR="00F11869">
        <w:rPr>
          <w:rFonts w:ascii="Times New Roman" w:hAnsi="Times New Roman" w:cs="Times New Roman"/>
          <w:bCs/>
          <w:sz w:val="24"/>
          <w:szCs w:val="24"/>
        </w:rPr>
        <w:t>t</w:t>
      </w:r>
      <w:r w:rsidR="007A7EF6">
        <w:rPr>
          <w:rFonts w:ascii="Times New Roman" w:hAnsi="Times New Roman" w:cs="Times New Roman"/>
          <w:bCs/>
          <w:sz w:val="24"/>
          <w:szCs w:val="24"/>
        </w:rPr>
        <w:t>hese</w:t>
      </w:r>
      <w:r w:rsidR="0028328F">
        <w:rPr>
          <w:rFonts w:ascii="Times New Roman" w:hAnsi="Times New Roman" w:cs="Times New Roman"/>
          <w:bCs/>
          <w:sz w:val="24"/>
          <w:szCs w:val="24"/>
        </w:rPr>
        <w:t xml:space="preserve"> file</w:t>
      </w:r>
      <w:r w:rsidR="007A7EF6">
        <w:rPr>
          <w:rFonts w:ascii="Times New Roman" w:hAnsi="Times New Roman" w:cs="Times New Roman"/>
          <w:bCs/>
          <w:sz w:val="24"/>
          <w:szCs w:val="24"/>
        </w:rPr>
        <w:t>s</w:t>
      </w:r>
      <w:r w:rsidR="0028328F">
        <w:rPr>
          <w:rFonts w:ascii="Times New Roman" w:hAnsi="Times New Roman" w:cs="Times New Roman"/>
          <w:bCs/>
          <w:sz w:val="24"/>
          <w:szCs w:val="24"/>
        </w:rPr>
        <w:t xml:space="preserve">, your task is </w:t>
      </w:r>
      <w:r w:rsidR="002218E0">
        <w:rPr>
          <w:rFonts w:ascii="Times New Roman" w:hAnsi="Times New Roman" w:cs="Times New Roman"/>
          <w:bCs/>
          <w:sz w:val="24"/>
          <w:szCs w:val="24"/>
        </w:rPr>
        <w:t xml:space="preserve">to </w:t>
      </w:r>
      <w:r w:rsidR="00F11869">
        <w:rPr>
          <w:rFonts w:ascii="Times New Roman" w:hAnsi="Times New Roman" w:cs="Times New Roman"/>
          <w:bCs/>
          <w:sz w:val="24"/>
          <w:szCs w:val="24"/>
        </w:rPr>
        <w:t xml:space="preserve">add </w:t>
      </w:r>
      <w:r w:rsidR="007A7EF6">
        <w:rPr>
          <w:rFonts w:ascii="Times New Roman" w:hAnsi="Times New Roman" w:cs="Times New Roman"/>
          <w:bCs/>
          <w:sz w:val="24"/>
          <w:szCs w:val="24"/>
        </w:rPr>
        <w:t xml:space="preserve">relevant HTML and JS </w:t>
      </w:r>
      <w:r w:rsidR="00F11869">
        <w:rPr>
          <w:rFonts w:ascii="Times New Roman" w:hAnsi="Times New Roman" w:cs="Times New Roman"/>
          <w:bCs/>
          <w:sz w:val="24"/>
          <w:szCs w:val="24"/>
        </w:rPr>
        <w:t>to complete the challenges</w:t>
      </w:r>
      <w:r w:rsidR="007A7EF6">
        <w:rPr>
          <w:rFonts w:ascii="Times New Roman" w:hAnsi="Times New Roman" w:cs="Times New Roman"/>
          <w:bCs/>
          <w:sz w:val="24"/>
          <w:szCs w:val="24"/>
        </w:rPr>
        <w:t xml:space="preserve"> listed</w:t>
      </w:r>
      <w:r w:rsidR="00F11869">
        <w:rPr>
          <w:rFonts w:ascii="Times New Roman" w:hAnsi="Times New Roman" w:cs="Times New Roman"/>
          <w:bCs/>
          <w:sz w:val="24"/>
          <w:szCs w:val="24"/>
        </w:rPr>
        <w:t xml:space="preserve"> below. </w:t>
      </w:r>
      <w:r w:rsidR="007A7EF6">
        <w:rPr>
          <w:rFonts w:ascii="Times New Roman" w:hAnsi="Times New Roman" w:cs="Times New Roman"/>
          <w:bCs/>
          <w:sz w:val="24"/>
          <w:szCs w:val="24"/>
        </w:rPr>
        <w:t>Some of the challenges will display results in the browser and others will produce results in the console. Make sure you check both places to ensure you have completed the assignment. The challenges should be completed exactly as I have them described below.</w:t>
      </w:r>
    </w:p>
    <w:p w14:paraId="6F161242" w14:textId="3CC75F0B" w:rsidR="007A7EF6" w:rsidRDefault="007A7EF6" w:rsidP="00FC2594">
      <w:pPr>
        <w:spacing w:after="0" w:line="240" w:lineRule="auto"/>
        <w:rPr>
          <w:rFonts w:ascii="Times New Roman" w:hAnsi="Times New Roman" w:cs="Times New Roman"/>
          <w:bCs/>
          <w:sz w:val="24"/>
          <w:szCs w:val="24"/>
        </w:rPr>
      </w:pPr>
    </w:p>
    <w:p w14:paraId="4414602B" w14:textId="3879646C" w:rsidR="00196CED" w:rsidRDefault="003833D8" w:rsidP="00C57A09">
      <w:pPr>
        <w:spacing w:after="0" w:line="240" w:lineRule="auto"/>
        <w:rPr>
          <w:rFonts w:ascii="Times New Roman" w:hAnsi="Times New Roman" w:cs="Times New Roman"/>
          <w:bCs/>
          <w:sz w:val="24"/>
          <w:szCs w:val="24"/>
        </w:rPr>
      </w:pPr>
      <w:r>
        <w:rPr>
          <w:rFonts w:ascii="Times New Roman" w:hAnsi="Times New Roman" w:cs="Times New Roman"/>
          <w:bCs/>
          <w:sz w:val="24"/>
          <w:szCs w:val="24"/>
          <w:u w:val="single"/>
        </w:rPr>
        <w:t>Challenges</w:t>
      </w:r>
    </w:p>
    <w:p w14:paraId="240E5416" w14:textId="32EC7BD9" w:rsidR="003833D8" w:rsidRDefault="001466AB" w:rsidP="00061ACF">
      <w:pPr>
        <w:pStyle w:val="ListParagraph"/>
        <w:numPr>
          <w:ilvl w:val="0"/>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Create a form with three input</w:t>
      </w:r>
      <w:r w:rsidR="00324BEA">
        <w:rPr>
          <w:rFonts w:ascii="Times New Roman" w:hAnsi="Times New Roman" w:cs="Times New Roman"/>
          <w:bCs/>
          <w:sz w:val="24"/>
          <w:szCs w:val="24"/>
        </w:rPr>
        <w:t xml:space="preserve"> boxes </w:t>
      </w:r>
      <w:r>
        <w:rPr>
          <w:rFonts w:ascii="Times New Roman" w:hAnsi="Times New Roman" w:cs="Times New Roman"/>
          <w:bCs/>
          <w:sz w:val="24"/>
          <w:szCs w:val="24"/>
        </w:rPr>
        <w:t xml:space="preserve">and a button. </w:t>
      </w:r>
      <w:r w:rsidR="00324BEA">
        <w:rPr>
          <w:rFonts w:ascii="Times New Roman" w:hAnsi="Times New Roman" w:cs="Times New Roman"/>
          <w:bCs/>
          <w:sz w:val="24"/>
          <w:szCs w:val="24"/>
        </w:rPr>
        <w:t xml:space="preserve">These input boxes should receive numbers as their values. </w:t>
      </w:r>
      <w:r>
        <w:rPr>
          <w:rFonts w:ascii="Times New Roman" w:hAnsi="Times New Roman" w:cs="Times New Roman"/>
          <w:bCs/>
          <w:sz w:val="24"/>
          <w:szCs w:val="24"/>
        </w:rPr>
        <w:t xml:space="preserve">When the user clicks </w:t>
      </w:r>
      <w:r w:rsidR="009D079C">
        <w:rPr>
          <w:rFonts w:ascii="Times New Roman" w:hAnsi="Times New Roman" w:cs="Times New Roman"/>
          <w:bCs/>
          <w:sz w:val="24"/>
          <w:szCs w:val="24"/>
        </w:rPr>
        <w:t>your button/</w:t>
      </w:r>
      <w:r>
        <w:rPr>
          <w:rFonts w:ascii="Times New Roman" w:hAnsi="Times New Roman" w:cs="Times New Roman"/>
          <w:bCs/>
          <w:sz w:val="24"/>
          <w:szCs w:val="24"/>
        </w:rPr>
        <w:t xml:space="preserve">submit, a message should appear (using alert, console.log, or </w:t>
      </w:r>
      <w:proofErr w:type="spellStart"/>
      <w:r>
        <w:rPr>
          <w:rFonts w:ascii="Times New Roman" w:hAnsi="Times New Roman" w:cs="Times New Roman"/>
          <w:bCs/>
          <w:sz w:val="24"/>
          <w:szCs w:val="24"/>
        </w:rPr>
        <w:t>innerHTML</w:t>
      </w:r>
      <w:proofErr w:type="spellEnd"/>
      <w:r>
        <w:rPr>
          <w:rFonts w:ascii="Times New Roman" w:hAnsi="Times New Roman" w:cs="Times New Roman"/>
          <w:bCs/>
          <w:sz w:val="24"/>
          <w:szCs w:val="24"/>
        </w:rPr>
        <w:t>) to give them the following information:</w:t>
      </w:r>
    </w:p>
    <w:p w14:paraId="68640C09" w14:textId="77777777" w:rsidR="001466AB" w:rsidRDefault="001466AB" w:rsidP="001466AB">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numbers were entered</w:t>
      </w:r>
    </w:p>
    <w:p w14:paraId="61C25812" w14:textId="77777777" w:rsidR="001466AB" w:rsidRDefault="001466AB" w:rsidP="001466AB">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The sum of those numbers</w:t>
      </w:r>
    </w:p>
    <w:p w14:paraId="1DCEBC6A" w14:textId="5F807338" w:rsidR="001466AB" w:rsidRDefault="001466AB" w:rsidP="001466AB">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The average of those numbers</w:t>
      </w:r>
    </w:p>
    <w:p w14:paraId="5DD116CA" w14:textId="29AF663A" w:rsidR="001466AB" w:rsidRDefault="001466AB" w:rsidP="001466A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Input:</w:t>
      </w:r>
    </w:p>
    <w:p w14:paraId="04EEEED9" w14:textId="2B07EBF5" w:rsidR="001466AB" w:rsidRDefault="001466AB" w:rsidP="001466AB">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The user types in 3, 5 and 7</w:t>
      </w:r>
      <w:r w:rsidR="00B05EB5">
        <w:rPr>
          <w:rFonts w:ascii="Times New Roman" w:hAnsi="Times New Roman" w:cs="Times New Roman"/>
          <w:bCs/>
          <w:sz w:val="24"/>
          <w:szCs w:val="24"/>
        </w:rPr>
        <w:t xml:space="preserve"> and then clicks submit.</w:t>
      </w:r>
    </w:p>
    <w:p w14:paraId="74ACB508" w14:textId="6AF73113" w:rsidR="001466AB" w:rsidRDefault="001466AB" w:rsidP="001466AB">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Output:</w:t>
      </w:r>
    </w:p>
    <w:p w14:paraId="2822A32F" w14:textId="6A273AE1" w:rsidR="001466AB" w:rsidRDefault="001466AB" w:rsidP="001466AB">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“You entered the numbers 3, 5, and 7. The total of these numbers is 15 and the average is 5.”</w:t>
      </w:r>
    </w:p>
    <w:p w14:paraId="7E0AB70E" w14:textId="63845F62" w:rsidR="00326AEE" w:rsidRPr="001466AB" w:rsidRDefault="00326AEE" w:rsidP="001466AB">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this challenge, you’ll need to create variables for at least each input and the button. You would then use the </w:t>
      </w:r>
      <w:r w:rsidR="00A9078F">
        <w:rPr>
          <w:rFonts w:ascii="Times New Roman" w:hAnsi="Times New Roman" w:cs="Times New Roman"/>
          <w:bCs/>
          <w:sz w:val="24"/>
          <w:szCs w:val="24"/>
        </w:rPr>
        <w:t xml:space="preserve">mathematical operators and string concatenation to output a final message. </w:t>
      </w:r>
      <w:r w:rsidR="00983C91">
        <w:rPr>
          <w:rFonts w:ascii="Times New Roman" w:hAnsi="Times New Roman" w:cs="Times New Roman"/>
          <w:bCs/>
          <w:sz w:val="24"/>
          <w:szCs w:val="24"/>
        </w:rPr>
        <w:t>You’ll also use a onclick event handler (look at the class example…</w:t>
      </w:r>
      <w:proofErr w:type="spellStart"/>
      <w:proofErr w:type="gramStart"/>
      <w:r w:rsidR="00983C91">
        <w:rPr>
          <w:rFonts w:ascii="Times New Roman" w:hAnsi="Times New Roman" w:cs="Times New Roman"/>
          <w:bCs/>
          <w:sz w:val="24"/>
          <w:szCs w:val="24"/>
        </w:rPr>
        <w:t>btn.onclick</w:t>
      </w:r>
      <w:proofErr w:type="spellEnd"/>
      <w:proofErr w:type="gramEnd"/>
      <w:r w:rsidR="00983C91">
        <w:rPr>
          <w:rFonts w:ascii="Times New Roman" w:hAnsi="Times New Roman" w:cs="Times New Roman"/>
          <w:bCs/>
          <w:sz w:val="24"/>
          <w:szCs w:val="24"/>
        </w:rPr>
        <w:t xml:space="preserve">) to trigger the function. </w:t>
      </w:r>
      <w:r w:rsidR="001078CC">
        <w:rPr>
          <w:rFonts w:ascii="Times New Roman" w:hAnsi="Times New Roman" w:cs="Times New Roman"/>
          <w:bCs/>
          <w:sz w:val="24"/>
          <w:szCs w:val="24"/>
        </w:rPr>
        <w:t xml:space="preserve">Depending on how you build your inputs, you may also need </w:t>
      </w:r>
      <w:proofErr w:type="spellStart"/>
      <w:r w:rsidR="001078CC">
        <w:rPr>
          <w:rFonts w:ascii="Times New Roman" w:hAnsi="Times New Roman" w:cs="Times New Roman"/>
          <w:bCs/>
          <w:sz w:val="24"/>
          <w:szCs w:val="24"/>
        </w:rPr>
        <w:t>parseInt</w:t>
      </w:r>
      <w:proofErr w:type="spellEnd"/>
      <w:r w:rsidR="001078CC">
        <w:rPr>
          <w:rFonts w:ascii="Times New Roman" w:hAnsi="Times New Roman" w:cs="Times New Roman"/>
          <w:bCs/>
          <w:sz w:val="24"/>
          <w:szCs w:val="24"/>
        </w:rPr>
        <w:t>…the reason for this is that the type for input boxes is automatically set to strings. If you take the value and parse it as an integer, you’ll be able to use the values as numbers.</w:t>
      </w:r>
      <w:r w:rsidR="00FA3FCC">
        <w:rPr>
          <w:rFonts w:ascii="Times New Roman" w:hAnsi="Times New Roman" w:cs="Times New Roman"/>
          <w:bCs/>
          <w:sz w:val="24"/>
          <w:szCs w:val="24"/>
        </w:rPr>
        <w:t xml:space="preserve"> </w:t>
      </w:r>
      <w:r w:rsidR="00176EAC">
        <w:rPr>
          <w:rFonts w:ascii="Times New Roman" w:hAnsi="Times New Roman" w:cs="Times New Roman"/>
          <w:bCs/>
          <w:sz w:val="24"/>
          <w:szCs w:val="24"/>
        </w:rPr>
        <w:t xml:space="preserve">Make sure to grab the values using </w:t>
      </w:r>
      <w:proofErr w:type="spellStart"/>
      <w:proofErr w:type="gramStart"/>
      <w:r w:rsidR="00176EAC">
        <w:rPr>
          <w:rFonts w:ascii="Times New Roman" w:hAnsi="Times New Roman" w:cs="Times New Roman"/>
          <w:bCs/>
          <w:sz w:val="24"/>
          <w:szCs w:val="24"/>
        </w:rPr>
        <w:t>document.getElementById</w:t>
      </w:r>
      <w:proofErr w:type="spellEnd"/>
      <w:proofErr w:type="gramEnd"/>
      <w:r w:rsidR="00176EAC">
        <w:rPr>
          <w:rFonts w:ascii="Times New Roman" w:hAnsi="Times New Roman" w:cs="Times New Roman"/>
          <w:bCs/>
          <w:sz w:val="24"/>
          <w:szCs w:val="24"/>
        </w:rPr>
        <w:t xml:space="preserve">() AFTER they click submit (inside of the function). Otherwise, your input values will be </w:t>
      </w:r>
      <w:r w:rsidR="0015402E">
        <w:rPr>
          <w:rFonts w:ascii="Times New Roman" w:hAnsi="Times New Roman" w:cs="Times New Roman"/>
          <w:bCs/>
          <w:sz w:val="24"/>
          <w:szCs w:val="24"/>
        </w:rPr>
        <w:t>empty,</w:t>
      </w:r>
      <w:r w:rsidR="00176EAC">
        <w:rPr>
          <w:rFonts w:ascii="Times New Roman" w:hAnsi="Times New Roman" w:cs="Times New Roman"/>
          <w:bCs/>
          <w:sz w:val="24"/>
          <w:szCs w:val="24"/>
        </w:rPr>
        <w:t xml:space="preserve"> and your function won’t work.</w:t>
      </w:r>
    </w:p>
    <w:p w14:paraId="4FA747F5" w14:textId="3C2F30B8" w:rsidR="001466AB" w:rsidRDefault="00CD14CA" w:rsidP="001466AB">
      <w:pPr>
        <w:pStyle w:val="ListParagraph"/>
        <w:numPr>
          <w:ilvl w:val="0"/>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Create a function </w:t>
      </w:r>
      <w:r w:rsidR="00D526B1">
        <w:rPr>
          <w:rFonts w:ascii="Times New Roman" w:hAnsi="Times New Roman" w:cs="Times New Roman"/>
          <w:bCs/>
          <w:sz w:val="24"/>
          <w:szCs w:val="24"/>
        </w:rPr>
        <w:t>called “</w:t>
      </w:r>
      <w:proofErr w:type="spellStart"/>
      <w:r w:rsidR="00D526B1">
        <w:rPr>
          <w:rFonts w:ascii="Times New Roman" w:hAnsi="Times New Roman" w:cs="Times New Roman"/>
          <w:bCs/>
          <w:sz w:val="24"/>
          <w:szCs w:val="24"/>
        </w:rPr>
        <w:t>nameInfo</w:t>
      </w:r>
      <w:proofErr w:type="spellEnd"/>
      <w:r w:rsidR="00D526B1">
        <w:rPr>
          <w:rFonts w:ascii="Times New Roman" w:hAnsi="Times New Roman" w:cs="Times New Roman"/>
          <w:bCs/>
          <w:sz w:val="24"/>
          <w:szCs w:val="24"/>
        </w:rPr>
        <w:t xml:space="preserve">” </w:t>
      </w:r>
      <w:r>
        <w:rPr>
          <w:rFonts w:ascii="Times New Roman" w:hAnsi="Times New Roman" w:cs="Times New Roman"/>
          <w:bCs/>
          <w:sz w:val="24"/>
          <w:szCs w:val="24"/>
        </w:rPr>
        <w:t>that takes in a user’s name as a parameter</w:t>
      </w:r>
      <w:r w:rsidR="007850C5">
        <w:rPr>
          <w:rFonts w:ascii="Times New Roman" w:hAnsi="Times New Roman" w:cs="Times New Roman"/>
          <w:bCs/>
          <w:sz w:val="24"/>
          <w:szCs w:val="24"/>
        </w:rPr>
        <w:t>. When that function is called, it should tell the user the following information about their name:</w:t>
      </w:r>
    </w:p>
    <w:p w14:paraId="2EE56E12" w14:textId="4CC3AA70" w:rsidR="007850C5" w:rsidRDefault="007850C5" w:rsidP="007850C5">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What their name is</w:t>
      </w:r>
    </w:p>
    <w:p w14:paraId="096E595E" w14:textId="26391EA7" w:rsidR="007850C5" w:rsidRDefault="007850C5" w:rsidP="007850C5">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How many letters long it is</w:t>
      </w:r>
    </w:p>
    <w:p w14:paraId="7859C4A1" w14:textId="3C7EE05D" w:rsidR="007850C5" w:rsidRDefault="007850C5" w:rsidP="007850C5">
      <w:pPr>
        <w:pStyle w:val="ListParagraph"/>
        <w:numPr>
          <w:ilvl w:val="1"/>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If it is a short, average, or long name</w:t>
      </w:r>
    </w:p>
    <w:p w14:paraId="6A7222CE" w14:textId="63885E68" w:rsidR="000D187A" w:rsidRDefault="000D187A" w:rsidP="000D187A">
      <w:pPr>
        <w:pStyle w:val="ListParagraph"/>
        <w:spacing w:after="0" w:line="240" w:lineRule="auto"/>
        <w:rPr>
          <w:rFonts w:ascii="Times New Roman" w:hAnsi="Times New Roman" w:cs="Times New Roman"/>
          <w:bCs/>
          <w:sz w:val="24"/>
          <w:szCs w:val="24"/>
        </w:rPr>
      </w:pPr>
      <w:r>
        <w:rPr>
          <w:rFonts w:ascii="Times New Roman" w:hAnsi="Times New Roman" w:cs="Times New Roman"/>
          <w:b/>
          <w:bCs/>
          <w:sz w:val="24"/>
          <w:szCs w:val="24"/>
        </w:rPr>
        <w:t xml:space="preserve">Example </w:t>
      </w:r>
      <w:r w:rsidR="00CF1FB3">
        <w:rPr>
          <w:rFonts w:ascii="Times New Roman" w:hAnsi="Times New Roman" w:cs="Times New Roman"/>
          <w:b/>
          <w:bCs/>
          <w:sz w:val="24"/>
          <w:szCs w:val="24"/>
        </w:rPr>
        <w:t>Function Call/Input</w:t>
      </w:r>
      <w:r>
        <w:rPr>
          <w:rFonts w:ascii="Times New Roman" w:hAnsi="Times New Roman" w:cs="Times New Roman"/>
          <w:b/>
          <w:bCs/>
          <w:sz w:val="24"/>
          <w:szCs w:val="24"/>
        </w:rPr>
        <w:t xml:space="preserve">: </w:t>
      </w:r>
    </w:p>
    <w:p w14:paraId="3DA54E41" w14:textId="44FC6B0B" w:rsidR="000D187A" w:rsidRDefault="000D187A" w:rsidP="000D187A">
      <w:pPr>
        <w:pStyle w:val="ListParagraph"/>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nameInfo</w:t>
      </w:r>
      <w:proofErr w:type="spellEnd"/>
      <w:r>
        <w:rPr>
          <w:rFonts w:ascii="Times New Roman" w:hAnsi="Times New Roman" w:cs="Times New Roman"/>
          <w:bCs/>
          <w:sz w:val="24"/>
          <w:szCs w:val="24"/>
        </w:rPr>
        <w:t>(“Christopher”</w:t>
      </w:r>
      <w:proofErr w:type="gramStart"/>
      <w:r>
        <w:rPr>
          <w:rFonts w:ascii="Times New Roman" w:hAnsi="Times New Roman" w:cs="Times New Roman"/>
          <w:bCs/>
          <w:sz w:val="24"/>
          <w:szCs w:val="24"/>
        </w:rPr>
        <w:t>);</w:t>
      </w:r>
      <w:proofErr w:type="gramEnd"/>
    </w:p>
    <w:p w14:paraId="22A35459" w14:textId="46B4DD44" w:rsidR="000D187A" w:rsidRDefault="000D187A" w:rsidP="000D187A">
      <w:pPr>
        <w:pStyle w:val="ListParagraph"/>
        <w:spacing w:after="0" w:line="240" w:lineRule="auto"/>
        <w:rPr>
          <w:rFonts w:ascii="Times New Roman" w:hAnsi="Times New Roman" w:cs="Times New Roman"/>
          <w:bCs/>
          <w:sz w:val="24"/>
          <w:szCs w:val="24"/>
        </w:rPr>
      </w:pPr>
      <w:r>
        <w:rPr>
          <w:rFonts w:ascii="Times New Roman" w:hAnsi="Times New Roman" w:cs="Times New Roman"/>
          <w:b/>
          <w:bCs/>
          <w:sz w:val="24"/>
          <w:szCs w:val="24"/>
        </w:rPr>
        <w:t>Example Output:</w:t>
      </w:r>
    </w:p>
    <w:p w14:paraId="239955B8" w14:textId="06FE953D" w:rsidR="000D187A" w:rsidRDefault="000D187A" w:rsidP="000D187A">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“Your name is Christopher. This name is 11 letters long and considered to be a long name.”</w:t>
      </w:r>
    </w:p>
    <w:p w14:paraId="6FB006CB" w14:textId="6604A82E" w:rsidR="00B05EB5" w:rsidRDefault="00B05EB5" w:rsidP="000D187A">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the purposes of this challenge, names that are less than 5 letters are short, names that are 5-8 letters are average, and names with 9 or more letters are long. You’ll need an if/else if/else statement to handle these possibilities. The </w:t>
      </w:r>
      <w:proofErr w:type="gramStart"/>
      <w:r>
        <w:rPr>
          <w:rFonts w:ascii="Times New Roman" w:hAnsi="Times New Roman" w:cs="Times New Roman"/>
          <w:bCs/>
          <w:sz w:val="24"/>
          <w:szCs w:val="24"/>
        </w:rPr>
        <w:t>“.length</w:t>
      </w:r>
      <w:proofErr w:type="gramEnd"/>
      <w:r>
        <w:rPr>
          <w:rFonts w:ascii="Times New Roman" w:hAnsi="Times New Roman" w:cs="Times New Roman"/>
          <w:bCs/>
          <w:sz w:val="24"/>
          <w:szCs w:val="24"/>
        </w:rPr>
        <w:t xml:space="preserve">” method for strings will help you get the length of the string. When creating your function, make sure it logs the information to the console. You can also have it output to the page if you’d like but the console will be easiest. </w:t>
      </w:r>
    </w:p>
    <w:p w14:paraId="26F3104D" w14:textId="2ED773AB" w:rsidR="00372AAA" w:rsidRDefault="00CF4533" w:rsidP="00372AAA">
      <w:pPr>
        <w:pStyle w:val="ListParagraph"/>
        <w:numPr>
          <w:ilvl w:val="0"/>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Create a function</w:t>
      </w:r>
      <w:r w:rsidR="009B2842">
        <w:rPr>
          <w:rFonts w:ascii="Times New Roman" w:hAnsi="Times New Roman" w:cs="Times New Roman"/>
          <w:bCs/>
          <w:sz w:val="24"/>
          <w:szCs w:val="24"/>
        </w:rPr>
        <w:t xml:space="preserve"> called “</w:t>
      </w:r>
      <w:proofErr w:type="spellStart"/>
      <w:r w:rsidR="009B2842">
        <w:rPr>
          <w:rFonts w:ascii="Times New Roman" w:hAnsi="Times New Roman" w:cs="Times New Roman"/>
          <w:bCs/>
          <w:sz w:val="24"/>
          <w:szCs w:val="24"/>
        </w:rPr>
        <w:t>catdog</w:t>
      </w:r>
      <w:proofErr w:type="spellEnd"/>
      <w:r w:rsidR="009B2842">
        <w:rPr>
          <w:rFonts w:ascii="Times New Roman" w:hAnsi="Times New Roman" w:cs="Times New Roman"/>
          <w:bCs/>
          <w:sz w:val="24"/>
          <w:szCs w:val="24"/>
        </w:rPr>
        <w:t>”</w:t>
      </w:r>
      <w:r>
        <w:rPr>
          <w:rFonts w:ascii="Times New Roman" w:hAnsi="Times New Roman" w:cs="Times New Roman"/>
          <w:bCs/>
          <w:sz w:val="24"/>
          <w:szCs w:val="24"/>
        </w:rPr>
        <w:t xml:space="preserve"> that will log the numbers 1-100 to the console. If the number if divisible by 3, you should log “</w:t>
      </w:r>
      <w:r w:rsidR="00F311AE">
        <w:rPr>
          <w:rFonts w:ascii="Times New Roman" w:hAnsi="Times New Roman" w:cs="Times New Roman"/>
          <w:bCs/>
          <w:sz w:val="24"/>
          <w:szCs w:val="24"/>
        </w:rPr>
        <w:t>C</w:t>
      </w:r>
      <w:r>
        <w:rPr>
          <w:rFonts w:ascii="Times New Roman" w:hAnsi="Times New Roman" w:cs="Times New Roman"/>
          <w:bCs/>
          <w:sz w:val="24"/>
          <w:szCs w:val="24"/>
        </w:rPr>
        <w:t>at” to the console instead. If the number is divisible by 5, you should log “</w:t>
      </w:r>
      <w:r w:rsidR="00F311AE">
        <w:rPr>
          <w:rFonts w:ascii="Times New Roman" w:hAnsi="Times New Roman" w:cs="Times New Roman"/>
          <w:bCs/>
          <w:sz w:val="24"/>
          <w:szCs w:val="24"/>
        </w:rPr>
        <w:t>D</w:t>
      </w:r>
      <w:r>
        <w:rPr>
          <w:rFonts w:ascii="Times New Roman" w:hAnsi="Times New Roman" w:cs="Times New Roman"/>
          <w:bCs/>
          <w:sz w:val="24"/>
          <w:szCs w:val="24"/>
        </w:rPr>
        <w:t>og” to the console. If the number is divisible by 3 and 5, you’ll log “</w:t>
      </w:r>
      <w:proofErr w:type="spellStart"/>
      <w:r w:rsidR="00F311AE">
        <w:rPr>
          <w:rFonts w:ascii="Times New Roman" w:hAnsi="Times New Roman" w:cs="Times New Roman"/>
          <w:bCs/>
          <w:sz w:val="24"/>
          <w:szCs w:val="24"/>
        </w:rPr>
        <w:t>C</w:t>
      </w:r>
      <w:r>
        <w:rPr>
          <w:rFonts w:ascii="Times New Roman" w:hAnsi="Times New Roman" w:cs="Times New Roman"/>
          <w:bCs/>
          <w:sz w:val="24"/>
          <w:szCs w:val="24"/>
        </w:rPr>
        <w:t>at</w:t>
      </w:r>
      <w:r w:rsidR="00D14356">
        <w:rPr>
          <w:rFonts w:ascii="Times New Roman" w:hAnsi="Times New Roman" w:cs="Times New Roman"/>
          <w:bCs/>
          <w:sz w:val="24"/>
          <w:szCs w:val="24"/>
        </w:rPr>
        <w:t>D</w:t>
      </w:r>
      <w:r>
        <w:rPr>
          <w:rFonts w:ascii="Times New Roman" w:hAnsi="Times New Roman" w:cs="Times New Roman"/>
          <w:bCs/>
          <w:sz w:val="24"/>
          <w:szCs w:val="24"/>
        </w:rPr>
        <w:t>og</w:t>
      </w:r>
      <w:proofErr w:type="spellEnd"/>
      <w:r>
        <w:rPr>
          <w:rFonts w:ascii="Times New Roman" w:hAnsi="Times New Roman" w:cs="Times New Roman"/>
          <w:bCs/>
          <w:sz w:val="24"/>
          <w:szCs w:val="24"/>
        </w:rPr>
        <w:t>”. Otherwise, the number should be logged to the console itself. The output should look like the example below but include output for all 100 numbers:</w:t>
      </w:r>
    </w:p>
    <w:p w14:paraId="42677E89" w14:textId="72A4AD7A"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1</w:t>
      </w:r>
    </w:p>
    <w:p w14:paraId="32A0245F" w14:textId="4DBF64CD"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2</w:t>
      </w:r>
    </w:p>
    <w:p w14:paraId="428AE4D0" w14:textId="3574A966"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Cat</w:t>
      </w:r>
    </w:p>
    <w:p w14:paraId="2B78B304" w14:textId="4F952799"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4</w:t>
      </w:r>
    </w:p>
    <w:p w14:paraId="281D006F" w14:textId="6992C059"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Dog</w:t>
      </w:r>
    </w:p>
    <w:p w14:paraId="564A927E" w14:textId="5DC562FF"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Cat</w:t>
      </w:r>
    </w:p>
    <w:p w14:paraId="7343BA21" w14:textId="0AA761BE"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7</w:t>
      </w:r>
    </w:p>
    <w:p w14:paraId="525D708B" w14:textId="2C6AC419"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8</w:t>
      </w:r>
    </w:p>
    <w:p w14:paraId="16F1BE2A" w14:textId="1763BB5A"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Cat</w:t>
      </w:r>
    </w:p>
    <w:p w14:paraId="2B6A95ED" w14:textId="74D64EE8"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Dog</w:t>
      </w:r>
    </w:p>
    <w:p w14:paraId="3D66388D" w14:textId="0C1276A5"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11</w:t>
      </w:r>
    </w:p>
    <w:p w14:paraId="3B5E3D7B" w14:textId="437D25F5"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Cat</w:t>
      </w:r>
    </w:p>
    <w:p w14:paraId="41B7F6DD" w14:textId="4D524EB5"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13</w:t>
      </w:r>
    </w:p>
    <w:p w14:paraId="69A25031" w14:textId="09320B32" w:rsidR="00CF4533" w:rsidRDefault="00CF4533"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14</w:t>
      </w:r>
    </w:p>
    <w:p w14:paraId="5FE42CBE" w14:textId="65BBCC60" w:rsidR="00CF4533" w:rsidRDefault="00CF4533" w:rsidP="00CF4533">
      <w:pPr>
        <w:spacing w:after="0" w:line="240" w:lineRule="auto"/>
        <w:ind w:left="720"/>
        <w:rPr>
          <w:rFonts w:ascii="Times New Roman" w:hAnsi="Times New Roman" w:cs="Times New Roman"/>
          <w:bCs/>
          <w:sz w:val="24"/>
          <w:szCs w:val="24"/>
        </w:rPr>
      </w:pPr>
      <w:proofErr w:type="spellStart"/>
      <w:r>
        <w:rPr>
          <w:rFonts w:ascii="Times New Roman" w:hAnsi="Times New Roman" w:cs="Times New Roman"/>
          <w:bCs/>
          <w:sz w:val="24"/>
          <w:szCs w:val="24"/>
        </w:rPr>
        <w:t>Catdog</w:t>
      </w:r>
      <w:proofErr w:type="spellEnd"/>
      <w:r>
        <w:rPr>
          <w:rFonts w:ascii="Times New Roman" w:hAnsi="Times New Roman" w:cs="Times New Roman"/>
          <w:bCs/>
          <w:sz w:val="24"/>
          <w:szCs w:val="24"/>
        </w:rPr>
        <w:t xml:space="preserve"> </w:t>
      </w:r>
    </w:p>
    <w:p w14:paraId="709C7901" w14:textId="16B4BC13" w:rsidR="00B742AF" w:rsidRDefault="00B742AF" w:rsidP="00CF4533">
      <w:pPr>
        <w:spacing w:after="0" w:line="240" w:lineRule="auto"/>
        <w:ind w:left="720"/>
        <w:rPr>
          <w:rFonts w:ascii="Times New Roman" w:hAnsi="Times New Roman" w:cs="Times New Roman"/>
          <w:bCs/>
          <w:sz w:val="24"/>
          <w:szCs w:val="24"/>
        </w:rPr>
      </w:pPr>
    </w:p>
    <w:p w14:paraId="2E9FEABD" w14:textId="1528ABA6" w:rsidR="00DB291B" w:rsidRDefault="00DB291B" w:rsidP="00CF4533">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To complete this part, you’ll need to use a loop along with an if/else if/else statement. I want you to do this with a </w:t>
      </w:r>
      <w:r>
        <w:rPr>
          <w:rFonts w:ascii="Times New Roman" w:hAnsi="Times New Roman" w:cs="Times New Roman"/>
          <w:b/>
          <w:bCs/>
          <w:sz w:val="24"/>
          <w:szCs w:val="24"/>
        </w:rPr>
        <w:t xml:space="preserve">for loop </w:t>
      </w:r>
      <w:r>
        <w:rPr>
          <w:rFonts w:ascii="Times New Roman" w:hAnsi="Times New Roman" w:cs="Times New Roman"/>
          <w:bCs/>
          <w:sz w:val="24"/>
          <w:szCs w:val="24"/>
        </w:rPr>
        <w:t xml:space="preserve">in addition to a </w:t>
      </w:r>
      <w:r>
        <w:rPr>
          <w:rFonts w:ascii="Times New Roman" w:hAnsi="Times New Roman" w:cs="Times New Roman"/>
          <w:b/>
          <w:bCs/>
          <w:sz w:val="24"/>
          <w:szCs w:val="24"/>
        </w:rPr>
        <w:t>while loop</w:t>
      </w:r>
      <w:r>
        <w:rPr>
          <w:rFonts w:ascii="Times New Roman" w:hAnsi="Times New Roman" w:cs="Times New Roman"/>
          <w:bCs/>
          <w:sz w:val="24"/>
          <w:szCs w:val="24"/>
        </w:rPr>
        <w:t>. The output for both</w:t>
      </w:r>
      <w:r w:rsidR="00013ECE">
        <w:rPr>
          <w:rFonts w:ascii="Times New Roman" w:hAnsi="Times New Roman" w:cs="Times New Roman"/>
          <w:bCs/>
          <w:sz w:val="24"/>
          <w:szCs w:val="24"/>
        </w:rPr>
        <w:t xml:space="preserve"> loop types</w:t>
      </w:r>
      <w:r>
        <w:rPr>
          <w:rFonts w:ascii="Times New Roman" w:hAnsi="Times New Roman" w:cs="Times New Roman"/>
          <w:bCs/>
          <w:sz w:val="24"/>
          <w:szCs w:val="24"/>
        </w:rPr>
        <w:t xml:space="preserve"> will be </w:t>
      </w:r>
      <w:r w:rsidR="00013ECE">
        <w:rPr>
          <w:rFonts w:ascii="Times New Roman" w:hAnsi="Times New Roman" w:cs="Times New Roman"/>
          <w:bCs/>
          <w:sz w:val="24"/>
          <w:szCs w:val="24"/>
        </w:rPr>
        <w:t>the same</w:t>
      </w:r>
      <w:r>
        <w:rPr>
          <w:rFonts w:ascii="Times New Roman" w:hAnsi="Times New Roman" w:cs="Times New Roman"/>
          <w:bCs/>
          <w:sz w:val="24"/>
          <w:szCs w:val="24"/>
        </w:rPr>
        <w:t xml:space="preserve"> but the syntax will be different</w:t>
      </w:r>
      <w:r w:rsidR="00B31360">
        <w:rPr>
          <w:rFonts w:ascii="Times New Roman" w:hAnsi="Times New Roman" w:cs="Times New Roman"/>
          <w:bCs/>
          <w:sz w:val="24"/>
          <w:szCs w:val="24"/>
        </w:rPr>
        <w:t xml:space="preserve"> as described in the explanations above.</w:t>
      </w:r>
    </w:p>
    <w:p w14:paraId="119ADC9C" w14:textId="7941B38D" w:rsidR="009B2842" w:rsidRDefault="009B2842" w:rsidP="009B2842">
      <w:pPr>
        <w:pStyle w:val="ListParagraph"/>
        <w:numPr>
          <w:ilvl w:val="0"/>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Create a function called </w:t>
      </w:r>
      <w:r w:rsidR="00187D9F">
        <w:rPr>
          <w:rFonts w:ascii="Times New Roman" w:hAnsi="Times New Roman" w:cs="Times New Roman"/>
          <w:bCs/>
          <w:sz w:val="24"/>
          <w:szCs w:val="24"/>
        </w:rPr>
        <w:t>“</w:t>
      </w:r>
      <w:proofErr w:type="spellStart"/>
      <w:r>
        <w:rPr>
          <w:rFonts w:ascii="Times New Roman" w:hAnsi="Times New Roman" w:cs="Times New Roman"/>
          <w:bCs/>
          <w:sz w:val="24"/>
          <w:szCs w:val="24"/>
        </w:rPr>
        <w:t>nu</w:t>
      </w:r>
      <w:r w:rsidR="00187D9F">
        <w:rPr>
          <w:rFonts w:ascii="Times New Roman" w:hAnsi="Times New Roman" w:cs="Times New Roman"/>
          <w:bCs/>
          <w:sz w:val="24"/>
          <w:szCs w:val="24"/>
        </w:rPr>
        <w:t>mberAdder</w:t>
      </w:r>
      <w:proofErr w:type="spellEnd"/>
      <w:r w:rsidR="00187D9F">
        <w:rPr>
          <w:rFonts w:ascii="Times New Roman" w:hAnsi="Times New Roman" w:cs="Times New Roman"/>
          <w:bCs/>
          <w:sz w:val="24"/>
          <w:szCs w:val="24"/>
        </w:rPr>
        <w:t>” that takes in a num</w:t>
      </w:r>
      <w:r w:rsidR="00A473F1">
        <w:rPr>
          <w:rFonts w:ascii="Times New Roman" w:hAnsi="Times New Roman" w:cs="Times New Roman"/>
          <w:bCs/>
          <w:sz w:val="24"/>
          <w:szCs w:val="24"/>
        </w:rPr>
        <w:t>ber</w:t>
      </w:r>
      <w:r w:rsidR="00187D9F">
        <w:rPr>
          <w:rFonts w:ascii="Times New Roman" w:hAnsi="Times New Roman" w:cs="Times New Roman"/>
          <w:bCs/>
          <w:sz w:val="24"/>
          <w:szCs w:val="24"/>
        </w:rPr>
        <w:t xml:space="preserve"> as an argument. The function will take the numbers from 1 to the number provided and add them together. After the numbers are added together, it should output the result. </w:t>
      </w:r>
    </w:p>
    <w:p w14:paraId="3AE078D1" w14:textId="10E57AD4" w:rsidR="00187D9F" w:rsidRDefault="00187D9F" w:rsidP="00187D9F">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t>Example Function Call/</w:t>
      </w:r>
      <w:r w:rsidR="00D24EA8">
        <w:rPr>
          <w:rFonts w:ascii="Times New Roman" w:hAnsi="Times New Roman" w:cs="Times New Roman"/>
          <w:b/>
          <w:bCs/>
          <w:sz w:val="24"/>
          <w:szCs w:val="24"/>
        </w:rPr>
        <w:t>Output</w:t>
      </w:r>
      <w:r>
        <w:rPr>
          <w:rFonts w:ascii="Times New Roman" w:hAnsi="Times New Roman" w:cs="Times New Roman"/>
          <w:b/>
          <w:bCs/>
          <w:sz w:val="24"/>
          <w:szCs w:val="24"/>
        </w:rPr>
        <w:t>:</w:t>
      </w:r>
    </w:p>
    <w:p w14:paraId="1A5E4B06" w14:textId="39F65554" w:rsidR="00187D9F" w:rsidRDefault="00187D9F" w:rsidP="00AD2991">
      <w:pPr>
        <w:pStyle w:val="ListParagraph"/>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numberAdder</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100);</w:t>
      </w:r>
      <w:r w:rsidR="00AD2991">
        <w:rPr>
          <w:rFonts w:ascii="Times New Roman" w:hAnsi="Times New Roman" w:cs="Times New Roman"/>
          <w:bCs/>
          <w:sz w:val="24"/>
          <w:szCs w:val="24"/>
        </w:rPr>
        <w:t xml:space="preserve"> // Output would be 5050 (1 + 2 + 3 + 4 + 5… </w:t>
      </w:r>
      <w:r w:rsidR="002C26A8">
        <w:rPr>
          <w:rFonts w:ascii="Times New Roman" w:hAnsi="Times New Roman" w:cs="Times New Roman"/>
          <w:bCs/>
          <w:sz w:val="24"/>
          <w:szCs w:val="24"/>
        </w:rPr>
        <w:t>up to 100</w:t>
      </w:r>
      <w:r w:rsidR="00AD2991">
        <w:rPr>
          <w:rFonts w:ascii="Times New Roman" w:hAnsi="Times New Roman" w:cs="Times New Roman"/>
          <w:bCs/>
          <w:sz w:val="24"/>
          <w:szCs w:val="24"/>
        </w:rPr>
        <w:t>)</w:t>
      </w:r>
    </w:p>
    <w:p w14:paraId="3B3C1922" w14:textId="7D5C9721" w:rsidR="00AD2991" w:rsidRDefault="00AD2991" w:rsidP="00AD2991">
      <w:pPr>
        <w:pStyle w:val="ListParagraph"/>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numberAdder</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5); // Output would be 15 (1 + 2 + 3 + 4 + 5)</w:t>
      </w:r>
    </w:p>
    <w:p w14:paraId="641ED9B4" w14:textId="0E92AD07" w:rsidR="008205DC" w:rsidRDefault="008205DC" w:rsidP="00AD2991">
      <w:pPr>
        <w:pStyle w:val="ListParagraph"/>
        <w:spacing w:after="0" w:line="240" w:lineRule="auto"/>
        <w:rPr>
          <w:rFonts w:ascii="Times New Roman" w:hAnsi="Times New Roman" w:cs="Times New Roman"/>
          <w:bCs/>
          <w:sz w:val="24"/>
          <w:szCs w:val="24"/>
        </w:rPr>
      </w:pPr>
    </w:p>
    <w:p w14:paraId="2C04A8D5" w14:textId="72BF1BA1" w:rsidR="008205DC" w:rsidRDefault="008205DC" w:rsidP="00AD2991">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this part, you can use a loop and the += operator to continuously add numbers to an original variable you set to 0. However, you can tackle this </w:t>
      </w:r>
      <w:proofErr w:type="spellStart"/>
      <w:r>
        <w:rPr>
          <w:rFonts w:ascii="Times New Roman" w:hAnsi="Times New Roman" w:cs="Times New Roman"/>
          <w:bCs/>
          <w:sz w:val="24"/>
          <w:szCs w:val="24"/>
        </w:rPr>
        <w:t>anyway</w:t>
      </w:r>
      <w:proofErr w:type="spellEnd"/>
      <w:r>
        <w:rPr>
          <w:rFonts w:ascii="Times New Roman" w:hAnsi="Times New Roman" w:cs="Times New Roman"/>
          <w:bCs/>
          <w:sz w:val="24"/>
          <w:szCs w:val="24"/>
        </w:rPr>
        <w:t xml:space="preserve"> you see fit. You can use the test numbers provided to ensure that your output is what you expect. </w:t>
      </w:r>
    </w:p>
    <w:p w14:paraId="2893DB29" w14:textId="2D08422F" w:rsidR="00E44AC7" w:rsidRDefault="00E44AC7" w:rsidP="00E44AC7">
      <w:pPr>
        <w:pStyle w:val="ListParagraph"/>
        <w:numPr>
          <w:ilvl w:val="0"/>
          <w:numId w:val="4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Cre</w:t>
      </w:r>
      <w:r w:rsidR="0014045A">
        <w:rPr>
          <w:rFonts w:ascii="Times New Roman" w:hAnsi="Times New Roman" w:cs="Times New Roman"/>
          <w:bCs/>
          <w:sz w:val="24"/>
          <w:szCs w:val="24"/>
        </w:rPr>
        <w:t xml:space="preserve">ate a paragraph on your page that </w:t>
      </w:r>
      <w:proofErr w:type="gramStart"/>
      <w:r w:rsidR="0014045A">
        <w:rPr>
          <w:rFonts w:ascii="Times New Roman" w:hAnsi="Times New Roman" w:cs="Times New Roman"/>
          <w:bCs/>
          <w:sz w:val="24"/>
          <w:szCs w:val="24"/>
        </w:rPr>
        <w:t>says</w:t>
      </w:r>
      <w:proofErr w:type="gramEnd"/>
      <w:r w:rsidR="0014045A">
        <w:rPr>
          <w:rFonts w:ascii="Times New Roman" w:hAnsi="Times New Roman" w:cs="Times New Roman"/>
          <w:bCs/>
          <w:sz w:val="24"/>
          <w:szCs w:val="24"/>
        </w:rPr>
        <w:t xml:space="preserve"> “This isn’t even my final form!” (&lt;p&gt;This isn’t even my final </w:t>
      </w:r>
      <w:proofErr w:type="gramStart"/>
      <w:r w:rsidR="0014045A">
        <w:rPr>
          <w:rFonts w:ascii="Times New Roman" w:hAnsi="Times New Roman" w:cs="Times New Roman"/>
          <w:bCs/>
          <w:sz w:val="24"/>
          <w:szCs w:val="24"/>
        </w:rPr>
        <w:t>form!&lt;</w:t>
      </w:r>
      <w:proofErr w:type="gramEnd"/>
      <w:r w:rsidR="0014045A">
        <w:rPr>
          <w:rFonts w:ascii="Times New Roman" w:hAnsi="Times New Roman" w:cs="Times New Roman"/>
          <w:bCs/>
          <w:sz w:val="24"/>
          <w:szCs w:val="24"/>
        </w:rPr>
        <w:t xml:space="preserve">/p&gt;). </w:t>
      </w:r>
      <w:r w:rsidR="00C1062A">
        <w:rPr>
          <w:rFonts w:ascii="Times New Roman" w:hAnsi="Times New Roman" w:cs="Times New Roman"/>
          <w:bCs/>
          <w:sz w:val="24"/>
          <w:szCs w:val="24"/>
        </w:rPr>
        <w:t xml:space="preserve">Add </w:t>
      </w:r>
      <w:r w:rsidR="0014045A">
        <w:rPr>
          <w:rFonts w:ascii="Times New Roman" w:hAnsi="Times New Roman" w:cs="Times New Roman"/>
          <w:bCs/>
          <w:sz w:val="24"/>
          <w:szCs w:val="24"/>
        </w:rPr>
        <w:t xml:space="preserve">a JS mouseover event to that paragraph. When the paragraph has a mouse hovering over it, the text inside should change to </w:t>
      </w:r>
      <w:r w:rsidR="00C1062A">
        <w:rPr>
          <w:rFonts w:ascii="Times New Roman" w:hAnsi="Times New Roman" w:cs="Times New Roman"/>
          <w:bCs/>
          <w:sz w:val="24"/>
          <w:szCs w:val="24"/>
        </w:rPr>
        <w:t xml:space="preserve">“This is my </w:t>
      </w:r>
      <w:r w:rsidR="00C1062A">
        <w:rPr>
          <w:rFonts w:ascii="Times New Roman" w:hAnsi="Times New Roman" w:cs="Times New Roman"/>
          <w:b/>
          <w:bCs/>
          <w:sz w:val="24"/>
          <w:szCs w:val="24"/>
        </w:rPr>
        <w:t>second</w:t>
      </w:r>
      <w:r w:rsidR="00C1062A">
        <w:rPr>
          <w:rFonts w:ascii="Times New Roman" w:hAnsi="Times New Roman" w:cs="Times New Roman"/>
          <w:bCs/>
          <w:sz w:val="24"/>
          <w:szCs w:val="24"/>
        </w:rPr>
        <w:t xml:space="preserve"> form!”</w:t>
      </w:r>
      <w:r w:rsidR="001F4032">
        <w:rPr>
          <w:rFonts w:ascii="Times New Roman" w:hAnsi="Times New Roman" w:cs="Times New Roman"/>
          <w:bCs/>
          <w:sz w:val="24"/>
          <w:szCs w:val="24"/>
        </w:rPr>
        <w:t xml:space="preserve"> (&lt;p&gt;This is my &lt;b&gt;second&lt;/b&gt; </w:t>
      </w:r>
      <w:proofErr w:type="gramStart"/>
      <w:r w:rsidR="001F4032">
        <w:rPr>
          <w:rFonts w:ascii="Times New Roman" w:hAnsi="Times New Roman" w:cs="Times New Roman"/>
          <w:bCs/>
          <w:sz w:val="24"/>
          <w:szCs w:val="24"/>
        </w:rPr>
        <w:t>form!&lt;</w:t>
      </w:r>
      <w:proofErr w:type="gramEnd"/>
      <w:r w:rsidR="001F4032">
        <w:rPr>
          <w:rFonts w:ascii="Times New Roman" w:hAnsi="Times New Roman" w:cs="Times New Roman"/>
          <w:bCs/>
          <w:sz w:val="24"/>
          <w:szCs w:val="24"/>
        </w:rPr>
        <w:t>/p&gt;)</w:t>
      </w:r>
      <w:r w:rsidR="00C1062A">
        <w:rPr>
          <w:rFonts w:ascii="Times New Roman" w:hAnsi="Times New Roman" w:cs="Times New Roman"/>
          <w:bCs/>
          <w:sz w:val="24"/>
          <w:szCs w:val="24"/>
        </w:rPr>
        <w:t>. Add one more event handler so that when that paragraph is double-clicked, the text will say “</w:t>
      </w:r>
      <w:r w:rsidR="00C1062A">
        <w:rPr>
          <w:rFonts w:ascii="Times New Roman" w:hAnsi="Times New Roman" w:cs="Times New Roman"/>
          <w:b/>
          <w:bCs/>
          <w:sz w:val="24"/>
          <w:szCs w:val="24"/>
        </w:rPr>
        <w:t>THIS</w:t>
      </w:r>
      <w:r w:rsidR="00C1062A">
        <w:rPr>
          <w:rFonts w:ascii="Times New Roman" w:hAnsi="Times New Roman" w:cs="Times New Roman"/>
          <w:bCs/>
          <w:sz w:val="24"/>
          <w:szCs w:val="24"/>
        </w:rPr>
        <w:t xml:space="preserve"> is my final form!”</w:t>
      </w:r>
      <w:r w:rsidR="001F4032">
        <w:rPr>
          <w:rFonts w:ascii="Times New Roman" w:hAnsi="Times New Roman" w:cs="Times New Roman"/>
          <w:bCs/>
          <w:sz w:val="24"/>
          <w:szCs w:val="24"/>
        </w:rPr>
        <w:t xml:space="preserve"> (&lt;p&gt;&lt;b&gt;THIS&lt;/b&gt; is my final </w:t>
      </w:r>
      <w:proofErr w:type="gramStart"/>
      <w:r w:rsidR="001F4032">
        <w:rPr>
          <w:rFonts w:ascii="Times New Roman" w:hAnsi="Times New Roman" w:cs="Times New Roman"/>
          <w:bCs/>
          <w:sz w:val="24"/>
          <w:szCs w:val="24"/>
        </w:rPr>
        <w:t>form!&lt;</w:t>
      </w:r>
      <w:proofErr w:type="gramEnd"/>
      <w:r w:rsidR="001F4032">
        <w:rPr>
          <w:rFonts w:ascii="Times New Roman" w:hAnsi="Times New Roman" w:cs="Times New Roman"/>
          <w:bCs/>
          <w:sz w:val="24"/>
          <w:szCs w:val="24"/>
        </w:rPr>
        <w:t>/p&gt;)</w:t>
      </w:r>
      <w:r w:rsidR="00C1062A">
        <w:rPr>
          <w:rFonts w:ascii="Times New Roman" w:hAnsi="Times New Roman" w:cs="Times New Roman"/>
          <w:bCs/>
          <w:sz w:val="24"/>
          <w:szCs w:val="24"/>
        </w:rPr>
        <w:t xml:space="preserve">. </w:t>
      </w:r>
    </w:p>
    <w:p w14:paraId="7EB77E74" w14:textId="7B7C9987" w:rsidR="00FF168D" w:rsidRDefault="00FF168D" w:rsidP="00FF168D">
      <w:pPr>
        <w:spacing w:after="0" w:line="240" w:lineRule="auto"/>
        <w:ind w:left="720"/>
        <w:rPr>
          <w:rFonts w:ascii="Times New Roman" w:hAnsi="Times New Roman" w:cs="Times New Roman"/>
          <w:bCs/>
          <w:sz w:val="24"/>
          <w:szCs w:val="24"/>
        </w:rPr>
      </w:pPr>
    </w:p>
    <w:p w14:paraId="761AC0CF" w14:textId="31F591C7" w:rsidR="00FF168D" w:rsidRPr="00FF168D" w:rsidRDefault="00FF168D" w:rsidP="00FF168D">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To do this exercise, you’ll need one paragraph with the text I mentioned above. That paragraph should contain a unique id attribute </w:t>
      </w:r>
      <w:r w:rsidR="00FD0D22">
        <w:rPr>
          <w:rFonts w:ascii="Times New Roman" w:hAnsi="Times New Roman" w:cs="Times New Roman"/>
          <w:bCs/>
          <w:sz w:val="24"/>
          <w:szCs w:val="24"/>
        </w:rPr>
        <w:t>value,</w:t>
      </w:r>
      <w:r>
        <w:rPr>
          <w:rFonts w:ascii="Times New Roman" w:hAnsi="Times New Roman" w:cs="Times New Roman"/>
          <w:bCs/>
          <w:sz w:val="24"/>
          <w:szCs w:val="24"/>
        </w:rPr>
        <w:t xml:space="preserve"> so you can identify it. You’ll then add two separate event handlers (normally not good practice but do it for this </w:t>
      </w:r>
      <w:proofErr w:type="gramStart"/>
      <w:r>
        <w:rPr>
          <w:rFonts w:ascii="Times New Roman" w:hAnsi="Times New Roman" w:cs="Times New Roman"/>
          <w:bCs/>
          <w:sz w:val="24"/>
          <w:szCs w:val="24"/>
        </w:rPr>
        <w:t>assignment)…</w:t>
      </w:r>
      <w:proofErr w:type="gramEnd"/>
      <w:r>
        <w:rPr>
          <w:rFonts w:ascii="Times New Roman" w:hAnsi="Times New Roman" w:cs="Times New Roman"/>
          <w:bCs/>
          <w:sz w:val="24"/>
          <w:szCs w:val="24"/>
        </w:rPr>
        <w:t xml:space="preserve">one will handle </w:t>
      </w:r>
      <w:proofErr w:type="spellStart"/>
      <w:r>
        <w:rPr>
          <w:rFonts w:ascii="Times New Roman" w:hAnsi="Times New Roman" w:cs="Times New Roman"/>
          <w:bCs/>
          <w:sz w:val="24"/>
          <w:szCs w:val="24"/>
        </w:rPr>
        <w:t>onmouseover</w:t>
      </w:r>
      <w:proofErr w:type="spellEnd"/>
      <w:r>
        <w:rPr>
          <w:rFonts w:ascii="Times New Roman" w:hAnsi="Times New Roman" w:cs="Times New Roman"/>
          <w:bCs/>
          <w:sz w:val="24"/>
          <w:szCs w:val="24"/>
        </w:rPr>
        <w:t xml:space="preserve"> and the other will handle </w:t>
      </w:r>
      <w:proofErr w:type="spellStart"/>
      <w:r>
        <w:rPr>
          <w:rFonts w:ascii="Times New Roman" w:hAnsi="Times New Roman" w:cs="Times New Roman"/>
          <w:bCs/>
          <w:sz w:val="24"/>
          <w:szCs w:val="24"/>
        </w:rPr>
        <w:t>ondblclick</w:t>
      </w:r>
      <w:proofErr w:type="spellEnd"/>
      <w:r>
        <w:rPr>
          <w:rFonts w:ascii="Times New Roman" w:hAnsi="Times New Roman" w:cs="Times New Roman"/>
          <w:bCs/>
          <w:sz w:val="24"/>
          <w:szCs w:val="24"/>
        </w:rPr>
        <w:t xml:space="preserve">. Look at the </w:t>
      </w:r>
      <w:proofErr w:type="spellStart"/>
      <w:r>
        <w:rPr>
          <w:rFonts w:ascii="Times New Roman" w:hAnsi="Times New Roman" w:cs="Times New Roman"/>
          <w:bCs/>
          <w:sz w:val="24"/>
          <w:szCs w:val="24"/>
        </w:rPr>
        <w:t>onmouseover</w:t>
      </w:r>
      <w:proofErr w:type="spellEnd"/>
      <w:r>
        <w:rPr>
          <w:rFonts w:ascii="Times New Roman" w:hAnsi="Times New Roman" w:cs="Times New Roman"/>
          <w:bCs/>
          <w:sz w:val="24"/>
          <w:szCs w:val="24"/>
        </w:rPr>
        <w:t xml:space="preserve"> example provided in the class example for the </w:t>
      </w:r>
      <w:proofErr w:type="gramStart"/>
      <w:r>
        <w:rPr>
          <w:rFonts w:ascii="Times New Roman" w:hAnsi="Times New Roman" w:cs="Times New Roman"/>
          <w:bCs/>
          <w:sz w:val="24"/>
          <w:szCs w:val="24"/>
        </w:rPr>
        <w:t>syntax  you’ll</w:t>
      </w:r>
      <w:proofErr w:type="gramEnd"/>
      <w:r>
        <w:rPr>
          <w:rFonts w:ascii="Times New Roman" w:hAnsi="Times New Roman" w:cs="Times New Roman"/>
          <w:bCs/>
          <w:sz w:val="24"/>
          <w:szCs w:val="24"/>
        </w:rPr>
        <w:t xml:space="preserve"> need. The “this” keyword will come in handy</w:t>
      </w:r>
      <w:r w:rsidR="00CB3033">
        <w:rPr>
          <w:rFonts w:ascii="Times New Roman" w:hAnsi="Times New Roman" w:cs="Times New Roman"/>
          <w:bCs/>
          <w:sz w:val="24"/>
          <w:szCs w:val="24"/>
        </w:rPr>
        <w:t xml:space="preserve"> and you’ll </w:t>
      </w:r>
      <w:proofErr w:type="gramStart"/>
      <w:r w:rsidR="00CB3033">
        <w:rPr>
          <w:rFonts w:ascii="Times New Roman" w:hAnsi="Times New Roman" w:cs="Times New Roman"/>
          <w:bCs/>
          <w:sz w:val="24"/>
          <w:szCs w:val="24"/>
        </w:rPr>
        <w:t>need .</w:t>
      </w:r>
      <w:proofErr w:type="spellStart"/>
      <w:r w:rsidR="00CB3033">
        <w:rPr>
          <w:rFonts w:ascii="Times New Roman" w:hAnsi="Times New Roman" w:cs="Times New Roman"/>
          <w:bCs/>
          <w:sz w:val="24"/>
          <w:szCs w:val="24"/>
        </w:rPr>
        <w:t>innerHTML</w:t>
      </w:r>
      <w:proofErr w:type="spellEnd"/>
      <w:proofErr w:type="gramEnd"/>
      <w:r w:rsidR="00CB3033">
        <w:rPr>
          <w:rFonts w:ascii="Times New Roman" w:hAnsi="Times New Roman" w:cs="Times New Roman"/>
          <w:bCs/>
          <w:sz w:val="24"/>
          <w:szCs w:val="24"/>
        </w:rPr>
        <w:t xml:space="preserve"> to change the text. Make sure to bold the words as I have done above. When you use </w:t>
      </w:r>
      <w:proofErr w:type="spellStart"/>
      <w:r w:rsidR="00CB3033">
        <w:rPr>
          <w:rFonts w:ascii="Times New Roman" w:hAnsi="Times New Roman" w:cs="Times New Roman"/>
          <w:bCs/>
          <w:sz w:val="24"/>
          <w:szCs w:val="24"/>
        </w:rPr>
        <w:t>innerHTML</w:t>
      </w:r>
      <w:proofErr w:type="spellEnd"/>
      <w:r w:rsidR="00CB3033">
        <w:rPr>
          <w:rFonts w:ascii="Times New Roman" w:hAnsi="Times New Roman" w:cs="Times New Roman"/>
          <w:bCs/>
          <w:sz w:val="24"/>
          <w:szCs w:val="24"/>
        </w:rPr>
        <w:t>, you can place tags inside of the quotation marks and they’ll render as HTML in your page.</w:t>
      </w:r>
      <w:r w:rsidR="001F4032">
        <w:rPr>
          <w:rFonts w:ascii="Times New Roman" w:hAnsi="Times New Roman" w:cs="Times New Roman"/>
          <w:bCs/>
          <w:sz w:val="24"/>
          <w:szCs w:val="24"/>
        </w:rPr>
        <w:t xml:space="preserve"> Since you’re replacing the text of the paragraph, you don’t need to include that tag in your </w:t>
      </w:r>
      <w:proofErr w:type="spellStart"/>
      <w:r w:rsidR="001F4032">
        <w:rPr>
          <w:rFonts w:ascii="Times New Roman" w:hAnsi="Times New Roman" w:cs="Times New Roman"/>
          <w:bCs/>
          <w:sz w:val="24"/>
          <w:szCs w:val="24"/>
        </w:rPr>
        <w:t>innerHTML</w:t>
      </w:r>
      <w:proofErr w:type="spellEnd"/>
      <w:r w:rsidR="001F4032">
        <w:rPr>
          <w:rFonts w:ascii="Times New Roman" w:hAnsi="Times New Roman" w:cs="Times New Roman"/>
          <w:bCs/>
          <w:sz w:val="24"/>
          <w:szCs w:val="24"/>
        </w:rPr>
        <w:t xml:space="preserve"> declaration.</w:t>
      </w:r>
    </w:p>
    <w:p w14:paraId="6E8E5FA5" w14:textId="77777777" w:rsidR="008C3DE9" w:rsidRPr="00C57A09" w:rsidRDefault="008C3DE9" w:rsidP="00C57A09">
      <w:pPr>
        <w:spacing w:after="0" w:line="240" w:lineRule="auto"/>
        <w:rPr>
          <w:rFonts w:ascii="Times New Roman" w:hAnsi="Times New Roman" w:cs="Times New Roman"/>
          <w:bCs/>
          <w:sz w:val="24"/>
          <w:szCs w:val="24"/>
          <w:u w:val="single"/>
        </w:rPr>
      </w:pPr>
    </w:p>
    <w:p w14:paraId="3D5BC80E" w14:textId="53C49A3F" w:rsidR="00FC2594" w:rsidRDefault="00FC2594" w:rsidP="00FC2594">
      <w:pPr>
        <w:spacing w:after="0" w:line="240" w:lineRule="auto"/>
        <w:rPr>
          <w:rFonts w:ascii="Times New Roman" w:hAnsi="Times New Roman" w:cs="Times New Roman"/>
          <w:bCs/>
          <w:sz w:val="24"/>
          <w:szCs w:val="24"/>
        </w:rPr>
      </w:pPr>
      <w:r>
        <w:rPr>
          <w:rFonts w:ascii="Times New Roman" w:hAnsi="Times New Roman" w:cs="Times New Roman"/>
          <w:bCs/>
          <w:sz w:val="24"/>
          <w:szCs w:val="24"/>
        </w:rPr>
        <w:t>To receive credit for th</w:t>
      </w:r>
      <w:r w:rsidR="00C753F0">
        <w:rPr>
          <w:rFonts w:ascii="Times New Roman" w:hAnsi="Times New Roman" w:cs="Times New Roman"/>
          <w:bCs/>
          <w:sz w:val="24"/>
          <w:szCs w:val="24"/>
        </w:rPr>
        <w:t>ese challenges</w:t>
      </w:r>
      <w:r>
        <w:rPr>
          <w:rFonts w:ascii="Times New Roman" w:hAnsi="Times New Roman" w:cs="Times New Roman"/>
          <w:bCs/>
          <w:sz w:val="24"/>
          <w:szCs w:val="24"/>
        </w:rPr>
        <w:t xml:space="preserve">, submit a link to your </w:t>
      </w:r>
      <w:r w:rsidR="009B0E1A">
        <w:rPr>
          <w:rFonts w:ascii="Times New Roman" w:hAnsi="Times New Roman" w:cs="Times New Roman"/>
          <w:bCs/>
          <w:sz w:val="24"/>
          <w:szCs w:val="24"/>
        </w:rPr>
        <w:t>JS Challenges</w:t>
      </w:r>
      <w:r>
        <w:rPr>
          <w:rFonts w:ascii="Times New Roman" w:hAnsi="Times New Roman" w:cs="Times New Roman"/>
          <w:bCs/>
          <w:sz w:val="24"/>
          <w:szCs w:val="24"/>
        </w:rPr>
        <w:t xml:space="preserve"> page by </w:t>
      </w:r>
      <w:r w:rsidRPr="00FC2594">
        <w:rPr>
          <w:rFonts w:ascii="Times New Roman" w:hAnsi="Times New Roman" w:cs="Times New Roman"/>
          <w:bCs/>
          <w:sz w:val="24"/>
          <w:szCs w:val="24"/>
          <w:u w:val="single"/>
        </w:rPr>
        <w:t xml:space="preserve">Wednesday, March </w:t>
      </w:r>
      <w:r w:rsidR="009B0E1A">
        <w:rPr>
          <w:rFonts w:ascii="Times New Roman" w:hAnsi="Times New Roman" w:cs="Times New Roman"/>
          <w:bCs/>
          <w:sz w:val="24"/>
          <w:szCs w:val="24"/>
          <w:u w:val="single"/>
        </w:rPr>
        <w:t>25</w:t>
      </w:r>
      <w:r w:rsidRPr="00FC2594">
        <w:rPr>
          <w:rFonts w:ascii="Times New Roman" w:hAnsi="Times New Roman" w:cs="Times New Roman"/>
          <w:bCs/>
          <w:sz w:val="24"/>
          <w:szCs w:val="24"/>
          <w:u w:val="single"/>
          <w:vertAlign w:val="superscript"/>
        </w:rPr>
        <w:t>th</w:t>
      </w:r>
      <w:r w:rsidRPr="00FC2594">
        <w:rPr>
          <w:rFonts w:ascii="Times New Roman" w:hAnsi="Times New Roman" w:cs="Times New Roman"/>
          <w:bCs/>
          <w:sz w:val="24"/>
          <w:szCs w:val="24"/>
          <w:u w:val="single"/>
        </w:rPr>
        <w:t xml:space="preserve"> at midnight</w:t>
      </w:r>
      <w:r>
        <w:rPr>
          <w:rFonts w:ascii="Times New Roman" w:hAnsi="Times New Roman" w:cs="Times New Roman"/>
          <w:bCs/>
          <w:sz w:val="24"/>
          <w:szCs w:val="24"/>
        </w:rPr>
        <w:t xml:space="preserve">. The assignment with be called </w:t>
      </w:r>
      <w:r w:rsidR="009B0E1A">
        <w:rPr>
          <w:rFonts w:ascii="Times New Roman" w:hAnsi="Times New Roman" w:cs="Times New Roman"/>
          <w:bCs/>
          <w:sz w:val="24"/>
          <w:szCs w:val="24"/>
        </w:rPr>
        <w:t>JS Challenges</w:t>
      </w:r>
      <w:r>
        <w:rPr>
          <w:rFonts w:ascii="Times New Roman" w:hAnsi="Times New Roman" w:cs="Times New Roman"/>
          <w:bCs/>
          <w:sz w:val="24"/>
          <w:szCs w:val="24"/>
        </w:rPr>
        <w:t xml:space="preserve"> in the assignments folder. It will also be accessible through the Lecture Notes for this week.</w:t>
      </w:r>
    </w:p>
    <w:p w14:paraId="01227BE7" w14:textId="77777777" w:rsidR="00FC2594" w:rsidRPr="00FC2594" w:rsidRDefault="00FC2594" w:rsidP="00FC2594">
      <w:pPr>
        <w:spacing w:after="0" w:line="240" w:lineRule="auto"/>
        <w:rPr>
          <w:rFonts w:ascii="Times New Roman" w:hAnsi="Times New Roman" w:cs="Times New Roman"/>
          <w:bCs/>
          <w:sz w:val="24"/>
          <w:szCs w:val="24"/>
        </w:rPr>
      </w:pPr>
    </w:p>
    <w:p w14:paraId="545FFEFA" w14:textId="4B09FCC3" w:rsidR="00E110DE" w:rsidRPr="00A52AFE" w:rsidRDefault="00E110DE" w:rsidP="00A52AFE">
      <w:pPr>
        <w:pStyle w:val="Heading2"/>
        <w:rPr>
          <w:rFonts w:ascii="Times New Roman" w:hAnsi="Times New Roman" w:cs="Times New Roman"/>
          <w:bCs/>
          <w:sz w:val="32"/>
          <w:szCs w:val="32"/>
        </w:rPr>
      </w:pPr>
      <w:r w:rsidRPr="00A52AFE">
        <w:rPr>
          <w:rFonts w:ascii="Times New Roman" w:hAnsi="Times New Roman" w:cs="Times New Roman"/>
          <w:sz w:val="32"/>
          <w:szCs w:val="32"/>
        </w:rPr>
        <w:t>Next Week</w:t>
      </w:r>
      <w:r w:rsidR="001577F6">
        <w:rPr>
          <w:rFonts w:ascii="Times New Roman" w:hAnsi="Times New Roman" w:cs="Times New Roman"/>
          <w:sz w:val="32"/>
          <w:szCs w:val="32"/>
        </w:rPr>
        <w:t xml:space="preserve"> (March 25</w:t>
      </w:r>
      <w:r w:rsidR="001577F6" w:rsidRPr="001577F6">
        <w:rPr>
          <w:rFonts w:ascii="Times New Roman" w:hAnsi="Times New Roman" w:cs="Times New Roman"/>
          <w:sz w:val="32"/>
          <w:szCs w:val="32"/>
          <w:vertAlign w:val="superscript"/>
        </w:rPr>
        <w:t>th</w:t>
      </w:r>
      <w:r w:rsidR="001577F6">
        <w:rPr>
          <w:rFonts w:ascii="Times New Roman" w:hAnsi="Times New Roman" w:cs="Times New Roman"/>
          <w:sz w:val="32"/>
          <w:szCs w:val="32"/>
        </w:rPr>
        <w:t>)</w:t>
      </w:r>
    </w:p>
    <w:p w14:paraId="2BCC2D33" w14:textId="6BA84C18" w:rsidR="00794FA1" w:rsidRDefault="00794FA1" w:rsidP="00533A9F">
      <w:pPr>
        <w:rPr>
          <w:rFonts w:ascii="Times New Roman" w:hAnsi="Times New Roman" w:cs="Times New Roman"/>
          <w:sz w:val="24"/>
          <w:szCs w:val="24"/>
        </w:rPr>
      </w:pPr>
      <w:r w:rsidRPr="00F271F0">
        <w:rPr>
          <w:rFonts w:ascii="Times New Roman" w:hAnsi="Times New Roman" w:cs="Times New Roman"/>
          <w:sz w:val="24"/>
          <w:szCs w:val="24"/>
        </w:rPr>
        <w:t xml:space="preserve">Next week, we will </w:t>
      </w:r>
      <w:r w:rsidR="001577F6">
        <w:rPr>
          <w:rFonts w:ascii="Times New Roman" w:hAnsi="Times New Roman" w:cs="Times New Roman"/>
          <w:sz w:val="24"/>
          <w:szCs w:val="24"/>
        </w:rPr>
        <w:t xml:space="preserve">dive deeper into JS and some of the more complicated things it can accomplish. Specifically, we’ll cover features like modals, image carousels, form validation, and more. The links below will provide a glimpse into those topics. Make sure to read them to gain a better understanding of how JS can make a page more interactive. </w:t>
      </w:r>
    </w:p>
    <w:p w14:paraId="327C269C" w14:textId="5411F285" w:rsidR="001577F6" w:rsidRDefault="00CF4889" w:rsidP="00B515E5">
      <w:pPr>
        <w:pStyle w:val="ListParagraph"/>
        <w:numPr>
          <w:ilvl w:val="0"/>
          <w:numId w:val="40"/>
        </w:numPr>
        <w:rPr>
          <w:rFonts w:ascii="Times New Roman" w:hAnsi="Times New Roman" w:cs="Times New Roman"/>
          <w:sz w:val="24"/>
          <w:szCs w:val="24"/>
        </w:rPr>
      </w:pPr>
      <w:hyperlink r:id="rId14" w:history="1">
        <w:r w:rsidRPr="00CF4889">
          <w:rPr>
            <w:rStyle w:val="Hyperlink"/>
            <w:rFonts w:ascii="Times New Roman" w:hAnsi="Times New Roman" w:cs="Times New Roman"/>
            <w:sz w:val="24"/>
            <w:szCs w:val="24"/>
          </w:rPr>
          <w:t>https://www.htmldog.com/guides/javascript/</w:t>
        </w:r>
      </w:hyperlink>
      <w:r>
        <w:rPr>
          <w:rFonts w:ascii="Times New Roman" w:hAnsi="Times New Roman" w:cs="Times New Roman"/>
          <w:sz w:val="24"/>
          <w:szCs w:val="24"/>
        </w:rPr>
        <w:t xml:space="preserve"> (Objects, Arrays, DOM)</w:t>
      </w:r>
    </w:p>
    <w:p w14:paraId="4F91C436" w14:textId="563A64B6" w:rsidR="004F2673" w:rsidRDefault="004F2673" w:rsidP="00B515E5">
      <w:pPr>
        <w:pStyle w:val="ListParagraph"/>
        <w:numPr>
          <w:ilvl w:val="0"/>
          <w:numId w:val="40"/>
        </w:numPr>
        <w:rPr>
          <w:rFonts w:ascii="Times New Roman" w:hAnsi="Times New Roman" w:cs="Times New Roman"/>
          <w:sz w:val="24"/>
          <w:szCs w:val="24"/>
        </w:rPr>
      </w:pPr>
      <w:hyperlink r:id="rId15" w:history="1">
        <w:r w:rsidRPr="004F2673">
          <w:rPr>
            <w:rStyle w:val="Hyperlink"/>
            <w:rFonts w:ascii="Times New Roman" w:hAnsi="Times New Roman" w:cs="Times New Roman"/>
            <w:sz w:val="24"/>
            <w:szCs w:val="24"/>
          </w:rPr>
          <w:t>https://developer.mozilla.org/en-US/docs/Learn/JavaScript/Building_blocks/Events</w:t>
        </w:r>
      </w:hyperlink>
    </w:p>
    <w:p w14:paraId="19367FDF" w14:textId="244438AA" w:rsidR="004F2673" w:rsidRPr="00B515E5" w:rsidRDefault="004F2673" w:rsidP="00B515E5">
      <w:pPr>
        <w:pStyle w:val="ListParagraph"/>
        <w:numPr>
          <w:ilvl w:val="0"/>
          <w:numId w:val="40"/>
        </w:numPr>
        <w:rPr>
          <w:rFonts w:ascii="Times New Roman" w:hAnsi="Times New Roman" w:cs="Times New Roman"/>
          <w:sz w:val="24"/>
          <w:szCs w:val="24"/>
        </w:rPr>
      </w:pPr>
      <w:hyperlink r:id="rId16" w:history="1">
        <w:r w:rsidRPr="004F2673">
          <w:rPr>
            <w:rStyle w:val="Hyperlink"/>
            <w:rFonts w:ascii="Times New Roman" w:hAnsi="Times New Roman" w:cs="Times New Roman"/>
            <w:sz w:val="24"/>
            <w:szCs w:val="24"/>
          </w:rPr>
          <w:t>https://javascript.info/function-basics</w:t>
        </w:r>
      </w:hyperlink>
    </w:p>
    <w:sectPr w:rsidR="004F2673" w:rsidRPr="00B515E5"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713"/>
    <w:multiLevelType w:val="hybridMultilevel"/>
    <w:tmpl w:val="050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B21"/>
    <w:multiLevelType w:val="hybridMultilevel"/>
    <w:tmpl w:val="227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7A17"/>
    <w:multiLevelType w:val="hybridMultilevel"/>
    <w:tmpl w:val="281E8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E0631"/>
    <w:multiLevelType w:val="hybridMultilevel"/>
    <w:tmpl w:val="8DEC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C111C"/>
    <w:multiLevelType w:val="hybridMultilevel"/>
    <w:tmpl w:val="228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D1354"/>
    <w:multiLevelType w:val="hybridMultilevel"/>
    <w:tmpl w:val="51E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D3E76"/>
    <w:multiLevelType w:val="hybridMultilevel"/>
    <w:tmpl w:val="C8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3163FC"/>
    <w:multiLevelType w:val="hybridMultilevel"/>
    <w:tmpl w:val="0EA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E91"/>
    <w:multiLevelType w:val="multilevel"/>
    <w:tmpl w:val="3AE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33AA4"/>
    <w:multiLevelType w:val="hybridMultilevel"/>
    <w:tmpl w:val="C43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D06D8"/>
    <w:multiLevelType w:val="hybridMultilevel"/>
    <w:tmpl w:val="92C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7B24D1"/>
    <w:multiLevelType w:val="hybridMultilevel"/>
    <w:tmpl w:val="490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61305"/>
    <w:multiLevelType w:val="hybridMultilevel"/>
    <w:tmpl w:val="9482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5202C"/>
    <w:multiLevelType w:val="multilevel"/>
    <w:tmpl w:val="F5E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7"/>
  </w:num>
  <w:num w:numId="3">
    <w:abstractNumId w:val="30"/>
  </w:num>
  <w:num w:numId="4">
    <w:abstractNumId w:val="14"/>
  </w:num>
  <w:num w:numId="5">
    <w:abstractNumId w:val="32"/>
  </w:num>
  <w:num w:numId="6">
    <w:abstractNumId w:val="20"/>
  </w:num>
  <w:num w:numId="7">
    <w:abstractNumId w:val="3"/>
  </w:num>
  <w:num w:numId="8">
    <w:abstractNumId w:val="6"/>
  </w:num>
  <w:num w:numId="9">
    <w:abstractNumId w:val="28"/>
  </w:num>
  <w:num w:numId="10">
    <w:abstractNumId w:val="22"/>
  </w:num>
  <w:num w:numId="11">
    <w:abstractNumId w:val="7"/>
  </w:num>
  <w:num w:numId="12">
    <w:abstractNumId w:val="11"/>
  </w:num>
  <w:num w:numId="13">
    <w:abstractNumId w:val="36"/>
  </w:num>
  <w:num w:numId="14">
    <w:abstractNumId w:val="31"/>
  </w:num>
  <w:num w:numId="15">
    <w:abstractNumId w:val="27"/>
  </w:num>
  <w:num w:numId="16">
    <w:abstractNumId w:val="29"/>
  </w:num>
  <w:num w:numId="17">
    <w:abstractNumId w:val="4"/>
  </w:num>
  <w:num w:numId="18">
    <w:abstractNumId w:val="12"/>
  </w:num>
  <w:num w:numId="19">
    <w:abstractNumId w:val="1"/>
  </w:num>
  <w:num w:numId="20">
    <w:abstractNumId w:val="38"/>
  </w:num>
  <w:num w:numId="21">
    <w:abstractNumId w:val="25"/>
  </w:num>
  <w:num w:numId="22">
    <w:abstractNumId w:val="10"/>
  </w:num>
  <w:num w:numId="23">
    <w:abstractNumId w:val="13"/>
  </w:num>
  <w:num w:numId="24">
    <w:abstractNumId w:val="15"/>
  </w:num>
  <w:num w:numId="25">
    <w:abstractNumId w:val="40"/>
  </w:num>
  <w:num w:numId="26">
    <w:abstractNumId w:val="35"/>
  </w:num>
  <w:num w:numId="27">
    <w:abstractNumId w:val="39"/>
  </w:num>
  <w:num w:numId="28">
    <w:abstractNumId w:val="9"/>
  </w:num>
  <w:num w:numId="29">
    <w:abstractNumId w:val="19"/>
  </w:num>
  <w:num w:numId="30">
    <w:abstractNumId w:val="24"/>
  </w:num>
  <w:num w:numId="31">
    <w:abstractNumId w:val="2"/>
  </w:num>
  <w:num w:numId="32">
    <w:abstractNumId w:val="0"/>
  </w:num>
  <w:num w:numId="33">
    <w:abstractNumId w:val="33"/>
  </w:num>
  <w:num w:numId="34">
    <w:abstractNumId w:val="18"/>
  </w:num>
  <w:num w:numId="35">
    <w:abstractNumId w:val="41"/>
  </w:num>
  <w:num w:numId="36">
    <w:abstractNumId w:val="26"/>
  </w:num>
  <w:num w:numId="37">
    <w:abstractNumId w:val="8"/>
  </w:num>
  <w:num w:numId="38">
    <w:abstractNumId w:val="23"/>
  </w:num>
  <w:num w:numId="39">
    <w:abstractNumId w:val="21"/>
  </w:num>
  <w:num w:numId="40">
    <w:abstractNumId w:val="5"/>
  </w:num>
  <w:num w:numId="41">
    <w:abstractNumId w:val="3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3305"/>
    <w:rsid w:val="00013ECE"/>
    <w:rsid w:val="00015BCF"/>
    <w:rsid w:val="00016A6A"/>
    <w:rsid w:val="00017820"/>
    <w:rsid w:val="00024288"/>
    <w:rsid w:val="000248E6"/>
    <w:rsid w:val="00024CDB"/>
    <w:rsid w:val="00027E06"/>
    <w:rsid w:val="00032BC7"/>
    <w:rsid w:val="00045FC2"/>
    <w:rsid w:val="00051B45"/>
    <w:rsid w:val="000551E3"/>
    <w:rsid w:val="00055D17"/>
    <w:rsid w:val="00056B0A"/>
    <w:rsid w:val="0006062F"/>
    <w:rsid w:val="00061ACF"/>
    <w:rsid w:val="00065B28"/>
    <w:rsid w:val="00070AE1"/>
    <w:rsid w:val="000717F4"/>
    <w:rsid w:val="00076C4E"/>
    <w:rsid w:val="00080240"/>
    <w:rsid w:val="00080DD6"/>
    <w:rsid w:val="00086EFC"/>
    <w:rsid w:val="00091F8F"/>
    <w:rsid w:val="0009569D"/>
    <w:rsid w:val="000973F1"/>
    <w:rsid w:val="000A1F3B"/>
    <w:rsid w:val="000A2067"/>
    <w:rsid w:val="000A50A7"/>
    <w:rsid w:val="000A7635"/>
    <w:rsid w:val="000B1999"/>
    <w:rsid w:val="000B1B04"/>
    <w:rsid w:val="000D187A"/>
    <w:rsid w:val="000D6BD6"/>
    <w:rsid w:val="000E44DC"/>
    <w:rsid w:val="000F4222"/>
    <w:rsid w:val="000F43D5"/>
    <w:rsid w:val="000F53E5"/>
    <w:rsid w:val="00102E3B"/>
    <w:rsid w:val="001030C6"/>
    <w:rsid w:val="001040D5"/>
    <w:rsid w:val="001078CC"/>
    <w:rsid w:val="001104E6"/>
    <w:rsid w:val="00120FF3"/>
    <w:rsid w:val="00127C55"/>
    <w:rsid w:val="00134E7C"/>
    <w:rsid w:val="00135F23"/>
    <w:rsid w:val="00136407"/>
    <w:rsid w:val="0014045A"/>
    <w:rsid w:val="001431C0"/>
    <w:rsid w:val="0014489F"/>
    <w:rsid w:val="001466AB"/>
    <w:rsid w:val="0015402E"/>
    <w:rsid w:val="001577F6"/>
    <w:rsid w:val="00161AEC"/>
    <w:rsid w:val="00163756"/>
    <w:rsid w:val="00165A5F"/>
    <w:rsid w:val="00170DA1"/>
    <w:rsid w:val="00173BEE"/>
    <w:rsid w:val="00176EAC"/>
    <w:rsid w:val="00177599"/>
    <w:rsid w:val="001808BE"/>
    <w:rsid w:val="001812D6"/>
    <w:rsid w:val="001837AA"/>
    <w:rsid w:val="00183EE6"/>
    <w:rsid w:val="00187D9F"/>
    <w:rsid w:val="00196CED"/>
    <w:rsid w:val="00197FB9"/>
    <w:rsid w:val="001A1449"/>
    <w:rsid w:val="001A3FAE"/>
    <w:rsid w:val="001A4402"/>
    <w:rsid w:val="001A4548"/>
    <w:rsid w:val="001B0965"/>
    <w:rsid w:val="001B275E"/>
    <w:rsid w:val="001B46C4"/>
    <w:rsid w:val="001B4B32"/>
    <w:rsid w:val="001B5C76"/>
    <w:rsid w:val="001C18E7"/>
    <w:rsid w:val="001C76AB"/>
    <w:rsid w:val="001E6C33"/>
    <w:rsid w:val="001F4032"/>
    <w:rsid w:val="00206767"/>
    <w:rsid w:val="002118A3"/>
    <w:rsid w:val="00213FE8"/>
    <w:rsid w:val="002214D0"/>
    <w:rsid w:val="002218E0"/>
    <w:rsid w:val="00222812"/>
    <w:rsid w:val="0022405F"/>
    <w:rsid w:val="0022752A"/>
    <w:rsid w:val="00227B19"/>
    <w:rsid w:val="0023154F"/>
    <w:rsid w:val="002325A8"/>
    <w:rsid w:val="00233FA6"/>
    <w:rsid w:val="00234E72"/>
    <w:rsid w:val="00235CD7"/>
    <w:rsid w:val="00240A21"/>
    <w:rsid w:val="00240C97"/>
    <w:rsid w:val="0024266E"/>
    <w:rsid w:val="002427EF"/>
    <w:rsid w:val="0024412E"/>
    <w:rsid w:val="00250384"/>
    <w:rsid w:val="00253CA8"/>
    <w:rsid w:val="002576D2"/>
    <w:rsid w:val="00257919"/>
    <w:rsid w:val="00261777"/>
    <w:rsid w:val="002738FE"/>
    <w:rsid w:val="00276306"/>
    <w:rsid w:val="00277931"/>
    <w:rsid w:val="002806CA"/>
    <w:rsid w:val="0028328F"/>
    <w:rsid w:val="00283639"/>
    <w:rsid w:val="002846D8"/>
    <w:rsid w:val="0028711F"/>
    <w:rsid w:val="00291FBE"/>
    <w:rsid w:val="002A13BC"/>
    <w:rsid w:val="002B0F0C"/>
    <w:rsid w:val="002B2978"/>
    <w:rsid w:val="002B406C"/>
    <w:rsid w:val="002C2532"/>
    <w:rsid w:val="002C26A8"/>
    <w:rsid w:val="002C6D2D"/>
    <w:rsid w:val="002D1945"/>
    <w:rsid w:val="002D31F2"/>
    <w:rsid w:val="002E4FA0"/>
    <w:rsid w:val="002E668D"/>
    <w:rsid w:val="002E66B1"/>
    <w:rsid w:val="002F1700"/>
    <w:rsid w:val="003028F3"/>
    <w:rsid w:val="00302DA7"/>
    <w:rsid w:val="0030489D"/>
    <w:rsid w:val="00305140"/>
    <w:rsid w:val="003053D4"/>
    <w:rsid w:val="00310A93"/>
    <w:rsid w:val="00313010"/>
    <w:rsid w:val="003169A3"/>
    <w:rsid w:val="00317F07"/>
    <w:rsid w:val="00322926"/>
    <w:rsid w:val="00324BEA"/>
    <w:rsid w:val="00325E0A"/>
    <w:rsid w:val="00326AEE"/>
    <w:rsid w:val="003326DD"/>
    <w:rsid w:val="003345E1"/>
    <w:rsid w:val="003379AB"/>
    <w:rsid w:val="0034367F"/>
    <w:rsid w:val="003437AF"/>
    <w:rsid w:val="00346605"/>
    <w:rsid w:val="003469FD"/>
    <w:rsid w:val="00355141"/>
    <w:rsid w:val="00364666"/>
    <w:rsid w:val="00372AAA"/>
    <w:rsid w:val="00374412"/>
    <w:rsid w:val="00375E70"/>
    <w:rsid w:val="0038005F"/>
    <w:rsid w:val="003833D8"/>
    <w:rsid w:val="00383F63"/>
    <w:rsid w:val="003916EC"/>
    <w:rsid w:val="00391DCD"/>
    <w:rsid w:val="00394A0C"/>
    <w:rsid w:val="00396270"/>
    <w:rsid w:val="003A166D"/>
    <w:rsid w:val="003A1768"/>
    <w:rsid w:val="003A4C3E"/>
    <w:rsid w:val="003A57F1"/>
    <w:rsid w:val="003A71FB"/>
    <w:rsid w:val="003C421F"/>
    <w:rsid w:val="003C4F4E"/>
    <w:rsid w:val="003C59B7"/>
    <w:rsid w:val="003C761B"/>
    <w:rsid w:val="003D2DBA"/>
    <w:rsid w:val="003D3EB4"/>
    <w:rsid w:val="003D46E7"/>
    <w:rsid w:val="003E0A28"/>
    <w:rsid w:val="003E5665"/>
    <w:rsid w:val="003F0125"/>
    <w:rsid w:val="003F1005"/>
    <w:rsid w:val="003F3720"/>
    <w:rsid w:val="003F4372"/>
    <w:rsid w:val="00402AE9"/>
    <w:rsid w:val="00403397"/>
    <w:rsid w:val="00404CD3"/>
    <w:rsid w:val="00411A61"/>
    <w:rsid w:val="00414B85"/>
    <w:rsid w:val="00414FCF"/>
    <w:rsid w:val="00416CD7"/>
    <w:rsid w:val="00431727"/>
    <w:rsid w:val="00432A35"/>
    <w:rsid w:val="00446DC0"/>
    <w:rsid w:val="004504C5"/>
    <w:rsid w:val="0045266D"/>
    <w:rsid w:val="004569FA"/>
    <w:rsid w:val="00460B5C"/>
    <w:rsid w:val="00465768"/>
    <w:rsid w:val="00466E87"/>
    <w:rsid w:val="00474883"/>
    <w:rsid w:val="00482673"/>
    <w:rsid w:val="00486011"/>
    <w:rsid w:val="004C7758"/>
    <w:rsid w:val="004D0726"/>
    <w:rsid w:val="004D3803"/>
    <w:rsid w:val="004E1C32"/>
    <w:rsid w:val="004E4B49"/>
    <w:rsid w:val="004E595A"/>
    <w:rsid w:val="004E6348"/>
    <w:rsid w:val="004F2673"/>
    <w:rsid w:val="004F3D36"/>
    <w:rsid w:val="004F5663"/>
    <w:rsid w:val="004F5BAA"/>
    <w:rsid w:val="004F6C10"/>
    <w:rsid w:val="0050066D"/>
    <w:rsid w:val="005009DC"/>
    <w:rsid w:val="005159F9"/>
    <w:rsid w:val="0051758E"/>
    <w:rsid w:val="00522E5A"/>
    <w:rsid w:val="00526427"/>
    <w:rsid w:val="00526578"/>
    <w:rsid w:val="00533A9F"/>
    <w:rsid w:val="00534CC2"/>
    <w:rsid w:val="00542408"/>
    <w:rsid w:val="005429F4"/>
    <w:rsid w:val="005441E0"/>
    <w:rsid w:val="00545F3D"/>
    <w:rsid w:val="00557228"/>
    <w:rsid w:val="00560FE8"/>
    <w:rsid w:val="0056252D"/>
    <w:rsid w:val="00571894"/>
    <w:rsid w:val="0057257E"/>
    <w:rsid w:val="00576188"/>
    <w:rsid w:val="00581486"/>
    <w:rsid w:val="005825F0"/>
    <w:rsid w:val="00582B43"/>
    <w:rsid w:val="00586165"/>
    <w:rsid w:val="00586BF7"/>
    <w:rsid w:val="005902DB"/>
    <w:rsid w:val="00590EE4"/>
    <w:rsid w:val="005A54B1"/>
    <w:rsid w:val="005A5CC7"/>
    <w:rsid w:val="005A663A"/>
    <w:rsid w:val="005B0E28"/>
    <w:rsid w:val="005B366E"/>
    <w:rsid w:val="005C1716"/>
    <w:rsid w:val="005C45C2"/>
    <w:rsid w:val="005C583B"/>
    <w:rsid w:val="005C5EEA"/>
    <w:rsid w:val="005D18D1"/>
    <w:rsid w:val="005D1B37"/>
    <w:rsid w:val="005D3C0F"/>
    <w:rsid w:val="005D4DEA"/>
    <w:rsid w:val="005D540E"/>
    <w:rsid w:val="005D59DF"/>
    <w:rsid w:val="005D662D"/>
    <w:rsid w:val="005D6CD6"/>
    <w:rsid w:val="005E261B"/>
    <w:rsid w:val="005E3E39"/>
    <w:rsid w:val="005E548C"/>
    <w:rsid w:val="005E725E"/>
    <w:rsid w:val="005E7FF5"/>
    <w:rsid w:val="005F1993"/>
    <w:rsid w:val="005F20B2"/>
    <w:rsid w:val="005F2F5E"/>
    <w:rsid w:val="00605246"/>
    <w:rsid w:val="00613C85"/>
    <w:rsid w:val="0061776D"/>
    <w:rsid w:val="00621630"/>
    <w:rsid w:val="006228A2"/>
    <w:rsid w:val="00624751"/>
    <w:rsid w:val="00624EA3"/>
    <w:rsid w:val="00630144"/>
    <w:rsid w:val="00635926"/>
    <w:rsid w:val="00642065"/>
    <w:rsid w:val="00644532"/>
    <w:rsid w:val="00645970"/>
    <w:rsid w:val="00650DCF"/>
    <w:rsid w:val="00652480"/>
    <w:rsid w:val="006533CD"/>
    <w:rsid w:val="00653A53"/>
    <w:rsid w:val="00655929"/>
    <w:rsid w:val="00661045"/>
    <w:rsid w:val="0066588F"/>
    <w:rsid w:val="00672076"/>
    <w:rsid w:val="00692C7E"/>
    <w:rsid w:val="00694BBF"/>
    <w:rsid w:val="006B1745"/>
    <w:rsid w:val="006B36D5"/>
    <w:rsid w:val="006B589A"/>
    <w:rsid w:val="006B5C1D"/>
    <w:rsid w:val="006D5F50"/>
    <w:rsid w:val="006E0CA3"/>
    <w:rsid w:val="006E1EF8"/>
    <w:rsid w:val="006E5305"/>
    <w:rsid w:val="006F23E3"/>
    <w:rsid w:val="006F3D99"/>
    <w:rsid w:val="006F45CD"/>
    <w:rsid w:val="006F4B9E"/>
    <w:rsid w:val="006F6E39"/>
    <w:rsid w:val="006F73F8"/>
    <w:rsid w:val="00707CE8"/>
    <w:rsid w:val="00711287"/>
    <w:rsid w:val="00720DAC"/>
    <w:rsid w:val="0072269C"/>
    <w:rsid w:val="0073214C"/>
    <w:rsid w:val="00733425"/>
    <w:rsid w:val="007376FE"/>
    <w:rsid w:val="007407EE"/>
    <w:rsid w:val="00743185"/>
    <w:rsid w:val="0074544A"/>
    <w:rsid w:val="007510E5"/>
    <w:rsid w:val="0075640A"/>
    <w:rsid w:val="00756D39"/>
    <w:rsid w:val="00757763"/>
    <w:rsid w:val="007642C8"/>
    <w:rsid w:val="00770A6B"/>
    <w:rsid w:val="00770B0D"/>
    <w:rsid w:val="00774EE1"/>
    <w:rsid w:val="00777EEA"/>
    <w:rsid w:val="007807DD"/>
    <w:rsid w:val="00783869"/>
    <w:rsid w:val="0078387E"/>
    <w:rsid w:val="00784D4F"/>
    <w:rsid w:val="007850C5"/>
    <w:rsid w:val="007857C1"/>
    <w:rsid w:val="00786E34"/>
    <w:rsid w:val="0079034C"/>
    <w:rsid w:val="007907D4"/>
    <w:rsid w:val="00794FA1"/>
    <w:rsid w:val="007A7E7B"/>
    <w:rsid w:val="007A7EF6"/>
    <w:rsid w:val="007B0107"/>
    <w:rsid w:val="007B1CB1"/>
    <w:rsid w:val="007B2E9E"/>
    <w:rsid w:val="007B7802"/>
    <w:rsid w:val="007C062D"/>
    <w:rsid w:val="007C455D"/>
    <w:rsid w:val="007C4B40"/>
    <w:rsid w:val="007C5465"/>
    <w:rsid w:val="007D0BFE"/>
    <w:rsid w:val="007D31E0"/>
    <w:rsid w:val="007D7F0E"/>
    <w:rsid w:val="007E1A81"/>
    <w:rsid w:val="007F0000"/>
    <w:rsid w:val="007F5F87"/>
    <w:rsid w:val="00800897"/>
    <w:rsid w:val="008034F2"/>
    <w:rsid w:val="00803EEB"/>
    <w:rsid w:val="00804C1B"/>
    <w:rsid w:val="0080567A"/>
    <w:rsid w:val="00811827"/>
    <w:rsid w:val="008202FC"/>
    <w:rsid w:val="008205DC"/>
    <w:rsid w:val="00822951"/>
    <w:rsid w:val="008231F2"/>
    <w:rsid w:val="00825486"/>
    <w:rsid w:val="00831DCD"/>
    <w:rsid w:val="00834741"/>
    <w:rsid w:val="00835A8C"/>
    <w:rsid w:val="0084193E"/>
    <w:rsid w:val="0084309C"/>
    <w:rsid w:val="00854E2E"/>
    <w:rsid w:val="0086079B"/>
    <w:rsid w:val="008620AF"/>
    <w:rsid w:val="008623F1"/>
    <w:rsid w:val="00865801"/>
    <w:rsid w:val="00865C36"/>
    <w:rsid w:val="0087017B"/>
    <w:rsid w:val="00877511"/>
    <w:rsid w:val="00877801"/>
    <w:rsid w:val="00882185"/>
    <w:rsid w:val="008901D1"/>
    <w:rsid w:val="008940B2"/>
    <w:rsid w:val="00894189"/>
    <w:rsid w:val="00897BDB"/>
    <w:rsid w:val="008A0413"/>
    <w:rsid w:val="008A0924"/>
    <w:rsid w:val="008A1B78"/>
    <w:rsid w:val="008A340C"/>
    <w:rsid w:val="008A43B1"/>
    <w:rsid w:val="008A627B"/>
    <w:rsid w:val="008C2BB5"/>
    <w:rsid w:val="008C3DE9"/>
    <w:rsid w:val="008C4AF6"/>
    <w:rsid w:val="008C5CAC"/>
    <w:rsid w:val="008D0CD9"/>
    <w:rsid w:val="008D1269"/>
    <w:rsid w:val="008D3040"/>
    <w:rsid w:val="008D309D"/>
    <w:rsid w:val="008D6ECD"/>
    <w:rsid w:val="008E3802"/>
    <w:rsid w:val="008E3861"/>
    <w:rsid w:val="008E4D65"/>
    <w:rsid w:val="008F7225"/>
    <w:rsid w:val="009061D8"/>
    <w:rsid w:val="00914902"/>
    <w:rsid w:val="009203B0"/>
    <w:rsid w:val="00925D62"/>
    <w:rsid w:val="00933129"/>
    <w:rsid w:val="00941D74"/>
    <w:rsid w:val="009539F1"/>
    <w:rsid w:val="00957647"/>
    <w:rsid w:val="00957E37"/>
    <w:rsid w:val="009614DF"/>
    <w:rsid w:val="00961732"/>
    <w:rsid w:val="00973C43"/>
    <w:rsid w:val="0097417C"/>
    <w:rsid w:val="00983C91"/>
    <w:rsid w:val="00987201"/>
    <w:rsid w:val="00987491"/>
    <w:rsid w:val="009A2603"/>
    <w:rsid w:val="009A4BB1"/>
    <w:rsid w:val="009A664D"/>
    <w:rsid w:val="009A74B6"/>
    <w:rsid w:val="009B0E1A"/>
    <w:rsid w:val="009B2842"/>
    <w:rsid w:val="009B6213"/>
    <w:rsid w:val="009B62DA"/>
    <w:rsid w:val="009D079C"/>
    <w:rsid w:val="009D096B"/>
    <w:rsid w:val="009D58B2"/>
    <w:rsid w:val="009D6F8B"/>
    <w:rsid w:val="009E26ED"/>
    <w:rsid w:val="009F0A16"/>
    <w:rsid w:val="009F4FE7"/>
    <w:rsid w:val="009F64DA"/>
    <w:rsid w:val="009F68B1"/>
    <w:rsid w:val="00A052C7"/>
    <w:rsid w:val="00A06239"/>
    <w:rsid w:val="00A07288"/>
    <w:rsid w:val="00A076DF"/>
    <w:rsid w:val="00A107A8"/>
    <w:rsid w:val="00A15A82"/>
    <w:rsid w:val="00A16DA9"/>
    <w:rsid w:val="00A17694"/>
    <w:rsid w:val="00A22BC9"/>
    <w:rsid w:val="00A33EB9"/>
    <w:rsid w:val="00A37C0F"/>
    <w:rsid w:val="00A402F9"/>
    <w:rsid w:val="00A43860"/>
    <w:rsid w:val="00A473F1"/>
    <w:rsid w:val="00A52AFE"/>
    <w:rsid w:val="00A616BD"/>
    <w:rsid w:val="00A6672E"/>
    <w:rsid w:val="00A73732"/>
    <w:rsid w:val="00A75130"/>
    <w:rsid w:val="00A81042"/>
    <w:rsid w:val="00A83C6F"/>
    <w:rsid w:val="00A84E86"/>
    <w:rsid w:val="00A87DB4"/>
    <w:rsid w:val="00A9078F"/>
    <w:rsid w:val="00A92818"/>
    <w:rsid w:val="00A94407"/>
    <w:rsid w:val="00A9482C"/>
    <w:rsid w:val="00AB1928"/>
    <w:rsid w:val="00AB5888"/>
    <w:rsid w:val="00AC3F02"/>
    <w:rsid w:val="00AC51F0"/>
    <w:rsid w:val="00AD2991"/>
    <w:rsid w:val="00AD3D1C"/>
    <w:rsid w:val="00AE5E08"/>
    <w:rsid w:val="00AF4BD0"/>
    <w:rsid w:val="00AF6DDA"/>
    <w:rsid w:val="00B00EE5"/>
    <w:rsid w:val="00B049AC"/>
    <w:rsid w:val="00B04BB7"/>
    <w:rsid w:val="00B04E36"/>
    <w:rsid w:val="00B0595B"/>
    <w:rsid w:val="00B05EB5"/>
    <w:rsid w:val="00B0796C"/>
    <w:rsid w:val="00B10C41"/>
    <w:rsid w:val="00B11E43"/>
    <w:rsid w:val="00B1268D"/>
    <w:rsid w:val="00B1651A"/>
    <w:rsid w:val="00B21479"/>
    <w:rsid w:val="00B23626"/>
    <w:rsid w:val="00B23910"/>
    <w:rsid w:val="00B26FC7"/>
    <w:rsid w:val="00B306CE"/>
    <w:rsid w:val="00B31360"/>
    <w:rsid w:val="00B34C06"/>
    <w:rsid w:val="00B34DF8"/>
    <w:rsid w:val="00B36AFB"/>
    <w:rsid w:val="00B3782E"/>
    <w:rsid w:val="00B37F1F"/>
    <w:rsid w:val="00B4404F"/>
    <w:rsid w:val="00B4476A"/>
    <w:rsid w:val="00B515E5"/>
    <w:rsid w:val="00B607B5"/>
    <w:rsid w:val="00B612E5"/>
    <w:rsid w:val="00B73071"/>
    <w:rsid w:val="00B73F21"/>
    <w:rsid w:val="00B742AF"/>
    <w:rsid w:val="00B75C17"/>
    <w:rsid w:val="00B77F80"/>
    <w:rsid w:val="00B808A8"/>
    <w:rsid w:val="00B91E19"/>
    <w:rsid w:val="00B96AB7"/>
    <w:rsid w:val="00BA2C24"/>
    <w:rsid w:val="00BA5928"/>
    <w:rsid w:val="00BB5CEA"/>
    <w:rsid w:val="00BC59DC"/>
    <w:rsid w:val="00BC5E1D"/>
    <w:rsid w:val="00BC65DA"/>
    <w:rsid w:val="00BC74EB"/>
    <w:rsid w:val="00BD34B2"/>
    <w:rsid w:val="00BE2609"/>
    <w:rsid w:val="00BF53D8"/>
    <w:rsid w:val="00BF5799"/>
    <w:rsid w:val="00C01FD2"/>
    <w:rsid w:val="00C02997"/>
    <w:rsid w:val="00C1062A"/>
    <w:rsid w:val="00C15224"/>
    <w:rsid w:val="00C22949"/>
    <w:rsid w:val="00C354A3"/>
    <w:rsid w:val="00C432F7"/>
    <w:rsid w:val="00C44380"/>
    <w:rsid w:val="00C476BF"/>
    <w:rsid w:val="00C55590"/>
    <w:rsid w:val="00C56E97"/>
    <w:rsid w:val="00C57A09"/>
    <w:rsid w:val="00C57DA7"/>
    <w:rsid w:val="00C631B9"/>
    <w:rsid w:val="00C67872"/>
    <w:rsid w:val="00C747CF"/>
    <w:rsid w:val="00C753F0"/>
    <w:rsid w:val="00C76F82"/>
    <w:rsid w:val="00C801EB"/>
    <w:rsid w:val="00C8169E"/>
    <w:rsid w:val="00C96FD7"/>
    <w:rsid w:val="00CA38EB"/>
    <w:rsid w:val="00CA71F1"/>
    <w:rsid w:val="00CA7662"/>
    <w:rsid w:val="00CA7AD5"/>
    <w:rsid w:val="00CB1330"/>
    <w:rsid w:val="00CB3033"/>
    <w:rsid w:val="00CB45BC"/>
    <w:rsid w:val="00CB467A"/>
    <w:rsid w:val="00CC1E16"/>
    <w:rsid w:val="00CC205A"/>
    <w:rsid w:val="00CC3CBF"/>
    <w:rsid w:val="00CC7AD2"/>
    <w:rsid w:val="00CD14CA"/>
    <w:rsid w:val="00CD4ED0"/>
    <w:rsid w:val="00CE2F23"/>
    <w:rsid w:val="00CE73AF"/>
    <w:rsid w:val="00CF0D18"/>
    <w:rsid w:val="00CF1FB3"/>
    <w:rsid w:val="00CF4533"/>
    <w:rsid w:val="00CF4889"/>
    <w:rsid w:val="00D10D69"/>
    <w:rsid w:val="00D12098"/>
    <w:rsid w:val="00D12EBC"/>
    <w:rsid w:val="00D14356"/>
    <w:rsid w:val="00D155EE"/>
    <w:rsid w:val="00D201A3"/>
    <w:rsid w:val="00D202DC"/>
    <w:rsid w:val="00D241D1"/>
    <w:rsid w:val="00D24EA8"/>
    <w:rsid w:val="00D33593"/>
    <w:rsid w:val="00D42CEF"/>
    <w:rsid w:val="00D43DC8"/>
    <w:rsid w:val="00D47157"/>
    <w:rsid w:val="00D526B1"/>
    <w:rsid w:val="00D6188A"/>
    <w:rsid w:val="00D6234C"/>
    <w:rsid w:val="00D6378D"/>
    <w:rsid w:val="00D75502"/>
    <w:rsid w:val="00D861C4"/>
    <w:rsid w:val="00D871C0"/>
    <w:rsid w:val="00D92466"/>
    <w:rsid w:val="00D929AD"/>
    <w:rsid w:val="00D947FE"/>
    <w:rsid w:val="00DA181F"/>
    <w:rsid w:val="00DA4441"/>
    <w:rsid w:val="00DA622B"/>
    <w:rsid w:val="00DB291B"/>
    <w:rsid w:val="00DB2CAF"/>
    <w:rsid w:val="00DB5C71"/>
    <w:rsid w:val="00DB6952"/>
    <w:rsid w:val="00DC06CB"/>
    <w:rsid w:val="00DC0B08"/>
    <w:rsid w:val="00DC220A"/>
    <w:rsid w:val="00DC5BF9"/>
    <w:rsid w:val="00DD660F"/>
    <w:rsid w:val="00DE2DDD"/>
    <w:rsid w:val="00DE5322"/>
    <w:rsid w:val="00DF2A2D"/>
    <w:rsid w:val="00DF4B14"/>
    <w:rsid w:val="00DF613A"/>
    <w:rsid w:val="00E01D91"/>
    <w:rsid w:val="00E03E39"/>
    <w:rsid w:val="00E1099F"/>
    <w:rsid w:val="00E110DE"/>
    <w:rsid w:val="00E151C8"/>
    <w:rsid w:val="00E20600"/>
    <w:rsid w:val="00E211B8"/>
    <w:rsid w:val="00E26F15"/>
    <w:rsid w:val="00E35524"/>
    <w:rsid w:val="00E436AA"/>
    <w:rsid w:val="00E44AC7"/>
    <w:rsid w:val="00E44D36"/>
    <w:rsid w:val="00E460B0"/>
    <w:rsid w:val="00E47CC6"/>
    <w:rsid w:val="00E51E0D"/>
    <w:rsid w:val="00E55674"/>
    <w:rsid w:val="00E563D9"/>
    <w:rsid w:val="00E60B19"/>
    <w:rsid w:val="00E61769"/>
    <w:rsid w:val="00E657B6"/>
    <w:rsid w:val="00E67F64"/>
    <w:rsid w:val="00E73CA3"/>
    <w:rsid w:val="00E7548E"/>
    <w:rsid w:val="00E800EB"/>
    <w:rsid w:val="00E8494B"/>
    <w:rsid w:val="00E90605"/>
    <w:rsid w:val="00E91F40"/>
    <w:rsid w:val="00E93D75"/>
    <w:rsid w:val="00E949ED"/>
    <w:rsid w:val="00E97AD8"/>
    <w:rsid w:val="00EA2BC2"/>
    <w:rsid w:val="00EA772D"/>
    <w:rsid w:val="00EA7A16"/>
    <w:rsid w:val="00EA7FD6"/>
    <w:rsid w:val="00EC090A"/>
    <w:rsid w:val="00EC4214"/>
    <w:rsid w:val="00EC725F"/>
    <w:rsid w:val="00EE286E"/>
    <w:rsid w:val="00EE5746"/>
    <w:rsid w:val="00EE6CD3"/>
    <w:rsid w:val="00EF176A"/>
    <w:rsid w:val="00EF4D82"/>
    <w:rsid w:val="00EF6010"/>
    <w:rsid w:val="00F02B8C"/>
    <w:rsid w:val="00F11208"/>
    <w:rsid w:val="00F115C3"/>
    <w:rsid w:val="00F11869"/>
    <w:rsid w:val="00F11B49"/>
    <w:rsid w:val="00F16D37"/>
    <w:rsid w:val="00F178F9"/>
    <w:rsid w:val="00F201B3"/>
    <w:rsid w:val="00F251AC"/>
    <w:rsid w:val="00F271E2"/>
    <w:rsid w:val="00F271F0"/>
    <w:rsid w:val="00F27E14"/>
    <w:rsid w:val="00F311AE"/>
    <w:rsid w:val="00F320F1"/>
    <w:rsid w:val="00F339FE"/>
    <w:rsid w:val="00F355E0"/>
    <w:rsid w:val="00F42185"/>
    <w:rsid w:val="00F42531"/>
    <w:rsid w:val="00F4633E"/>
    <w:rsid w:val="00F56F7D"/>
    <w:rsid w:val="00F82B8D"/>
    <w:rsid w:val="00F82BB0"/>
    <w:rsid w:val="00F83C81"/>
    <w:rsid w:val="00F87E24"/>
    <w:rsid w:val="00F9007D"/>
    <w:rsid w:val="00F9151F"/>
    <w:rsid w:val="00F92C2C"/>
    <w:rsid w:val="00F93870"/>
    <w:rsid w:val="00F93F4F"/>
    <w:rsid w:val="00F95045"/>
    <w:rsid w:val="00FA19D4"/>
    <w:rsid w:val="00FA381C"/>
    <w:rsid w:val="00FA3FCC"/>
    <w:rsid w:val="00FA7D3B"/>
    <w:rsid w:val="00FB7AB5"/>
    <w:rsid w:val="00FC1EE0"/>
    <w:rsid w:val="00FC2594"/>
    <w:rsid w:val="00FC6770"/>
    <w:rsid w:val="00FC6871"/>
    <w:rsid w:val="00FD0D22"/>
    <w:rsid w:val="00FD27B7"/>
    <w:rsid w:val="00FD3386"/>
    <w:rsid w:val="00FD3DD0"/>
    <w:rsid w:val="00FD58BF"/>
    <w:rsid w:val="00FD6011"/>
    <w:rsid w:val="00FD6C0F"/>
    <w:rsid w:val="00FE288A"/>
    <w:rsid w:val="00FE40CE"/>
    <w:rsid w:val="00FE71DC"/>
    <w:rsid w:val="00FF168D"/>
    <w:rsid w:val="00FF2674"/>
    <w:rsid w:val="00FF3107"/>
    <w:rsid w:val="00FF47AF"/>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 w:type="character" w:customStyle="1" w:styleId="html-attribute-name">
    <w:name w:val="html-attribute-name"/>
    <w:basedOn w:val="DefaultParagraphFont"/>
    <w:rsid w:val="00FA19D4"/>
  </w:style>
  <w:style w:type="character" w:customStyle="1" w:styleId="html-attribute-value">
    <w:name w:val="html-attribute-value"/>
    <w:basedOn w:val="DefaultParagraphFont"/>
    <w:rsid w:val="00FA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4945">
      <w:bodyDiv w:val="1"/>
      <w:marLeft w:val="0"/>
      <w:marRight w:val="0"/>
      <w:marTop w:val="0"/>
      <w:marBottom w:val="0"/>
      <w:divBdr>
        <w:top w:val="none" w:sz="0" w:space="0" w:color="auto"/>
        <w:left w:val="none" w:sz="0" w:space="0" w:color="auto"/>
        <w:bottom w:val="none" w:sz="0" w:space="0" w:color="auto"/>
        <w:right w:val="none" w:sz="0" w:space="0" w:color="auto"/>
      </w:divBdr>
    </w:div>
    <w:div w:id="1660956770">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Loops_and_iteration" TargetMode="External"/><Relationship Id="rId13" Type="http://schemas.openxmlformats.org/officeDocument/2006/relationships/hyperlink" Target="https://iinf362.000webhostapp.com/examples/javascript-intr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Statements/if...else" TargetMode="External"/><Relationship Id="rId12" Type="http://schemas.openxmlformats.org/officeDocument/2006/relationships/hyperlink" Target="https://www.javascri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vascript.info/function-basics" TargetMode="External"/><Relationship Id="rId1" Type="http://schemas.openxmlformats.org/officeDocument/2006/relationships/numbering" Target="numbering.xml"/><Relationship Id="rId6" Type="http://schemas.openxmlformats.org/officeDocument/2006/relationships/hyperlink" Target="https://javascript.info/types" TargetMode="External"/><Relationship Id="rId11" Type="http://schemas.openxmlformats.org/officeDocument/2006/relationships/hyperlink" Target="https://www.w3schools.com/js/default.asp" TargetMode="External"/><Relationship Id="rId5" Type="http://schemas.openxmlformats.org/officeDocument/2006/relationships/hyperlink" Target="https://htmldog.com/guides/javascript/beginner/makingstuffhappen/" TargetMode="External"/><Relationship Id="rId15" Type="http://schemas.openxmlformats.org/officeDocument/2006/relationships/hyperlink" Target="https://developer.mozilla.org/en-US/docs/Learn/JavaScript/Building_blocks/Events" TargetMode="External"/><Relationship Id="rId10" Type="http://schemas.openxmlformats.org/officeDocument/2006/relationships/hyperlink" Target="https://eloquentjavascript.net/" TargetMode="External"/><Relationship Id="rId4" Type="http://schemas.openxmlformats.org/officeDocument/2006/relationships/webSettings" Target="webSettings.xml"/><Relationship Id="rId9" Type="http://schemas.openxmlformats.org/officeDocument/2006/relationships/hyperlink" Target="https://htmldog.com/guides/javascript/beginner/functions/" TargetMode="External"/><Relationship Id="rId14" Type="http://schemas.openxmlformats.org/officeDocument/2006/relationships/hyperlink" Target="https://www.htmldog.com/guides/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3855</TotalTime>
  <Pages>8</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612</cp:revision>
  <dcterms:created xsi:type="dcterms:W3CDTF">2020-01-20T17:48:00Z</dcterms:created>
  <dcterms:modified xsi:type="dcterms:W3CDTF">2020-03-12T12:49:00Z</dcterms:modified>
</cp:coreProperties>
</file>