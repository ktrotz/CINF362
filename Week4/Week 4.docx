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33C23" w14:textId="538E60FD" w:rsidR="00383F63" w:rsidRPr="00F9151F" w:rsidRDefault="003A4C3E" w:rsidP="0075640A">
      <w:pPr>
        <w:pStyle w:val="Heading1"/>
        <w:spacing w:before="0"/>
        <w:jc w:val="center"/>
        <w:rPr>
          <w:rFonts w:ascii="Times New Roman" w:hAnsi="Times New Roman" w:cs="Times New Roman"/>
          <w:sz w:val="40"/>
          <w:szCs w:val="40"/>
        </w:rPr>
      </w:pPr>
      <w:r w:rsidRPr="00F9151F">
        <w:rPr>
          <w:rFonts w:ascii="Times New Roman" w:hAnsi="Times New Roman" w:cs="Times New Roman"/>
          <w:sz w:val="40"/>
          <w:szCs w:val="40"/>
        </w:rPr>
        <w:t xml:space="preserve">Week </w:t>
      </w:r>
      <w:r w:rsidR="004E6348" w:rsidRPr="00F9151F">
        <w:rPr>
          <w:rFonts w:ascii="Times New Roman" w:hAnsi="Times New Roman" w:cs="Times New Roman"/>
          <w:sz w:val="40"/>
          <w:szCs w:val="40"/>
        </w:rPr>
        <w:t>4</w:t>
      </w:r>
      <w:r w:rsidRPr="00F9151F">
        <w:rPr>
          <w:rFonts w:ascii="Times New Roman" w:hAnsi="Times New Roman" w:cs="Times New Roman"/>
          <w:sz w:val="40"/>
          <w:szCs w:val="40"/>
        </w:rPr>
        <w:t xml:space="preserve">: </w:t>
      </w:r>
      <w:r w:rsidR="004E6348" w:rsidRPr="00F9151F">
        <w:rPr>
          <w:rFonts w:ascii="Times New Roman" w:hAnsi="Times New Roman" w:cs="Times New Roman"/>
          <w:sz w:val="40"/>
          <w:szCs w:val="40"/>
        </w:rPr>
        <w:t>CSS</w:t>
      </w:r>
      <w:r w:rsidR="009F64DA" w:rsidRPr="00F9151F">
        <w:rPr>
          <w:rFonts w:ascii="Times New Roman" w:hAnsi="Times New Roman" w:cs="Times New Roman"/>
          <w:sz w:val="40"/>
          <w:szCs w:val="40"/>
        </w:rPr>
        <w:t xml:space="preserve"> Part I</w:t>
      </w:r>
    </w:p>
    <w:p w14:paraId="50D61807" w14:textId="77777777" w:rsidR="00383F63" w:rsidRPr="00F9151F" w:rsidRDefault="00383F63" w:rsidP="001431C0">
      <w:pPr>
        <w:spacing w:after="0" w:line="240" w:lineRule="auto"/>
        <w:ind w:left="720" w:hanging="720"/>
        <w:rPr>
          <w:rFonts w:ascii="Times New Roman" w:hAnsi="Times New Roman" w:cs="Times New Roman"/>
          <w:b/>
          <w:bCs/>
          <w:sz w:val="24"/>
          <w:szCs w:val="24"/>
        </w:rPr>
      </w:pPr>
    </w:p>
    <w:p w14:paraId="695E1E84" w14:textId="5EB52B99" w:rsidR="00134E7C" w:rsidRPr="00F9151F" w:rsidRDefault="008A0924" w:rsidP="001431C0">
      <w:pPr>
        <w:spacing w:after="0" w:line="240" w:lineRule="auto"/>
        <w:ind w:left="720" w:hanging="720"/>
        <w:rPr>
          <w:rFonts w:ascii="Times New Roman" w:hAnsi="Times New Roman" w:cs="Times New Roman"/>
          <w:b/>
          <w:bCs/>
          <w:sz w:val="24"/>
          <w:szCs w:val="24"/>
        </w:rPr>
      </w:pPr>
      <w:r w:rsidRPr="00F9151F">
        <w:rPr>
          <w:rFonts w:ascii="Times New Roman" w:hAnsi="Times New Roman" w:cs="Times New Roman"/>
          <w:b/>
          <w:bCs/>
          <w:sz w:val="24"/>
          <w:szCs w:val="24"/>
        </w:rPr>
        <w:t>Agenda</w:t>
      </w:r>
    </w:p>
    <w:p w14:paraId="67A17EE6" w14:textId="36ACEFEC" w:rsidR="00650DCF" w:rsidRPr="00F9151F" w:rsidRDefault="00EC725F" w:rsidP="00EC725F">
      <w:pPr>
        <w:pStyle w:val="ListParagraph"/>
        <w:numPr>
          <w:ilvl w:val="0"/>
          <w:numId w:val="15"/>
        </w:num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Intro</w:t>
      </w:r>
      <w:r w:rsidR="00055D17" w:rsidRPr="00F9151F">
        <w:rPr>
          <w:rFonts w:ascii="Times New Roman" w:hAnsi="Times New Roman" w:cs="Times New Roman"/>
          <w:bCs/>
          <w:sz w:val="24"/>
          <w:szCs w:val="24"/>
        </w:rPr>
        <w:t>duction</w:t>
      </w:r>
      <w:r w:rsidRPr="00F9151F">
        <w:rPr>
          <w:rFonts w:ascii="Times New Roman" w:hAnsi="Times New Roman" w:cs="Times New Roman"/>
          <w:bCs/>
          <w:sz w:val="24"/>
          <w:szCs w:val="24"/>
        </w:rPr>
        <w:t xml:space="preserve"> to CSS</w:t>
      </w:r>
    </w:p>
    <w:p w14:paraId="602D3FC7" w14:textId="5C0D1A5F" w:rsidR="00EC725F" w:rsidRPr="00F9151F" w:rsidRDefault="00055D17" w:rsidP="00EC725F">
      <w:pPr>
        <w:pStyle w:val="ListParagraph"/>
        <w:numPr>
          <w:ilvl w:val="1"/>
          <w:numId w:val="15"/>
        </w:num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What is CSS?</w:t>
      </w:r>
    </w:p>
    <w:p w14:paraId="62B0BACF" w14:textId="57ED6454" w:rsidR="00055D17" w:rsidRPr="00F9151F" w:rsidRDefault="00055D17" w:rsidP="00055D17">
      <w:pPr>
        <w:pStyle w:val="ListParagraph"/>
        <w:numPr>
          <w:ilvl w:val="1"/>
          <w:numId w:val="15"/>
        </w:num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How can we add styles to a page?</w:t>
      </w:r>
    </w:p>
    <w:p w14:paraId="492EDA3C" w14:textId="62DD5ACD" w:rsidR="00055D17" w:rsidRPr="00F9151F" w:rsidRDefault="00055D17" w:rsidP="00055D17">
      <w:pPr>
        <w:pStyle w:val="ListParagraph"/>
        <w:numPr>
          <w:ilvl w:val="1"/>
          <w:numId w:val="15"/>
        </w:num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CSS Examples</w:t>
      </w:r>
    </w:p>
    <w:p w14:paraId="60F1534C" w14:textId="5EE50380" w:rsidR="00055D17" w:rsidRPr="00F9151F" w:rsidRDefault="00055D17" w:rsidP="00055D17">
      <w:pPr>
        <w:pStyle w:val="ListParagraph"/>
        <w:numPr>
          <w:ilvl w:val="1"/>
          <w:numId w:val="15"/>
        </w:num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First CSS Exercise</w:t>
      </w:r>
    </w:p>
    <w:p w14:paraId="12C425B6" w14:textId="452EA65F" w:rsidR="00FD6C0F" w:rsidRPr="00F9151F" w:rsidRDefault="00FD6C0F" w:rsidP="00055D17">
      <w:pPr>
        <w:pStyle w:val="ListParagraph"/>
        <w:numPr>
          <w:ilvl w:val="1"/>
          <w:numId w:val="15"/>
        </w:num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CSS Research Initial Post &amp; Response</w:t>
      </w:r>
    </w:p>
    <w:p w14:paraId="29B6895E" w14:textId="35A2A33B" w:rsidR="00055D17" w:rsidRPr="00F9151F" w:rsidRDefault="00055D17" w:rsidP="00055D17">
      <w:pPr>
        <w:pStyle w:val="ListParagraph"/>
        <w:numPr>
          <w:ilvl w:val="0"/>
          <w:numId w:val="15"/>
        </w:num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Next Week</w:t>
      </w:r>
    </w:p>
    <w:p w14:paraId="1CD37BF8" w14:textId="460428AB" w:rsidR="00650DCF" w:rsidRPr="00F9151F" w:rsidRDefault="00650DCF" w:rsidP="001431C0">
      <w:pPr>
        <w:spacing w:after="0" w:line="240" w:lineRule="auto"/>
        <w:rPr>
          <w:rFonts w:ascii="Times New Roman" w:hAnsi="Times New Roman" w:cs="Times New Roman"/>
          <w:bCs/>
          <w:sz w:val="24"/>
          <w:szCs w:val="24"/>
        </w:rPr>
      </w:pPr>
    </w:p>
    <w:p w14:paraId="2898FEAA" w14:textId="7EE5702A" w:rsidR="00E03E39" w:rsidRPr="00F9151F" w:rsidRDefault="00B04E36" w:rsidP="001431C0">
      <w:pPr>
        <w:pStyle w:val="Heading2"/>
        <w:spacing w:before="0"/>
        <w:rPr>
          <w:rFonts w:ascii="Times New Roman" w:hAnsi="Times New Roman" w:cs="Times New Roman"/>
          <w:sz w:val="32"/>
          <w:szCs w:val="32"/>
        </w:rPr>
      </w:pPr>
      <w:r>
        <w:rPr>
          <w:rFonts w:ascii="Times New Roman" w:hAnsi="Times New Roman" w:cs="Times New Roman"/>
          <w:sz w:val="32"/>
          <w:szCs w:val="32"/>
        </w:rPr>
        <w:t xml:space="preserve">Introduction to </w:t>
      </w:r>
      <w:r w:rsidR="00A92818" w:rsidRPr="00F9151F">
        <w:rPr>
          <w:rFonts w:ascii="Times New Roman" w:hAnsi="Times New Roman" w:cs="Times New Roman"/>
          <w:sz w:val="32"/>
          <w:szCs w:val="32"/>
        </w:rPr>
        <w:t>Cascading Style Sheets</w:t>
      </w:r>
      <w:r w:rsidR="00973C43" w:rsidRPr="00F9151F">
        <w:rPr>
          <w:rFonts w:ascii="Times New Roman" w:hAnsi="Times New Roman" w:cs="Times New Roman"/>
          <w:sz w:val="32"/>
          <w:szCs w:val="32"/>
        </w:rPr>
        <w:t xml:space="preserve"> (CSS)</w:t>
      </w:r>
    </w:p>
    <w:p w14:paraId="26F00558" w14:textId="26BF007E" w:rsidR="00055D17" w:rsidRPr="00F9151F" w:rsidRDefault="00055D17" w:rsidP="000973F1">
      <w:pPr>
        <w:spacing w:after="0" w:line="240" w:lineRule="auto"/>
        <w:rPr>
          <w:rFonts w:ascii="Times New Roman" w:hAnsi="Times New Roman" w:cs="Times New Roman"/>
          <w:b/>
          <w:sz w:val="24"/>
          <w:szCs w:val="24"/>
        </w:rPr>
      </w:pPr>
      <w:r w:rsidRPr="00F9151F">
        <w:rPr>
          <w:rFonts w:ascii="Times New Roman" w:hAnsi="Times New Roman" w:cs="Times New Roman"/>
          <w:b/>
          <w:sz w:val="24"/>
          <w:szCs w:val="24"/>
        </w:rPr>
        <w:t>What is CSS?</w:t>
      </w:r>
    </w:p>
    <w:p w14:paraId="525ED0CF" w14:textId="1F731F33" w:rsidR="000F4222" w:rsidRPr="00F9151F" w:rsidRDefault="00051B45" w:rsidP="000973F1">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CSS stands for Cascading Style Sheets. Unlike HTML, which is used to represent the structure of a web page</w:t>
      </w:r>
      <w:r w:rsidR="00F27E14" w:rsidRPr="00F9151F">
        <w:rPr>
          <w:rFonts w:ascii="Times New Roman" w:hAnsi="Times New Roman" w:cs="Times New Roman"/>
          <w:bCs/>
          <w:sz w:val="24"/>
          <w:szCs w:val="24"/>
        </w:rPr>
        <w:t xml:space="preserve">, CSS is the language for the determining the presentation of a page in terms of colors, fonts, positioning, etc. </w:t>
      </w:r>
      <w:r w:rsidR="000F4222" w:rsidRPr="00F9151F">
        <w:rPr>
          <w:rFonts w:ascii="Times New Roman" w:hAnsi="Times New Roman" w:cs="Times New Roman"/>
          <w:bCs/>
          <w:sz w:val="24"/>
          <w:szCs w:val="24"/>
        </w:rPr>
        <w:t>We use CSS to select specific HTML elements in order to give them styles. After selecting specific elements (either directly or based on certain criteria), we can then choose whatever properties we’d like and give them different values. An example would be targeting paragraph tags and giving them a red font color. We can do that with the code below:</w:t>
      </w:r>
    </w:p>
    <w:p w14:paraId="1E80A472" w14:textId="483176BD" w:rsidR="000F4222" w:rsidRPr="00F9151F" w:rsidRDefault="000F4222" w:rsidP="000973F1">
      <w:pPr>
        <w:spacing w:after="0" w:line="240" w:lineRule="auto"/>
        <w:rPr>
          <w:rFonts w:ascii="Times New Roman" w:hAnsi="Times New Roman" w:cs="Times New Roman"/>
          <w:bCs/>
          <w:sz w:val="24"/>
          <w:szCs w:val="24"/>
        </w:rPr>
      </w:pPr>
    </w:p>
    <w:p w14:paraId="2CA51BE2" w14:textId="5CF2BF85" w:rsidR="000F4222" w:rsidRPr="00F9151F" w:rsidRDefault="000F4222" w:rsidP="000973F1">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p {</w:t>
      </w:r>
    </w:p>
    <w:p w14:paraId="67AA40F5" w14:textId="7B005964" w:rsidR="000F4222" w:rsidRPr="00F9151F" w:rsidRDefault="000F4222" w:rsidP="000973F1">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 xml:space="preserve">    color: red;</w:t>
      </w:r>
    </w:p>
    <w:p w14:paraId="5772489D" w14:textId="1E84BFAB" w:rsidR="000F4222" w:rsidRPr="00F9151F" w:rsidRDefault="000F4222" w:rsidP="000973F1">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w:t>
      </w:r>
    </w:p>
    <w:p w14:paraId="65B9CB20" w14:textId="23B279D2" w:rsidR="000F4222" w:rsidRPr="00F9151F" w:rsidRDefault="000F4222" w:rsidP="000973F1">
      <w:pPr>
        <w:spacing w:after="0" w:line="240" w:lineRule="auto"/>
        <w:rPr>
          <w:rFonts w:ascii="Times New Roman" w:hAnsi="Times New Roman" w:cs="Times New Roman"/>
          <w:bCs/>
          <w:sz w:val="24"/>
          <w:szCs w:val="24"/>
        </w:rPr>
      </w:pPr>
    </w:p>
    <w:p w14:paraId="10F8360C" w14:textId="147F14FD" w:rsidR="000F4222" w:rsidRPr="00F9151F" w:rsidRDefault="000F4222" w:rsidP="000973F1">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“p” is the selector (all paragraph tags), “color” is the property, and “red” is the value we are assigning to the property</w:t>
      </w:r>
      <w:r w:rsidR="00233FA6" w:rsidRPr="00F9151F">
        <w:rPr>
          <w:rFonts w:ascii="Times New Roman" w:hAnsi="Times New Roman" w:cs="Times New Roman"/>
          <w:bCs/>
          <w:sz w:val="24"/>
          <w:szCs w:val="24"/>
        </w:rPr>
        <w:t>. The selector comes first followed by curly brackets “{}”</w:t>
      </w:r>
      <w:r w:rsidR="00D47157" w:rsidRPr="00F9151F">
        <w:rPr>
          <w:rFonts w:ascii="Times New Roman" w:hAnsi="Times New Roman" w:cs="Times New Roman"/>
          <w:bCs/>
          <w:sz w:val="24"/>
          <w:szCs w:val="24"/>
        </w:rPr>
        <w:t>. I</w:t>
      </w:r>
      <w:r w:rsidR="00233FA6" w:rsidRPr="00F9151F">
        <w:rPr>
          <w:rFonts w:ascii="Times New Roman" w:hAnsi="Times New Roman" w:cs="Times New Roman"/>
          <w:bCs/>
          <w:sz w:val="24"/>
          <w:szCs w:val="24"/>
        </w:rPr>
        <w:t xml:space="preserve">nside of the curly brackets is where we choose our properties and values. The properties and values are always separated by a colon and the whole statement (color: red) is ended with a semicolon. The entire set of code from the </w:t>
      </w:r>
      <w:r w:rsidR="00D47157" w:rsidRPr="00F9151F">
        <w:rPr>
          <w:rFonts w:ascii="Times New Roman" w:hAnsi="Times New Roman" w:cs="Times New Roman"/>
          <w:bCs/>
          <w:sz w:val="24"/>
          <w:szCs w:val="24"/>
        </w:rPr>
        <w:t xml:space="preserve">“p” </w:t>
      </w:r>
      <w:r w:rsidR="00233FA6" w:rsidRPr="00F9151F">
        <w:rPr>
          <w:rFonts w:ascii="Times New Roman" w:hAnsi="Times New Roman" w:cs="Times New Roman"/>
          <w:bCs/>
          <w:sz w:val="24"/>
          <w:szCs w:val="24"/>
        </w:rPr>
        <w:t>up until the closing curly bracket is a CSS declaration.</w:t>
      </w:r>
      <w:r w:rsidR="000D6BD6" w:rsidRPr="00F9151F">
        <w:rPr>
          <w:rFonts w:ascii="Times New Roman" w:hAnsi="Times New Roman" w:cs="Times New Roman"/>
          <w:bCs/>
          <w:sz w:val="24"/>
          <w:szCs w:val="24"/>
        </w:rPr>
        <w:t xml:space="preserve"> You can have as many statements as you want inside of curly brackets.</w:t>
      </w:r>
    </w:p>
    <w:p w14:paraId="6575138E" w14:textId="4DF73576" w:rsidR="00414FCF" w:rsidRPr="00F9151F" w:rsidRDefault="00414FCF" w:rsidP="000973F1">
      <w:pPr>
        <w:spacing w:after="0" w:line="240" w:lineRule="auto"/>
        <w:rPr>
          <w:rFonts w:ascii="Times New Roman" w:hAnsi="Times New Roman" w:cs="Times New Roman"/>
          <w:bCs/>
          <w:sz w:val="24"/>
          <w:szCs w:val="24"/>
        </w:rPr>
      </w:pPr>
    </w:p>
    <w:p w14:paraId="0882BA58" w14:textId="1651C93F" w:rsidR="000973F1" w:rsidRPr="00F9151F" w:rsidRDefault="00F27E14" w:rsidP="000973F1">
      <w:pPr>
        <w:spacing w:after="0" w:line="240" w:lineRule="auto"/>
        <w:rPr>
          <w:rFonts w:ascii="Times New Roman" w:hAnsi="Times New Roman" w:cs="Times New Roman"/>
          <w:bCs/>
          <w:sz w:val="24"/>
          <w:szCs w:val="24"/>
        </w:rPr>
      </w:pPr>
      <w:r w:rsidRPr="00F9151F">
        <w:rPr>
          <w:rFonts w:ascii="Times New Roman" w:hAnsi="Times New Roman" w:cs="Times New Roman"/>
          <w:bCs/>
          <w:sz w:val="24"/>
          <w:szCs w:val="24"/>
        </w:rPr>
        <w:t xml:space="preserve">It is </w:t>
      </w:r>
      <w:r w:rsidRPr="00F9151F">
        <w:rPr>
          <w:rFonts w:ascii="Times New Roman" w:hAnsi="Times New Roman" w:cs="Times New Roman"/>
          <w:b/>
          <w:sz w:val="24"/>
          <w:szCs w:val="24"/>
        </w:rPr>
        <w:t>best practice</w:t>
      </w:r>
      <w:r w:rsidRPr="00F9151F">
        <w:rPr>
          <w:rFonts w:ascii="Times New Roman" w:hAnsi="Times New Roman" w:cs="Times New Roman"/>
          <w:bCs/>
          <w:sz w:val="24"/>
          <w:szCs w:val="24"/>
        </w:rPr>
        <w:t xml:space="preserve"> to separate your HTML and CSS. </w:t>
      </w:r>
      <w:r w:rsidR="005E3E39" w:rsidRPr="00F9151F">
        <w:rPr>
          <w:rFonts w:ascii="Times New Roman" w:hAnsi="Times New Roman" w:cs="Times New Roman"/>
          <w:bCs/>
          <w:sz w:val="24"/>
          <w:szCs w:val="24"/>
        </w:rPr>
        <w:t xml:space="preserve">The reason for </w:t>
      </w:r>
      <w:r w:rsidR="00B37F1F" w:rsidRPr="00F9151F">
        <w:rPr>
          <w:rFonts w:ascii="Times New Roman" w:hAnsi="Times New Roman" w:cs="Times New Roman"/>
          <w:bCs/>
          <w:sz w:val="24"/>
          <w:szCs w:val="24"/>
        </w:rPr>
        <w:t xml:space="preserve">this is because it is easier to update your code if it is in a different location. If you have a consistent banner style on many pages of your website and use inline/internal styling, you </w:t>
      </w:r>
      <w:proofErr w:type="gramStart"/>
      <w:r w:rsidR="00B37F1F" w:rsidRPr="00F9151F">
        <w:rPr>
          <w:rFonts w:ascii="Times New Roman" w:hAnsi="Times New Roman" w:cs="Times New Roman"/>
          <w:bCs/>
          <w:sz w:val="24"/>
          <w:szCs w:val="24"/>
        </w:rPr>
        <w:t>would</w:t>
      </w:r>
      <w:proofErr w:type="gramEnd"/>
      <w:r w:rsidR="00B37F1F" w:rsidRPr="00F9151F">
        <w:rPr>
          <w:rFonts w:ascii="Times New Roman" w:hAnsi="Times New Roman" w:cs="Times New Roman"/>
          <w:bCs/>
          <w:sz w:val="24"/>
          <w:szCs w:val="24"/>
        </w:rPr>
        <w:t xml:space="preserve"> have to go into the code for each page and edit it. If you use external styling, you can edit the code in one place and the changes would persist across all pages. </w:t>
      </w:r>
    </w:p>
    <w:p w14:paraId="4E1CB6E9" w14:textId="77777777" w:rsidR="00055D17" w:rsidRPr="00F9151F" w:rsidRDefault="00055D17" w:rsidP="00E110DE">
      <w:pPr>
        <w:spacing w:line="240" w:lineRule="auto"/>
        <w:rPr>
          <w:rFonts w:ascii="Times New Roman" w:hAnsi="Times New Roman" w:cs="Times New Roman"/>
          <w:b/>
          <w:sz w:val="24"/>
          <w:szCs w:val="24"/>
        </w:rPr>
      </w:pPr>
    </w:p>
    <w:p w14:paraId="27F88F31" w14:textId="759273DC" w:rsidR="00BC59DC" w:rsidRPr="00F9151F" w:rsidRDefault="00BC59DC" w:rsidP="00E110DE">
      <w:pPr>
        <w:spacing w:line="240" w:lineRule="auto"/>
        <w:rPr>
          <w:rFonts w:ascii="Times New Roman" w:hAnsi="Times New Roman" w:cs="Times New Roman"/>
          <w:bCs/>
          <w:sz w:val="24"/>
          <w:szCs w:val="24"/>
          <w:u w:val="single"/>
        </w:rPr>
      </w:pPr>
      <w:r w:rsidRPr="00F9151F">
        <w:rPr>
          <w:rFonts w:ascii="Times New Roman" w:hAnsi="Times New Roman" w:cs="Times New Roman"/>
          <w:bCs/>
          <w:sz w:val="24"/>
          <w:szCs w:val="24"/>
          <w:u w:val="single"/>
        </w:rPr>
        <w:t>Additional Reading</w:t>
      </w:r>
    </w:p>
    <w:p w14:paraId="2FABE887" w14:textId="2AAD12B2" w:rsidR="00BC59DC" w:rsidRPr="002576D2" w:rsidRDefault="00CB1330" w:rsidP="00BC59DC">
      <w:pPr>
        <w:pStyle w:val="ListParagraph"/>
        <w:numPr>
          <w:ilvl w:val="0"/>
          <w:numId w:val="11"/>
        </w:numPr>
        <w:spacing w:line="240" w:lineRule="auto"/>
        <w:rPr>
          <w:rFonts w:ascii="Times New Roman" w:hAnsi="Times New Roman" w:cs="Times New Roman"/>
          <w:bCs/>
          <w:sz w:val="24"/>
          <w:szCs w:val="24"/>
        </w:rPr>
      </w:pPr>
      <w:hyperlink r:id="rId5" w:history="1">
        <w:r w:rsidRPr="002576D2">
          <w:rPr>
            <w:rStyle w:val="Hyperlink"/>
            <w:rFonts w:ascii="Times New Roman" w:hAnsi="Times New Roman" w:cs="Times New Roman"/>
            <w:bCs/>
            <w:sz w:val="24"/>
            <w:szCs w:val="24"/>
          </w:rPr>
          <w:t>https://www.htmldog.com/guides/css/</w:t>
        </w:r>
      </w:hyperlink>
      <w:r w:rsidR="00D6378D" w:rsidRPr="002576D2">
        <w:rPr>
          <w:rFonts w:ascii="Times New Roman" w:hAnsi="Times New Roman" w:cs="Times New Roman"/>
          <w:bCs/>
          <w:sz w:val="24"/>
          <w:szCs w:val="24"/>
        </w:rPr>
        <w:t xml:space="preserve">  - CSS Tutorials for all levels</w:t>
      </w:r>
    </w:p>
    <w:p w14:paraId="4CB2F527" w14:textId="2C311FD9" w:rsidR="00CB1330" w:rsidRPr="002576D2" w:rsidRDefault="00CB1330" w:rsidP="00BC59DC">
      <w:pPr>
        <w:pStyle w:val="ListParagraph"/>
        <w:numPr>
          <w:ilvl w:val="0"/>
          <w:numId w:val="11"/>
        </w:numPr>
        <w:spacing w:line="240" w:lineRule="auto"/>
        <w:rPr>
          <w:rFonts w:ascii="Times New Roman" w:hAnsi="Times New Roman" w:cs="Times New Roman"/>
          <w:bCs/>
          <w:sz w:val="24"/>
          <w:szCs w:val="24"/>
        </w:rPr>
      </w:pPr>
      <w:hyperlink r:id="rId6" w:history="1">
        <w:r w:rsidRPr="002576D2">
          <w:rPr>
            <w:rStyle w:val="Hyperlink"/>
            <w:rFonts w:ascii="Times New Roman" w:hAnsi="Times New Roman" w:cs="Times New Roman"/>
            <w:sz w:val="24"/>
            <w:szCs w:val="24"/>
          </w:rPr>
          <w:t>https://developer.mozilla.org/en-US/docs/Learn/CSS/First_steps</w:t>
        </w:r>
      </w:hyperlink>
      <w:r w:rsidRPr="002576D2">
        <w:rPr>
          <w:rFonts w:ascii="Times New Roman" w:hAnsi="Times New Roman" w:cs="Times New Roman"/>
          <w:sz w:val="24"/>
          <w:szCs w:val="24"/>
        </w:rPr>
        <w:t xml:space="preserve"> - Excellent resource with guides/tutorials for CSS</w:t>
      </w:r>
    </w:p>
    <w:p w14:paraId="739F8904" w14:textId="2B9F6F4C" w:rsidR="00DE2DDD" w:rsidRPr="002576D2" w:rsidRDefault="00DE2DDD" w:rsidP="00BC59DC">
      <w:pPr>
        <w:pStyle w:val="ListParagraph"/>
        <w:numPr>
          <w:ilvl w:val="0"/>
          <w:numId w:val="11"/>
        </w:numPr>
        <w:spacing w:line="240" w:lineRule="auto"/>
        <w:rPr>
          <w:rFonts w:ascii="Times New Roman" w:hAnsi="Times New Roman" w:cs="Times New Roman"/>
          <w:bCs/>
          <w:sz w:val="24"/>
          <w:szCs w:val="24"/>
        </w:rPr>
      </w:pPr>
      <w:hyperlink r:id="rId7" w:history="1">
        <w:r w:rsidRPr="002576D2">
          <w:rPr>
            <w:rStyle w:val="Hyperlink"/>
            <w:rFonts w:ascii="Times New Roman" w:hAnsi="Times New Roman" w:cs="Times New Roman"/>
            <w:sz w:val="24"/>
            <w:szCs w:val="24"/>
          </w:rPr>
          <w:t>https://www.tutorialspoint.com/css/css_syntax.htm</w:t>
        </w:r>
      </w:hyperlink>
      <w:r w:rsidRPr="002576D2">
        <w:rPr>
          <w:rFonts w:ascii="Times New Roman" w:hAnsi="Times New Roman" w:cs="Times New Roman"/>
          <w:sz w:val="24"/>
          <w:szCs w:val="24"/>
        </w:rPr>
        <w:t xml:space="preserve"> - Specific syntax examples</w:t>
      </w:r>
    </w:p>
    <w:p w14:paraId="5C2B2934" w14:textId="59EB24D7" w:rsidR="00CB1330" w:rsidRPr="002576D2" w:rsidRDefault="00396270" w:rsidP="00CC1E16">
      <w:pPr>
        <w:pStyle w:val="ListParagraph"/>
        <w:numPr>
          <w:ilvl w:val="0"/>
          <w:numId w:val="11"/>
        </w:numPr>
        <w:spacing w:line="240" w:lineRule="auto"/>
        <w:rPr>
          <w:rFonts w:ascii="Times New Roman" w:hAnsi="Times New Roman" w:cs="Times New Roman"/>
          <w:bCs/>
          <w:sz w:val="24"/>
          <w:szCs w:val="24"/>
        </w:rPr>
      </w:pPr>
      <w:hyperlink r:id="rId8" w:history="1">
        <w:r w:rsidRPr="002576D2">
          <w:rPr>
            <w:rStyle w:val="Hyperlink"/>
            <w:rFonts w:ascii="Times New Roman" w:hAnsi="Times New Roman" w:cs="Times New Roman"/>
            <w:bCs/>
            <w:sz w:val="24"/>
            <w:szCs w:val="24"/>
          </w:rPr>
          <w:t>https://css-tricks.com/</w:t>
        </w:r>
      </w:hyperlink>
      <w:r w:rsidRPr="002576D2">
        <w:rPr>
          <w:rFonts w:ascii="Times New Roman" w:hAnsi="Times New Roman" w:cs="Times New Roman"/>
          <w:bCs/>
          <w:sz w:val="24"/>
          <w:szCs w:val="24"/>
        </w:rPr>
        <w:t xml:space="preserve"> - Cool website for code snippets and articles</w:t>
      </w:r>
    </w:p>
    <w:p w14:paraId="7E028B54" w14:textId="0D531221" w:rsidR="00B306CE" w:rsidRDefault="00B306CE" w:rsidP="00E110DE">
      <w:pPr>
        <w:spacing w:line="240" w:lineRule="auto"/>
        <w:rPr>
          <w:rFonts w:ascii="Times New Roman" w:hAnsi="Times New Roman" w:cs="Times New Roman"/>
          <w:bCs/>
          <w:sz w:val="24"/>
          <w:szCs w:val="24"/>
        </w:rPr>
      </w:pPr>
      <w:r w:rsidRPr="002576D2">
        <w:rPr>
          <w:rFonts w:ascii="Times New Roman" w:hAnsi="Times New Roman" w:cs="Times New Roman"/>
          <w:bCs/>
          <w:sz w:val="24"/>
          <w:szCs w:val="24"/>
        </w:rPr>
        <w:lastRenderedPageBreak/>
        <w:t>Besides the links provided above, there is a PowerPoint document available on Blackboard under today’s Lecture Notes or in the Resources folder</w:t>
      </w:r>
      <w:r w:rsidR="00D861C4" w:rsidRPr="002576D2">
        <w:rPr>
          <w:rFonts w:ascii="Times New Roman" w:hAnsi="Times New Roman" w:cs="Times New Roman"/>
          <w:bCs/>
          <w:sz w:val="24"/>
          <w:szCs w:val="24"/>
        </w:rPr>
        <w:t xml:space="preserve"> which explai</w:t>
      </w:r>
      <w:r w:rsidR="00D861C4" w:rsidRPr="00F9151F">
        <w:rPr>
          <w:rFonts w:ascii="Times New Roman" w:hAnsi="Times New Roman" w:cs="Times New Roman"/>
          <w:bCs/>
          <w:sz w:val="24"/>
          <w:szCs w:val="24"/>
        </w:rPr>
        <w:t>ns everything in this document in addition to things we will learn in future weeks.</w:t>
      </w:r>
    </w:p>
    <w:p w14:paraId="46EB268C" w14:textId="77777777" w:rsidR="00F93F4F" w:rsidRPr="00F9151F" w:rsidRDefault="00F93F4F" w:rsidP="00E110DE">
      <w:pPr>
        <w:spacing w:line="240" w:lineRule="auto"/>
        <w:rPr>
          <w:rFonts w:ascii="Times New Roman" w:hAnsi="Times New Roman" w:cs="Times New Roman"/>
          <w:bCs/>
          <w:sz w:val="24"/>
          <w:szCs w:val="24"/>
        </w:rPr>
      </w:pPr>
    </w:p>
    <w:p w14:paraId="27A99914" w14:textId="2DE896DE" w:rsidR="00B21479" w:rsidRPr="00F9151F" w:rsidRDefault="00055D17" w:rsidP="00B21479">
      <w:pPr>
        <w:spacing w:line="240" w:lineRule="auto"/>
        <w:rPr>
          <w:rFonts w:ascii="Times New Roman" w:hAnsi="Times New Roman" w:cs="Times New Roman"/>
          <w:b/>
          <w:sz w:val="24"/>
          <w:szCs w:val="24"/>
        </w:rPr>
      </w:pPr>
      <w:r w:rsidRPr="00F9151F">
        <w:rPr>
          <w:rFonts w:ascii="Times New Roman" w:hAnsi="Times New Roman" w:cs="Times New Roman"/>
          <w:b/>
          <w:sz w:val="24"/>
          <w:szCs w:val="24"/>
        </w:rPr>
        <w:t>How can we add styles to a page?</w:t>
      </w:r>
    </w:p>
    <w:p w14:paraId="27E73CB2" w14:textId="5FBE5094" w:rsidR="00B21479" w:rsidRPr="00F9151F" w:rsidRDefault="00F83C81" w:rsidP="00E110DE">
      <w:pPr>
        <w:spacing w:line="240" w:lineRule="auto"/>
        <w:rPr>
          <w:rFonts w:ascii="Times New Roman" w:hAnsi="Times New Roman" w:cs="Times New Roman"/>
          <w:bCs/>
          <w:sz w:val="24"/>
          <w:szCs w:val="24"/>
        </w:rPr>
      </w:pPr>
      <w:r w:rsidRPr="00F9151F">
        <w:rPr>
          <w:rFonts w:ascii="Times New Roman" w:hAnsi="Times New Roman" w:cs="Times New Roman"/>
          <w:bCs/>
          <w:sz w:val="24"/>
          <w:szCs w:val="24"/>
        </w:rPr>
        <w:t>There are three main ways for implementing CSS on a web page</w:t>
      </w:r>
      <w:r w:rsidR="00D6234C" w:rsidRPr="00F9151F">
        <w:rPr>
          <w:rFonts w:ascii="Times New Roman" w:hAnsi="Times New Roman" w:cs="Times New Roman"/>
          <w:bCs/>
          <w:sz w:val="24"/>
          <w:szCs w:val="24"/>
        </w:rPr>
        <w:t xml:space="preserve"> and each one is explained below with a link to an example. To see the code in the example, right-click the page and select “View Source” or “Inspect Element” and look around the window the appears. </w:t>
      </w:r>
    </w:p>
    <w:p w14:paraId="5E6E049B" w14:textId="0EF1D3A9" w:rsidR="00F83C81" w:rsidRPr="00F9151F" w:rsidRDefault="00F83C81" w:rsidP="00F83C81">
      <w:pPr>
        <w:spacing w:line="240" w:lineRule="auto"/>
        <w:rPr>
          <w:rFonts w:ascii="Times New Roman" w:hAnsi="Times New Roman" w:cs="Times New Roman"/>
          <w:bCs/>
          <w:sz w:val="24"/>
          <w:szCs w:val="24"/>
          <w:u w:val="single"/>
        </w:rPr>
      </w:pPr>
      <w:r w:rsidRPr="00F9151F">
        <w:rPr>
          <w:rFonts w:ascii="Times New Roman" w:hAnsi="Times New Roman" w:cs="Times New Roman"/>
          <w:bCs/>
          <w:sz w:val="24"/>
          <w:szCs w:val="24"/>
          <w:u w:val="single"/>
        </w:rPr>
        <w:t>Inline CSS</w:t>
      </w:r>
    </w:p>
    <w:p w14:paraId="26B30674" w14:textId="38AA1236" w:rsidR="00F83C81" w:rsidRPr="00F9151F" w:rsidRDefault="00F83C81" w:rsidP="00F83C81">
      <w:pPr>
        <w:spacing w:line="240" w:lineRule="auto"/>
        <w:rPr>
          <w:rFonts w:ascii="Times New Roman" w:hAnsi="Times New Roman" w:cs="Times New Roman"/>
          <w:bCs/>
          <w:sz w:val="24"/>
          <w:szCs w:val="24"/>
        </w:rPr>
      </w:pPr>
      <w:r w:rsidRPr="00F9151F">
        <w:rPr>
          <w:rFonts w:ascii="Times New Roman" w:hAnsi="Times New Roman" w:cs="Times New Roman"/>
          <w:bCs/>
          <w:sz w:val="24"/>
          <w:szCs w:val="24"/>
        </w:rPr>
        <w:t xml:space="preserve">This is typed directly into the HTML </w:t>
      </w:r>
      <w:r w:rsidR="004D0726" w:rsidRPr="00F9151F">
        <w:rPr>
          <w:rFonts w:ascii="Times New Roman" w:hAnsi="Times New Roman" w:cs="Times New Roman"/>
          <w:bCs/>
          <w:sz w:val="24"/>
          <w:szCs w:val="24"/>
        </w:rPr>
        <w:t>tag as part of the style attribute.</w:t>
      </w:r>
    </w:p>
    <w:p w14:paraId="75F401A2" w14:textId="390786FD" w:rsidR="00F83C81" w:rsidRPr="00F9151F" w:rsidRDefault="00F83C81" w:rsidP="00F83C81">
      <w:pPr>
        <w:spacing w:line="240" w:lineRule="auto"/>
        <w:rPr>
          <w:rFonts w:ascii="Times New Roman" w:hAnsi="Times New Roman" w:cs="Times New Roman"/>
          <w:bCs/>
          <w:sz w:val="24"/>
          <w:szCs w:val="24"/>
          <w:u w:val="single"/>
        </w:rPr>
      </w:pPr>
      <w:r w:rsidRPr="00F9151F">
        <w:rPr>
          <w:rFonts w:ascii="Times New Roman" w:hAnsi="Times New Roman" w:cs="Times New Roman"/>
          <w:bCs/>
          <w:sz w:val="24"/>
          <w:szCs w:val="24"/>
          <w:u w:val="single"/>
        </w:rPr>
        <w:t>Internal CSS</w:t>
      </w:r>
    </w:p>
    <w:p w14:paraId="20921867" w14:textId="6F897AB5" w:rsidR="00F83C81" w:rsidRPr="00F9151F" w:rsidRDefault="00F83C81" w:rsidP="00F83C81">
      <w:pPr>
        <w:spacing w:line="240" w:lineRule="auto"/>
        <w:rPr>
          <w:rFonts w:ascii="Times New Roman" w:hAnsi="Times New Roman" w:cs="Times New Roman"/>
          <w:bCs/>
          <w:sz w:val="24"/>
          <w:szCs w:val="24"/>
        </w:rPr>
      </w:pPr>
      <w:r w:rsidRPr="00F9151F">
        <w:rPr>
          <w:rFonts w:ascii="Times New Roman" w:hAnsi="Times New Roman" w:cs="Times New Roman"/>
          <w:bCs/>
          <w:sz w:val="24"/>
          <w:szCs w:val="24"/>
        </w:rPr>
        <w:t>This is CSS typed between &lt;style&gt;&lt;/style&gt; tags which are located inside of the &lt;head&gt;&lt;/head&gt; tags of your HTML document.</w:t>
      </w:r>
    </w:p>
    <w:p w14:paraId="7C6F605B" w14:textId="17B65E59" w:rsidR="00F83C81" w:rsidRPr="00F9151F" w:rsidRDefault="00F83C81" w:rsidP="00F83C81">
      <w:pPr>
        <w:spacing w:line="240" w:lineRule="auto"/>
        <w:rPr>
          <w:rFonts w:ascii="Times New Roman" w:hAnsi="Times New Roman" w:cs="Times New Roman"/>
          <w:bCs/>
          <w:sz w:val="24"/>
          <w:szCs w:val="24"/>
          <w:u w:val="single"/>
        </w:rPr>
      </w:pPr>
      <w:r w:rsidRPr="00F9151F">
        <w:rPr>
          <w:rFonts w:ascii="Times New Roman" w:hAnsi="Times New Roman" w:cs="Times New Roman"/>
          <w:bCs/>
          <w:sz w:val="24"/>
          <w:szCs w:val="24"/>
          <w:u w:val="single"/>
        </w:rPr>
        <w:t>External CSS</w:t>
      </w:r>
    </w:p>
    <w:p w14:paraId="5421B289" w14:textId="40FF028A" w:rsidR="00F83C81" w:rsidRPr="00F9151F" w:rsidRDefault="00F83C81" w:rsidP="00E110DE">
      <w:pPr>
        <w:spacing w:line="240" w:lineRule="auto"/>
        <w:rPr>
          <w:rFonts w:ascii="Times New Roman" w:hAnsi="Times New Roman" w:cs="Times New Roman"/>
          <w:bCs/>
          <w:sz w:val="24"/>
          <w:szCs w:val="24"/>
        </w:rPr>
      </w:pPr>
      <w:r w:rsidRPr="00F9151F">
        <w:rPr>
          <w:rFonts w:ascii="Times New Roman" w:hAnsi="Times New Roman" w:cs="Times New Roman"/>
          <w:bCs/>
          <w:sz w:val="24"/>
          <w:szCs w:val="24"/>
        </w:rPr>
        <w:t>This is CSS placed in a separate document with a “.</w:t>
      </w:r>
      <w:proofErr w:type="spellStart"/>
      <w:r w:rsidRPr="00F9151F">
        <w:rPr>
          <w:rFonts w:ascii="Times New Roman" w:hAnsi="Times New Roman" w:cs="Times New Roman"/>
          <w:bCs/>
          <w:sz w:val="24"/>
          <w:szCs w:val="24"/>
        </w:rPr>
        <w:t>css</w:t>
      </w:r>
      <w:proofErr w:type="spellEnd"/>
      <w:r w:rsidRPr="00F9151F">
        <w:rPr>
          <w:rFonts w:ascii="Times New Roman" w:hAnsi="Times New Roman" w:cs="Times New Roman"/>
          <w:bCs/>
          <w:sz w:val="24"/>
          <w:szCs w:val="24"/>
        </w:rPr>
        <w:t>” extension. It is connected to our HTML through the usage of a &lt;link&gt; tag which is placed inside of the &lt;head&gt;&lt;/head&gt; tags.</w:t>
      </w:r>
    </w:p>
    <w:p w14:paraId="12115010" w14:textId="77777777" w:rsidR="004504C5" w:rsidRPr="00F9151F" w:rsidRDefault="004504C5" w:rsidP="00E110DE">
      <w:pPr>
        <w:spacing w:line="240" w:lineRule="auto"/>
        <w:rPr>
          <w:rFonts w:ascii="Times New Roman" w:hAnsi="Times New Roman" w:cs="Times New Roman"/>
          <w:bCs/>
          <w:sz w:val="24"/>
          <w:szCs w:val="24"/>
        </w:rPr>
      </w:pPr>
    </w:p>
    <w:p w14:paraId="75A3C8D0" w14:textId="77DEFF8F" w:rsidR="00414FCF" w:rsidRPr="00F9151F" w:rsidRDefault="00414FCF" w:rsidP="00E110DE">
      <w:pPr>
        <w:spacing w:line="240" w:lineRule="auto"/>
        <w:rPr>
          <w:rFonts w:ascii="Times New Roman" w:hAnsi="Times New Roman" w:cs="Times New Roman"/>
          <w:bCs/>
          <w:sz w:val="24"/>
          <w:szCs w:val="24"/>
        </w:rPr>
      </w:pPr>
      <w:r w:rsidRPr="00291FBE">
        <w:rPr>
          <w:rFonts w:ascii="Times New Roman" w:hAnsi="Times New Roman" w:cs="Times New Roman"/>
          <w:b/>
          <w:sz w:val="24"/>
          <w:szCs w:val="24"/>
        </w:rPr>
        <w:t>Example Link:</w:t>
      </w:r>
      <w:r w:rsidRPr="00F9151F">
        <w:rPr>
          <w:rFonts w:ascii="Times New Roman" w:hAnsi="Times New Roman" w:cs="Times New Roman"/>
          <w:bCs/>
          <w:sz w:val="24"/>
          <w:szCs w:val="24"/>
        </w:rPr>
        <w:t xml:space="preserve"> </w:t>
      </w:r>
      <w:hyperlink r:id="rId9" w:history="1">
        <w:r w:rsidR="004504C5" w:rsidRPr="00F9151F">
          <w:rPr>
            <w:rStyle w:val="Hyperlink"/>
            <w:rFonts w:ascii="Times New Roman" w:hAnsi="Times New Roman" w:cs="Times New Roman"/>
            <w:bCs/>
            <w:sz w:val="24"/>
            <w:szCs w:val="24"/>
          </w:rPr>
          <w:t>https://iinf362.000webhostapp.com/examples/using-css/</w:t>
        </w:r>
      </w:hyperlink>
    </w:p>
    <w:p w14:paraId="1E25132F" w14:textId="77777777" w:rsidR="00414FCF" w:rsidRPr="00F9151F" w:rsidRDefault="00414FCF" w:rsidP="00E110DE">
      <w:pPr>
        <w:spacing w:line="240" w:lineRule="auto"/>
        <w:rPr>
          <w:rFonts w:ascii="Times New Roman" w:hAnsi="Times New Roman" w:cs="Times New Roman"/>
          <w:bCs/>
          <w:sz w:val="24"/>
          <w:szCs w:val="24"/>
        </w:rPr>
      </w:pPr>
    </w:p>
    <w:p w14:paraId="4F88C2E1" w14:textId="1380ED71" w:rsidR="00B00EE5" w:rsidRPr="00F9151F" w:rsidRDefault="0079034C" w:rsidP="00E110DE">
      <w:pPr>
        <w:spacing w:line="240" w:lineRule="auto"/>
        <w:rPr>
          <w:rFonts w:ascii="Times New Roman" w:hAnsi="Times New Roman" w:cs="Times New Roman"/>
          <w:b/>
          <w:sz w:val="28"/>
          <w:szCs w:val="28"/>
          <w:u w:val="single"/>
        </w:rPr>
      </w:pPr>
      <w:r w:rsidRPr="00F9151F">
        <w:rPr>
          <w:rFonts w:ascii="Times New Roman" w:hAnsi="Times New Roman" w:cs="Times New Roman"/>
          <w:b/>
          <w:sz w:val="28"/>
          <w:szCs w:val="28"/>
          <w:u w:val="single"/>
        </w:rPr>
        <w:t>If you haven’t done so already</w:t>
      </w:r>
      <w:r w:rsidR="00B00EE5" w:rsidRPr="00F9151F">
        <w:rPr>
          <w:rFonts w:ascii="Times New Roman" w:hAnsi="Times New Roman" w:cs="Times New Roman"/>
          <w:b/>
          <w:sz w:val="28"/>
          <w:szCs w:val="28"/>
          <w:u w:val="single"/>
        </w:rPr>
        <w:t xml:space="preserve">, please read the “Creating and Viewing our Web Pages.docx” file on Blackboard. You will not be able to submit anything for the assignment without completing that portion first. </w:t>
      </w:r>
    </w:p>
    <w:p w14:paraId="6B30F180" w14:textId="77777777" w:rsidR="0014489F" w:rsidRPr="00F9151F" w:rsidRDefault="0014489F" w:rsidP="00E110DE">
      <w:pPr>
        <w:spacing w:line="240" w:lineRule="auto"/>
        <w:rPr>
          <w:rFonts w:ascii="Times New Roman" w:hAnsi="Times New Roman" w:cs="Times New Roman"/>
          <w:bCs/>
          <w:sz w:val="24"/>
          <w:szCs w:val="24"/>
        </w:rPr>
      </w:pPr>
    </w:p>
    <w:p w14:paraId="7EB8260C" w14:textId="212CB61E" w:rsidR="005D4DEA" w:rsidRPr="00F9151F" w:rsidRDefault="00055D17" w:rsidP="00E110DE">
      <w:pPr>
        <w:spacing w:line="240" w:lineRule="auto"/>
        <w:rPr>
          <w:rFonts w:ascii="Times New Roman" w:hAnsi="Times New Roman" w:cs="Times New Roman"/>
          <w:b/>
          <w:sz w:val="24"/>
          <w:szCs w:val="24"/>
        </w:rPr>
      </w:pPr>
      <w:r w:rsidRPr="00F9151F">
        <w:rPr>
          <w:rFonts w:ascii="Times New Roman" w:hAnsi="Times New Roman" w:cs="Times New Roman"/>
          <w:b/>
          <w:sz w:val="24"/>
          <w:szCs w:val="24"/>
        </w:rPr>
        <w:t>First CSS Exercise</w:t>
      </w:r>
    </w:p>
    <w:p w14:paraId="3BD5D48E" w14:textId="3CA6D919" w:rsidR="00402AE9" w:rsidRDefault="0028711F" w:rsidP="00E110DE">
      <w:pPr>
        <w:rPr>
          <w:rFonts w:ascii="Times New Roman" w:hAnsi="Times New Roman" w:cs="Times New Roman"/>
          <w:bCs/>
          <w:sz w:val="24"/>
          <w:szCs w:val="24"/>
        </w:rPr>
      </w:pPr>
      <w:r w:rsidRPr="00F9151F">
        <w:rPr>
          <w:rFonts w:ascii="Times New Roman" w:hAnsi="Times New Roman" w:cs="Times New Roman"/>
          <w:bCs/>
          <w:sz w:val="24"/>
          <w:szCs w:val="24"/>
        </w:rPr>
        <w:t>Download the “</w:t>
      </w:r>
      <w:r w:rsidR="00877801">
        <w:rPr>
          <w:rFonts w:ascii="Times New Roman" w:hAnsi="Times New Roman" w:cs="Times New Roman"/>
          <w:bCs/>
          <w:sz w:val="24"/>
          <w:szCs w:val="24"/>
        </w:rPr>
        <w:t>First-CSS-Exercise</w:t>
      </w:r>
      <w:r w:rsidRPr="00F9151F">
        <w:rPr>
          <w:rFonts w:ascii="Times New Roman" w:hAnsi="Times New Roman" w:cs="Times New Roman"/>
          <w:bCs/>
          <w:sz w:val="24"/>
          <w:szCs w:val="24"/>
        </w:rPr>
        <w:t>.zip” folder from Blackboard under today’s Lecture Notes or the Assignment folder. Inside of this zip folder, there will be an HTML file</w:t>
      </w:r>
      <w:r w:rsidR="00474883">
        <w:rPr>
          <w:rFonts w:ascii="Times New Roman" w:hAnsi="Times New Roman" w:cs="Times New Roman"/>
          <w:bCs/>
          <w:sz w:val="24"/>
          <w:szCs w:val="24"/>
        </w:rPr>
        <w:t xml:space="preserve">, a </w:t>
      </w:r>
      <w:proofErr w:type="spellStart"/>
      <w:r w:rsidR="00474883">
        <w:rPr>
          <w:rFonts w:ascii="Times New Roman" w:hAnsi="Times New Roman" w:cs="Times New Roman"/>
          <w:bCs/>
          <w:sz w:val="24"/>
          <w:szCs w:val="24"/>
        </w:rPr>
        <w:t>css</w:t>
      </w:r>
      <w:proofErr w:type="spellEnd"/>
      <w:r w:rsidR="00474883">
        <w:rPr>
          <w:rFonts w:ascii="Times New Roman" w:hAnsi="Times New Roman" w:cs="Times New Roman"/>
          <w:bCs/>
          <w:sz w:val="24"/>
          <w:szCs w:val="24"/>
        </w:rPr>
        <w:t xml:space="preserve"> folder with </w:t>
      </w:r>
      <w:proofErr w:type="spellStart"/>
      <w:r w:rsidR="00474883">
        <w:rPr>
          <w:rFonts w:ascii="Times New Roman" w:hAnsi="Times New Roman" w:cs="Times New Roman"/>
          <w:bCs/>
          <w:sz w:val="24"/>
          <w:szCs w:val="24"/>
        </w:rPr>
        <w:t>a</w:t>
      </w:r>
      <w:proofErr w:type="spellEnd"/>
      <w:r w:rsidR="00474883">
        <w:rPr>
          <w:rFonts w:ascii="Times New Roman" w:hAnsi="Times New Roman" w:cs="Times New Roman"/>
          <w:bCs/>
          <w:sz w:val="24"/>
          <w:szCs w:val="24"/>
        </w:rPr>
        <w:t xml:space="preserve"> style.css file in it, and</w:t>
      </w:r>
      <w:r w:rsidRPr="00F9151F">
        <w:rPr>
          <w:rFonts w:ascii="Times New Roman" w:hAnsi="Times New Roman" w:cs="Times New Roman"/>
          <w:bCs/>
          <w:sz w:val="24"/>
          <w:szCs w:val="24"/>
        </w:rPr>
        <w:t xml:space="preserve"> </w:t>
      </w:r>
      <w:r w:rsidR="00933129">
        <w:rPr>
          <w:rFonts w:ascii="Times New Roman" w:hAnsi="Times New Roman" w:cs="Times New Roman"/>
          <w:bCs/>
          <w:sz w:val="24"/>
          <w:szCs w:val="24"/>
        </w:rPr>
        <w:t xml:space="preserve">an image. </w:t>
      </w:r>
      <w:r w:rsidRPr="00F9151F">
        <w:rPr>
          <w:rFonts w:ascii="Times New Roman" w:hAnsi="Times New Roman" w:cs="Times New Roman"/>
          <w:bCs/>
          <w:sz w:val="24"/>
          <w:szCs w:val="24"/>
        </w:rPr>
        <w:t xml:space="preserve">Using CSS, make </w:t>
      </w:r>
      <w:r w:rsidRPr="00BD34B2">
        <w:rPr>
          <w:rFonts w:ascii="Times New Roman" w:hAnsi="Times New Roman" w:cs="Times New Roman"/>
          <w:bCs/>
          <w:sz w:val="24"/>
          <w:szCs w:val="24"/>
        </w:rPr>
        <w:t>t</w:t>
      </w:r>
      <w:r w:rsidR="00BD34B2" w:rsidRPr="00BD34B2">
        <w:rPr>
          <w:rFonts w:ascii="Times New Roman" w:hAnsi="Times New Roman" w:cs="Times New Roman"/>
          <w:bCs/>
          <w:sz w:val="24"/>
          <w:szCs w:val="24"/>
        </w:rPr>
        <w:softHyphen/>
      </w:r>
      <w:r w:rsidR="00BD34B2" w:rsidRPr="00BD34B2">
        <w:rPr>
          <w:rFonts w:ascii="Times New Roman" w:hAnsi="Times New Roman" w:cs="Times New Roman"/>
          <w:bCs/>
          <w:sz w:val="24"/>
          <w:szCs w:val="24"/>
        </w:rPr>
        <w:softHyphen/>
      </w:r>
      <w:r w:rsidR="00BD34B2">
        <w:rPr>
          <w:rFonts w:ascii="Times New Roman" w:hAnsi="Times New Roman" w:cs="Times New Roman"/>
          <w:bCs/>
          <w:sz w:val="24"/>
          <w:szCs w:val="24"/>
        </w:rPr>
        <w:softHyphen/>
      </w:r>
      <w:r w:rsidR="00BD34B2">
        <w:rPr>
          <w:rFonts w:ascii="Times New Roman" w:hAnsi="Times New Roman" w:cs="Times New Roman"/>
          <w:bCs/>
          <w:sz w:val="24"/>
          <w:szCs w:val="24"/>
        </w:rPr>
        <w:softHyphen/>
      </w:r>
      <w:r w:rsidRPr="00BD34B2">
        <w:rPr>
          <w:rFonts w:ascii="Times New Roman" w:hAnsi="Times New Roman" w:cs="Times New Roman"/>
          <w:bCs/>
          <w:sz w:val="24"/>
          <w:szCs w:val="24"/>
        </w:rPr>
        <w:t>he</w:t>
      </w:r>
      <w:r w:rsidRPr="00F9151F">
        <w:rPr>
          <w:rFonts w:ascii="Times New Roman" w:hAnsi="Times New Roman" w:cs="Times New Roman"/>
          <w:bCs/>
          <w:sz w:val="24"/>
          <w:szCs w:val="24"/>
        </w:rPr>
        <w:t xml:space="preserve"> web page look as close as possible to the image provided. </w:t>
      </w:r>
      <w:r w:rsidR="000A2067" w:rsidRPr="00F9151F">
        <w:rPr>
          <w:rFonts w:ascii="Times New Roman" w:hAnsi="Times New Roman" w:cs="Times New Roman"/>
          <w:bCs/>
          <w:sz w:val="24"/>
          <w:szCs w:val="24"/>
        </w:rPr>
        <w:t>It doesn’t have to be an exact replica (I’m not providing padding, margin, border sizes) but try to get the general styles placed correctly.</w:t>
      </w:r>
      <w:r w:rsidR="000F53E5">
        <w:rPr>
          <w:rFonts w:ascii="Times New Roman" w:hAnsi="Times New Roman" w:cs="Times New Roman"/>
          <w:bCs/>
          <w:sz w:val="24"/>
          <w:szCs w:val="24"/>
        </w:rPr>
        <w:t xml:space="preserve"> Make sure to pay attention to the image because there are small nuances that can easily be missed with the styles</w:t>
      </w:r>
      <w:r w:rsidR="008231F2">
        <w:rPr>
          <w:rFonts w:ascii="Times New Roman" w:hAnsi="Times New Roman" w:cs="Times New Roman"/>
          <w:bCs/>
          <w:sz w:val="24"/>
          <w:szCs w:val="24"/>
        </w:rPr>
        <w:t xml:space="preserve"> (list type, text decoration, borders, etc.). </w:t>
      </w:r>
      <w:r w:rsidR="00120FF3">
        <w:rPr>
          <w:rFonts w:ascii="Times New Roman" w:hAnsi="Times New Roman" w:cs="Times New Roman"/>
          <w:bCs/>
          <w:sz w:val="24"/>
          <w:szCs w:val="24"/>
        </w:rPr>
        <w:t>You also don’t have to use the CSS file I’ve provided but your CSS should still be externally placed.</w:t>
      </w:r>
    </w:p>
    <w:p w14:paraId="65673EA1" w14:textId="7846BC7A" w:rsidR="00A92818" w:rsidRPr="00F9151F" w:rsidRDefault="00BD34B2" w:rsidP="00E110DE">
      <w:pPr>
        <w:rPr>
          <w:rFonts w:ascii="Times New Roman" w:hAnsi="Times New Roman" w:cs="Times New Roman"/>
          <w:bCs/>
          <w:sz w:val="24"/>
          <w:szCs w:val="24"/>
        </w:rPr>
      </w:pPr>
      <w:r>
        <w:rPr>
          <w:rFonts w:ascii="Times New Roman" w:hAnsi="Times New Roman" w:cs="Times New Roman"/>
          <w:bCs/>
          <w:sz w:val="24"/>
          <w:szCs w:val="24"/>
        </w:rPr>
        <w:t xml:space="preserve">To get started, open the HTML/CSS files inside of a text editor and add code as necessary. I would recommend using classes </w:t>
      </w:r>
      <w:r>
        <w:rPr>
          <w:rFonts w:ascii="Times New Roman" w:hAnsi="Times New Roman" w:cs="Times New Roman"/>
          <w:bCs/>
          <w:sz w:val="24"/>
          <w:szCs w:val="24"/>
        </w:rPr>
        <w:softHyphen/>
      </w:r>
      <w:r w:rsidR="008D0CD9">
        <w:rPr>
          <w:rFonts w:ascii="Times New Roman" w:hAnsi="Times New Roman" w:cs="Times New Roman"/>
          <w:bCs/>
          <w:sz w:val="24"/>
          <w:szCs w:val="24"/>
        </w:rPr>
        <w:t xml:space="preserve">on each of the main three </w:t>
      </w:r>
      <w:proofErr w:type="spellStart"/>
      <w:r w:rsidR="008D0CD9">
        <w:rPr>
          <w:rFonts w:ascii="Times New Roman" w:hAnsi="Times New Roman" w:cs="Times New Roman"/>
          <w:bCs/>
          <w:sz w:val="24"/>
          <w:szCs w:val="24"/>
        </w:rPr>
        <w:t>divs</w:t>
      </w:r>
      <w:proofErr w:type="spellEnd"/>
      <w:r w:rsidR="008D0CD9">
        <w:rPr>
          <w:rFonts w:ascii="Times New Roman" w:hAnsi="Times New Roman" w:cs="Times New Roman"/>
          <w:bCs/>
          <w:sz w:val="24"/>
          <w:szCs w:val="24"/>
        </w:rPr>
        <w:t xml:space="preserve"> to target the content inside of them. Feel free to code your CSS as you see fit</w:t>
      </w:r>
      <w:r w:rsidR="00402AE9">
        <w:rPr>
          <w:rFonts w:ascii="Times New Roman" w:hAnsi="Times New Roman" w:cs="Times New Roman"/>
          <w:bCs/>
          <w:sz w:val="24"/>
          <w:szCs w:val="24"/>
        </w:rPr>
        <w:t xml:space="preserve"> though. </w:t>
      </w:r>
      <w:r w:rsidR="008D0CD9">
        <w:rPr>
          <w:rFonts w:ascii="Times New Roman" w:hAnsi="Times New Roman" w:cs="Times New Roman"/>
          <w:bCs/>
          <w:sz w:val="24"/>
          <w:szCs w:val="24"/>
        </w:rPr>
        <w:t>Please note that no HTML should be removed…only classes and ids should be added as attributes</w:t>
      </w:r>
      <w:r w:rsidR="00402AE9">
        <w:rPr>
          <w:rFonts w:ascii="Times New Roman" w:hAnsi="Times New Roman" w:cs="Times New Roman"/>
          <w:bCs/>
          <w:sz w:val="24"/>
          <w:szCs w:val="24"/>
        </w:rPr>
        <w:t xml:space="preserve"> to help you with selecting content </w:t>
      </w:r>
      <w:r w:rsidR="00C01FD2">
        <w:rPr>
          <w:rFonts w:ascii="Times New Roman" w:hAnsi="Times New Roman" w:cs="Times New Roman"/>
          <w:bCs/>
          <w:sz w:val="24"/>
          <w:szCs w:val="24"/>
        </w:rPr>
        <w:t>using</w:t>
      </w:r>
      <w:r w:rsidR="00402AE9">
        <w:rPr>
          <w:rFonts w:ascii="Times New Roman" w:hAnsi="Times New Roman" w:cs="Times New Roman"/>
          <w:bCs/>
          <w:sz w:val="24"/>
          <w:szCs w:val="24"/>
        </w:rPr>
        <w:t xml:space="preserve"> CSS</w:t>
      </w:r>
      <w:r w:rsidR="008D0CD9">
        <w:rPr>
          <w:rFonts w:ascii="Times New Roman" w:hAnsi="Times New Roman" w:cs="Times New Roman"/>
          <w:bCs/>
          <w:sz w:val="24"/>
          <w:szCs w:val="24"/>
        </w:rPr>
        <w:t xml:space="preserve">. No inline or internal styling is permitted. </w:t>
      </w:r>
    </w:p>
    <w:p w14:paraId="306B3C6B" w14:textId="77777777" w:rsidR="00F320F1" w:rsidRDefault="00933129" w:rsidP="00E110DE">
      <w:pPr>
        <w:rPr>
          <w:rFonts w:ascii="Times New Roman" w:hAnsi="Times New Roman" w:cs="Times New Roman"/>
          <w:bCs/>
          <w:sz w:val="24"/>
          <w:szCs w:val="24"/>
        </w:rPr>
      </w:pPr>
      <w:r>
        <w:rPr>
          <w:rFonts w:ascii="Times New Roman" w:hAnsi="Times New Roman" w:cs="Times New Roman"/>
          <w:bCs/>
          <w:sz w:val="24"/>
          <w:szCs w:val="24"/>
        </w:rPr>
        <w:t xml:space="preserve">For this assignment </w:t>
      </w:r>
      <w:r w:rsidR="0028711F" w:rsidRPr="00F9151F">
        <w:rPr>
          <w:rFonts w:ascii="Times New Roman" w:hAnsi="Times New Roman" w:cs="Times New Roman"/>
          <w:bCs/>
          <w:sz w:val="24"/>
          <w:szCs w:val="24"/>
        </w:rPr>
        <w:t>and all future assignments after this one</w:t>
      </w:r>
      <w:r w:rsidR="002214D0" w:rsidRPr="00F9151F">
        <w:rPr>
          <w:rFonts w:ascii="Times New Roman" w:hAnsi="Times New Roman" w:cs="Times New Roman"/>
          <w:bCs/>
          <w:sz w:val="24"/>
          <w:szCs w:val="24"/>
        </w:rPr>
        <w:t>, y</w:t>
      </w:r>
      <w:r w:rsidR="0028711F" w:rsidRPr="00F9151F">
        <w:rPr>
          <w:rFonts w:ascii="Times New Roman" w:hAnsi="Times New Roman" w:cs="Times New Roman"/>
          <w:bCs/>
          <w:sz w:val="24"/>
          <w:szCs w:val="24"/>
        </w:rPr>
        <w:t xml:space="preserve">our CSS must be </w:t>
      </w:r>
      <w:r w:rsidR="0028711F" w:rsidRPr="00F9151F">
        <w:rPr>
          <w:rFonts w:ascii="Times New Roman" w:hAnsi="Times New Roman" w:cs="Times New Roman"/>
          <w:b/>
          <w:sz w:val="24"/>
          <w:szCs w:val="24"/>
        </w:rPr>
        <w:t>externally placed.</w:t>
      </w:r>
      <w:r w:rsidR="0028711F" w:rsidRPr="00F9151F">
        <w:rPr>
          <w:rFonts w:ascii="Times New Roman" w:hAnsi="Times New Roman" w:cs="Times New Roman"/>
          <w:bCs/>
          <w:sz w:val="24"/>
          <w:szCs w:val="24"/>
        </w:rPr>
        <w:t xml:space="preserve"> This is because it will be easier to manipulate styles on your page if the styles are separated</w:t>
      </w:r>
      <w:r w:rsidR="00B1268D">
        <w:rPr>
          <w:rFonts w:ascii="Times New Roman" w:hAnsi="Times New Roman" w:cs="Times New Roman"/>
          <w:bCs/>
          <w:sz w:val="24"/>
          <w:szCs w:val="24"/>
        </w:rPr>
        <w:t xml:space="preserve">. Below I have listed </w:t>
      </w:r>
      <w:r w:rsidR="00F320F1">
        <w:rPr>
          <w:rFonts w:ascii="Times New Roman" w:hAnsi="Times New Roman" w:cs="Times New Roman"/>
          <w:bCs/>
          <w:sz w:val="24"/>
          <w:szCs w:val="24"/>
        </w:rPr>
        <w:t xml:space="preserve">the requirements based on selectors, properties, and things that aren’t visible in the image. </w:t>
      </w:r>
    </w:p>
    <w:p w14:paraId="73CA930F" w14:textId="277A3D4F" w:rsidR="0028711F" w:rsidRDefault="00F320F1" w:rsidP="00E110DE">
      <w:pPr>
        <w:rPr>
          <w:rFonts w:ascii="Times New Roman" w:hAnsi="Times New Roman" w:cs="Times New Roman"/>
          <w:bCs/>
          <w:sz w:val="24"/>
          <w:szCs w:val="24"/>
        </w:rPr>
      </w:pPr>
      <w:r>
        <w:rPr>
          <w:rFonts w:ascii="Times New Roman" w:hAnsi="Times New Roman" w:cs="Times New Roman"/>
          <w:bCs/>
          <w:sz w:val="24"/>
          <w:szCs w:val="24"/>
          <w:u w:val="single"/>
        </w:rPr>
        <w:t>Requirements</w:t>
      </w:r>
      <w:r w:rsidR="000A2067" w:rsidRPr="00F9151F">
        <w:rPr>
          <w:rFonts w:ascii="Times New Roman" w:hAnsi="Times New Roman" w:cs="Times New Roman"/>
          <w:bCs/>
          <w:sz w:val="24"/>
          <w:szCs w:val="24"/>
        </w:rPr>
        <w:t xml:space="preserve"> </w:t>
      </w:r>
    </w:p>
    <w:p w14:paraId="57D3C38D" w14:textId="1380EB54" w:rsidR="00E60B19" w:rsidRDefault="00E60B19"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 xml:space="preserve">Add a hover effect the </w:t>
      </w:r>
      <w:r w:rsidR="00DB6952">
        <w:rPr>
          <w:rFonts w:ascii="Times New Roman" w:hAnsi="Times New Roman" w:cs="Times New Roman"/>
          <w:bCs/>
          <w:sz w:val="24"/>
          <w:szCs w:val="24"/>
        </w:rPr>
        <w:t>&lt;a&gt;</w:t>
      </w:r>
      <w:r>
        <w:rPr>
          <w:rFonts w:ascii="Times New Roman" w:hAnsi="Times New Roman" w:cs="Times New Roman"/>
          <w:bCs/>
          <w:sz w:val="24"/>
          <w:szCs w:val="24"/>
        </w:rPr>
        <w:t xml:space="preserve"> tag in the unordered list</w:t>
      </w:r>
    </w:p>
    <w:p w14:paraId="61434963" w14:textId="5A2E0EA4" w:rsidR="00E60B19" w:rsidRDefault="00E60B19" w:rsidP="00E60B19">
      <w:pPr>
        <w:pStyle w:val="ListParagraph"/>
        <w:numPr>
          <w:ilvl w:val="1"/>
          <w:numId w:val="17"/>
        </w:numPr>
        <w:rPr>
          <w:rFonts w:ascii="Times New Roman" w:hAnsi="Times New Roman" w:cs="Times New Roman"/>
          <w:bCs/>
          <w:sz w:val="24"/>
          <w:szCs w:val="24"/>
        </w:rPr>
      </w:pPr>
      <w:r>
        <w:rPr>
          <w:rFonts w:ascii="Times New Roman" w:hAnsi="Times New Roman" w:cs="Times New Roman"/>
          <w:bCs/>
          <w:sz w:val="24"/>
          <w:szCs w:val="24"/>
        </w:rPr>
        <w:t xml:space="preserve">When I hover over the </w:t>
      </w:r>
      <w:r w:rsidR="00DB6952">
        <w:rPr>
          <w:rFonts w:ascii="Times New Roman" w:hAnsi="Times New Roman" w:cs="Times New Roman"/>
          <w:bCs/>
          <w:sz w:val="24"/>
          <w:szCs w:val="24"/>
        </w:rPr>
        <w:t>&lt;a&gt;</w:t>
      </w:r>
      <w:r>
        <w:rPr>
          <w:rFonts w:ascii="Times New Roman" w:hAnsi="Times New Roman" w:cs="Times New Roman"/>
          <w:bCs/>
          <w:sz w:val="24"/>
          <w:szCs w:val="24"/>
        </w:rPr>
        <w:t xml:space="preserve"> tag, the background </w:t>
      </w:r>
      <w:r w:rsidR="005825F0">
        <w:rPr>
          <w:rFonts w:ascii="Times New Roman" w:hAnsi="Times New Roman" w:cs="Times New Roman"/>
          <w:bCs/>
          <w:sz w:val="24"/>
          <w:szCs w:val="24"/>
        </w:rPr>
        <w:t xml:space="preserve">of the &lt;a&gt; tag </w:t>
      </w:r>
      <w:r>
        <w:rPr>
          <w:rFonts w:ascii="Times New Roman" w:hAnsi="Times New Roman" w:cs="Times New Roman"/>
          <w:bCs/>
          <w:sz w:val="24"/>
          <w:szCs w:val="24"/>
        </w:rPr>
        <w:t>should become blue and the text should become white</w:t>
      </w:r>
    </w:p>
    <w:p w14:paraId="65F16345" w14:textId="4A7820A8" w:rsidR="00CC3CBF" w:rsidRDefault="00CC3CBF" w:rsidP="00E60B19">
      <w:pPr>
        <w:pStyle w:val="ListParagraph"/>
        <w:numPr>
          <w:ilvl w:val="1"/>
          <w:numId w:val="17"/>
        </w:numPr>
        <w:rPr>
          <w:rFonts w:ascii="Times New Roman" w:hAnsi="Times New Roman" w:cs="Times New Roman"/>
          <w:bCs/>
          <w:sz w:val="24"/>
          <w:szCs w:val="24"/>
        </w:rPr>
      </w:pPr>
      <w:r>
        <w:rPr>
          <w:rFonts w:ascii="Times New Roman" w:hAnsi="Times New Roman" w:cs="Times New Roman"/>
          <w:bCs/>
          <w:sz w:val="24"/>
          <w:szCs w:val="24"/>
        </w:rPr>
        <w:t xml:space="preserve">You will need to use the </w:t>
      </w:r>
      <w:proofErr w:type="gramStart"/>
      <w:r>
        <w:rPr>
          <w:rFonts w:ascii="Times New Roman" w:hAnsi="Times New Roman" w:cs="Times New Roman"/>
          <w:bCs/>
          <w:sz w:val="24"/>
          <w:szCs w:val="24"/>
        </w:rPr>
        <w:t>“:hover</w:t>
      </w:r>
      <w:proofErr w:type="gramEnd"/>
      <w:r>
        <w:rPr>
          <w:rFonts w:ascii="Times New Roman" w:hAnsi="Times New Roman" w:cs="Times New Roman"/>
          <w:bCs/>
          <w:sz w:val="24"/>
          <w:szCs w:val="24"/>
        </w:rPr>
        <w:t>” pseudo selector</w:t>
      </w:r>
      <w:r w:rsidR="001B275E">
        <w:rPr>
          <w:rFonts w:ascii="Times New Roman" w:hAnsi="Times New Roman" w:cs="Times New Roman"/>
          <w:bCs/>
          <w:sz w:val="24"/>
          <w:szCs w:val="24"/>
        </w:rPr>
        <w:t xml:space="preserve"> on the &lt;a&gt; tag</w:t>
      </w:r>
      <w:r>
        <w:rPr>
          <w:rFonts w:ascii="Times New Roman" w:hAnsi="Times New Roman" w:cs="Times New Roman"/>
          <w:bCs/>
          <w:sz w:val="24"/>
          <w:szCs w:val="24"/>
        </w:rPr>
        <w:t xml:space="preserve"> for this part</w:t>
      </w:r>
    </w:p>
    <w:p w14:paraId="04E496D1" w14:textId="78906DDE" w:rsidR="00E211B8" w:rsidRDefault="00B1268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Background</w:t>
      </w:r>
    </w:p>
    <w:p w14:paraId="6A0A1EB2" w14:textId="19F675D5" w:rsidR="00B1268D" w:rsidRDefault="00B1268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Color</w:t>
      </w:r>
    </w:p>
    <w:p w14:paraId="3A3A5AC0" w14:textId="17E0041B" w:rsidR="00B1268D" w:rsidRDefault="00B1268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Text-align</w:t>
      </w:r>
    </w:p>
    <w:p w14:paraId="080A481E" w14:textId="0B9B51F4" w:rsidR="00B1268D" w:rsidRDefault="00B1268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Border</w:t>
      </w:r>
    </w:p>
    <w:p w14:paraId="37FD2922" w14:textId="0E81878D" w:rsidR="00B1268D" w:rsidRDefault="00B1268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List-style-type</w:t>
      </w:r>
    </w:p>
    <w:p w14:paraId="1A39D669" w14:textId="60DA6FF2" w:rsidR="00B1268D" w:rsidRDefault="008D6EC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Border-collapse</w:t>
      </w:r>
    </w:p>
    <w:p w14:paraId="3705758D" w14:textId="201302A8" w:rsidR="008D6ECD" w:rsidRDefault="008D6EC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Text-decoration</w:t>
      </w:r>
    </w:p>
    <w:p w14:paraId="14599EEF" w14:textId="24B4DD14" w:rsidR="008D6ECD" w:rsidRDefault="008D6EC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Nth-child selector</w:t>
      </w:r>
    </w:p>
    <w:p w14:paraId="7250C1E2" w14:textId="3785A647" w:rsidR="008D6ECD" w:rsidRDefault="008D6EC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The grey color you see is #ccc, otherwise the color values used are white, red, blue, and green</w:t>
      </w:r>
    </w:p>
    <w:p w14:paraId="1D48B5FB" w14:textId="48E5637E" w:rsidR="008D6ECD" w:rsidRDefault="008D6EC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There are three different types of borders being used</w:t>
      </w:r>
    </w:p>
    <w:p w14:paraId="2326BB3B" w14:textId="00EDB9A7" w:rsidR="008D6ECD" w:rsidRPr="00B1268D" w:rsidRDefault="008D6ECD" w:rsidP="00B1268D">
      <w:pPr>
        <w:pStyle w:val="ListParagraph"/>
        <w:numPr>
          <w:ilvl w:val="0"/>
          <w:numId w:val="17"/>
        </w:numPr>
        <w:rPr>
          <w:rFonts w:ascii="Times New Roman" w:hAnsi="Times New Roman" w:cs="Times New Roman"/>
          <w:bCs/>
          <w:sz w:val="24"/>
          <w:szCs w:val="24"/>
        </w:rPr>
      </w:pPr>
      <w:r>
        <w:rPr>
          <w:rFonts w:ascii="Times New Roman" w:hAnsi="Times New Roman" w:cs="Times New Roman"/>
          <w:bCs/>
          <w:sz w:val="24"/>
          <w:szCs w:val="24"/>
        </w:rPr>
        <w:t xml:space="preserve">The light blue line you see around the list in the first section can be ignored…that’s something from Brackets when it selects HTML during screen presentation and isn’t really part of the CSS. </w:t>
      </w:r>
    </w:p>
    <w:p w14:paraId="6523B480" w14:textId="08510965" w:rsidR="00261777" w:rsidRDefault="00261777" w:rsidP="00E110DE">
      <w:pPr>
        <w:rPr>
          <w:rFonts w:ascii="Times New Roman" w:hAnsi="Times New Roman" w:cs="Times New Roman"/>
          <w:bCs/>
          <w:sz w:val="24"/>
          <w:szCs w:val="24"/>
        </w:rPr>
      </w:pPr>
      <w:r>
        <w:rPr>
          <w:rFonts w:ascii="Times New Roman" w:hAnsi="Times New Roman" w:cs="Times New Roman"/>
          <w:bCs/>
          <w:sz w:val="24"/>
          <w:szCs w:val="24"/>
        </w:rPr>
        <w:t>To receive</w:t>
      </w:r>
      <w:r w:rsidR="00375E70">
        <w:rPr>
          <w:rFonts w:ascii="Times New Roman" w:hAnsi="Times New Roman" w:cs="Times New Roman"/>
          <w:bCs/>
          <w:sz w:val="24"/>
          <w:szCs w:val="24"/>
        </w:rPr>
        <w:t xml:space="preserve"> </w:t>
      </w:r>
      <w:r>
        <w:rPr>
          <w:rFonts w:ascii="Times New Roman" w:hAnsi="Times New Roman" w:cs="Times New Roman"/>
          <w:bCs/>
          <w:sz w:val="24"/>
          <w:szCs w:val="24"/>
        </w:rPr>
        <w:t xml:space="preserve">credit for the assignment, submit </w:t>
      </w:r>
      <w:r w:rsidR="00933129">
        <w:rPr>
          <w:rFonts w:ascii="Times New Roman" w:hAnsi="Times New Roman" w:cs="Times New Roman"/>
          <w:b/>
          <w:sz w:val="24"/>
          <w:szCs w:val="24"/>
        </w:rPr>
        <w:t>ONE</w:t>
      </w:r>
      <w:r>
        <w:rPr>
          <w:rFonts w:ascii="Times New Roman" w:hAnsi="Times New Roman" w:cs="Times New Roman"/>
          <w:bCs/>
          <w:sz w:val="24"/>
          <w:szCs w:val="24"/>
        </w:rPr>
        <w:t xml:space="preserve"> link </w:t>
      </w:r>
      <w:r w:rsidR="00AC3F02">
        <w:rPr>
          <w:rFonts w:ascii="Times New Roman" w:hAnsi="Times New Roman" w:cs="Times New Roman"/>
          <w:bCs/>
          <w:sz w:val="24"/>
          <w:szCs w:val="24"/>
        </w:rPr>
        <w:t xml:space="preserve">in </w:t>
      </w:r>
      <w:r>
        <w:rPr>
          <w:rFonts w:ascii="Times New Roman" w:hAnsi="Times New Roman" w:cs="Times New Roman"/>
          <w:bCs/>
          <w:sz w:val="24"/>
          <w:szCs w:val="24"/>
        </w:rPr>
        <w:t xml:space="preserve">total. </w:t>
      </w:r>
      <w:r w:rsidR="00933129">
        <w:rPr>
          <w:rFonts w:ascii="Times New Roman" w:hAnsi="Times New Roman" w:cs="Times New Roman"/>
          <w:bCs/>
          <w:sz w:val="24"/>
          <w:szCs w:val="24"/>
        </w:rPr>
        <w:t xml:space="preserve">The </w:t>
      </w:r>
      <w:r>
        <w:rPr>
          <w:rFonts w:ascii="Times New Roman" w:hAnsi="Times New Roman" w:cs="Times New Roman"/>
          <w:bCs/>
          <w:sz w:val="24"/>
          <w:szCs w:val="24"/>
        </w:rPr>
        <w:t xml:space="preserve">link </w:t>
      </w:r>
      <w:r w:rsidR="00933129">
        <w:rPr>
          <w:rFonts w:ascii="Times New Roman" w:hAnsi="Times New Roman" w:cs="Times New Roman"/>
          <w:bCs/>
          <w:sz w:val="24"/>
          <w:szCs w:val="24"/>
        </w:rPr>
        <w:t xml:space="preserve">should direct me to the </w:t>
      </w:r>
      <w:r w:rsidR="00933129" w:rsidRPr="00375E70">
        <w:rPr>
          <w:rFonts w:ascii="Times New Roman" w:hAnsi="Times New Roman" w:cs="Times New Roman"/>
          <w:bCs/>
          <w:sz w:val="24"/>
          <w:szCs w:val="24"/>
        </w:rPr>
        <w:t>page you have created for this assignment</w:t>
      </w:r>
      <w:r w:rsidRPr="00375E70">
        <w:rPr>
          <w:rFonts w:ascii="Times New Roman" w:hAnsi="Times New Roman" w:cs="Times New Roman"/>
          <w:bCs/>
          <w:sz w:val="24"/>
          <w:szCs w:val="24"/>
        </w:rPr>
        <w:t xml:space="preserve">. Make sure the CSS is placed correctly as mentioned above. </w:t>
      </w:r>
      <w:r w:rsidR="00B11E43" w:rsidRPr="00375E70">
        <w:rPr>
          <w:rFonts w:ascii="Times New Roman" w:hAnsi="Times New Roman" w:cs="Times New Roman"/>
          <w:bCs/>
          <w:sz w:val="24"/>
          <w:szCs w:val="24"/>
        </w:rPr>
        <w:t>The link is</w:t>
      </w:r>
      <w:r w:rsidR="00EF176A" w:rsidRPr="00375E70">
        <w:rPr>
          <w:rFonts w:ascii="Times New Roman" w:hAnsi="Times New Roman" w:cs="Times New Roman"/>
          <w:bCs/>
          <w:sz w:val="24"/>
          <w:szCs w:val="24"/>
        </w:rPr>
        <w:t xml:space="preserve"> </w:t>
      </w:r>
      <w:r w:rsidR="00183EE6" w:rsidRPr="00375E70">
        <w:rPr>
          <w:rFonts w:ascii="Times New Roman" w:hAnsi="Times New Roman" w:cs="Times New Roman"/>
          <w:bCs/>
          <w:sz w:val="24"/>
          <w:szCs w:val="24"/>
        </w:rPr>
        <w:t xml:space="preserve">due </w:t>
      </w:r>
      <w:r w:rsidR="00EF176A" w:rsidRPr="00375E70">
        <w:rPr>
          <w:rFonts w:ascii="Times New Roman" w:hAnsi="Times New Roman" w:cs="Times New Roman"/>
          <w:bCs/>
          <w:sz w:val="24"/>
          <w:szCs w:val="24"/>
        </w:rPr>
        <w:t>Wednesday,</w:t>
      </w:r>
      <w:r w:rsidR="001C18E7" w:rsidRPr="00375E70">
        <w:rPr>
          <w:rFonts w:ascii="Times New Roman" w:hAnsi="Times New Roman" w:cs="Times New Roman"/>
          <w:bCs/>
          <w:sz w:val="24"/>
          <w:szCs w:val="24"/>
        </w:rPr>
        <w:t xml:space="preserve"> February 19</w:t>
      </w:r>
      <w:r w:rsidR="001C18E7" w:rsidRPr="00375E70">
        <w:rPr>
          <w:rFonts w:ascii="Times New Roman" w:hAnsi="Times New Roman" w:cs="Times New Roman"/>
          <w:bCs/>
          <w:sz w:val="24"/>
          <w:szCs w:val="24"/>
          <w:vertAlign w:val="superscript"/>
        </w:rPr>
        <w:t>th</w:t>
      </w:r>
      <w:r w:rsidR="001C18E7" w:rsidRPr="00375E70">
        <w:rPr>
          <w:rFonts w:ascii="Times New Roman" w:hAnsi="Times New Roman" w:cs="Times New Roman"/>
          <w:bCs/>
          <w:sz w:val="24"/>
          <w:szCs w:val="24"/>
        </w:rPr>
        <w:t xml:space="preserve"> at midnight. </w:t>
      </w:r>
    </w:p>
    <w:p w14:paraId="27E22E33" w14:textId="77777777" w:rsidR="008202FC" w:rsidRPr="00375E70" w:rsidRDefault="008202FC" w:rsidP="00E110DE">
      <w:pPr>
        <w:rPr>
          <w:rFonts w:ascii="Times New Roman" w:hAnsi="Times New Roman" w:cs="Times New Roman"/>
          <w:bCs/>
          <w:sz w:val="24"/>
          <w:szCs w:val="24"/>
        </w:rPr>
      </w:pPr>
    </w:p>
    <w:p w14:paraId="77483FD1" w14:textId="2883F75B" w:rsidR="00635926" w:rsidRPr="00375E70" w:rsidRDefault="00055D17" w:rsidP="00E110DE">
      <w:pPr>
        <w:rPr>
          <w:rFonts w:ascii="Times New Roman" w:hAnsi="Times New Roman" w:cs="Times New Roman"/>
          <w:b/>
          <w:bCs/>
          <w:sz w:val="24"/>
          <w:szCs w:val="24"/>
        </w:rPr>
      </w:pPr>
      <w:r w:rsidRPr="00375E70">
        <w:rPr>
          <w:rFonts w:ascii="Times New Roman" w:hAnsi="Times New Roman" w:cs="Times New Roman"/>
          <w:b/>
          <w:bCs/>
          <w:sz w:val="24"/>
          <w:szCs w:val="24"/>
        </w:rPr>
        <w:t>CSS</w:t>
      </w:r>
      <w:r w:rsidR="00635926" w:rsidRPr="00375E70">
        <w:rPr>
          <w:rFonts w:ascii="Times New Roman" w:hAnsi="Times New Roman" w:cs="Times New Roman"/>
          <w:b/>
          <w:bCs/>
          <w:sz w:val="24"/>
          <w:szCs w:val="24"/>
        </w:rPr>
        <w:t xml:space="preserve"> Research Initial Post &amp; Response</w:t>
      </w:r>
    </w:p>
    <w:p w14:paraId="14D80983" w14:textId="15713C1C" w:rsidR="00E110DE" w:rsidRDefault="0038005F" w:rsidP="00E110DE">
      <w:pPr>
        <w:rPr>
          <w:rFonts w:ascii="Times New Roman" w:hAnsi="Times New Roman" w:cs="Times New Roman"/>
          <w:sz w:val="24"/>
          <w:szCs w:val="24"/>
        </w:rPr>
      </w:pPr>
      <w:r>
        <w:rPr>
          <w:rFonts w:ascii="Times New Roman" w:hAnsi="Times New Roman" w:cs="Times New Roman"/>
          <w:sz w:val="24"/>
          <w:szCs w:val="24"/>
        </w:rPr>
        <w:t xml:space="preserve">In your </w:t>
      </w:r>
      <w:r w:rsidRPr="005D540E">
        <w:rPr>
          <w:rFonts w:ascii="Times New Roman" w:hAnsi="Times New Roman" w:cs="Times New Roman"/>
          <w:b/>
          <w:bCs/>
          <w:sz w:val="24"/>
          <w:szCs w:val="24"/>
        </w:rPr>
        <w:t>initial post</w:t>
      </w:r>
      <w:r>
        <w:rPr>
          <w:rFonts w:ascii="Times New Roman" w:hAnsi="Times New Roman" w:cs="Times New Roman"/>
          <w:sz w:val="24"/>
          <w:szCs w:val="24"/>
        </w:rPr>
        <w:t xml:space="preserve">, do </w:t>
      </w:r>
      <w:r w:rsidR="00227B19">
        <w:rPr>
          <w:rFonts w:ascii="Times New Roman" w:hAnsi="Times New Roman" w:cs="Times New Roman"/>
          <w:sz w:val="24"/>
          <w:szCs w:val="24"/>
        </w:rPr>
        <w:t xml:space="preserve">some research on any of the CSS properties listed below and report your findings. In addition to writing about what you discovered, you must create an original example demonstrating some capability of that CSS property and submit a link to that example with your initial post. </w:t>
      </w:r>
      <w:r w:rsidR="003D3EB4">
        <w:rPr>
          <w:rFonts w:ascii="Times New Roman" w:hAnsi="Times New Roman" w:cs="Times New Roman"/>
          <w:sz w:val="24"/>
          <w:szCs w:val="24"/>
        </w:rPr>
        <w:t xml:space="preserve">The example doesn’t have to be very </w:t>
      </w:r>
      <w:r w:rsidR="008940B2">
        <w:rPr>
          <w:rFonts w:ascii="Times New Roman" w:hAnsi="Times New Roman" w:cs="Times New Roman"/>
          <w:sz w:val="24"/>
          <w:szCs w:val="24"/>
        </w:rPr>
        <w:t>elaborate,</w:t>
      </w:r>
      <w:r w:rsidR="003D3EB4">
        <w:rPr>
          <w:rFonts w:ascii="Times New Roman" w:hAnsi="Times New Roman" w:cs="Times New Roman"/>
          <w:sz w:val="24"/>
          <w:szCs w:val="24"/>
        </w:rPr>
        <w:t xml:space="preserve"> but it should clearly depict what the CSS property you chose does</w:t>
      </w:r>
      <w:r w:rsidR="007642C8">
        <w:rPr>
          <w:rFonts w:ascii="Times New Roman" w:hAnsi="Times New Roman" w:cs="Times New Roman"/>
          <w:sz w:val="24"/>
          <w:szCs w:val="24"/>
        </w:rPr>
        <w:t xml:space="preserve"> and include an explanation of how it works.</w:t>
      </w:r>
      <w:r w:rsidR="003D3EB4">
        <w:rPr>
          <w:rFonts w:ascii="Times New Roman" w:hAnsi="Times New Roman" w:cs="Times New Roman"/>
          <w:sz w:val="24"/>
          <w:szCs w:val="24"/>
        </w:rPr>
        <w:t xml:space="preserve"> </w:t>
      </w:r>
      <w:r w:rsidR="004569FA">
        <w:rPr>
          <w:rFonts w:ascii="Times New Roman" w:hAnsi="Times New Roman" w:cs="Times New Roman"/>
          <w:sz w:val="24"/>
          <w:szCs w:val="24"/>
        </w:rPr>
        <w:t xml:space="preserve">You can either submit a write up with a link or you can submit the write up inside of the HTML file used to create your example. </w:t>
      </w:r>
      <w:r w:rsidR="008940B2">
        <w:rPr>
          <w:rFonts w:ascii="Times New Roman" w:hAnsi="Times New Roman" w:cs="Times New Roman"/>
          <w:sz w:val="24"/>
          <w:szCs w:val="24"/>
        </w:rPr>
        <w:t>I’ve listed some starting points</w:t>
      </w:r>
      <w:r w:rsidR="005D540E">
        <w:rPr>
          <w:rFonts w:ascii="Times New Roman" w:hAnsi="Times New Roman" w:cs="Times New Roman"/>
          <w:sz w:val="24"/>
          <w:szCs w:val="24"/>
        </w:rPr>
        <w:t xml:space="preserve">, </w:t>
      </w:r>
      <w:r w:rsidR="008940B2">
        <w:rPr>
          <w:rFonts w:ascii="Times New Roman" w:hAnsi="Times New Roman" w:cs="Times New Roman"/>
          <w:sz w:val="24"/>
          <w:szCs w:val="24"/>
        </w:rPr>
        <w:t>but you can include other pieces of information you find that are interesting as well.</w:t>
      </w:r>
    </w:p>
    <w:p w14:paraId="1D611F19" w14:textId="1DC55FA4" w:rsidR="00375E70" w:rsidRDefault="00375E70" w:rsidP="00375E7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What is the property?</w:t>
      </w:r>
    </w:p>
    <w:p w14:paraId="37F2E4A7" w14:textId="01145386" w:rsidR="00375E70" w:rsidRDefault="00375E70" w:rsidP="00375E7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What does it do?</w:t>
      </w:r>
    </w:p>
    <w:p w14:paraId="03D4E69E" w14:textId="5193046A" w:rsidR="005E725E" w:rsidRDefault="005E725E" w:rsidP="00375E7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Does it require other properties for its usage?</w:t>
      </w:r>
    </w:p>
    <w:p w14:paraId="4D3DFC4B" w14:textId="027585D0" w:rsidR="00375E70" w:rsidRDefault="00375E70" w:rsidP="00375E7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What version of CSS was it introduced in?</w:t>
      </w:r>
    </w:p>
    <w:p w14:paraId="719B410B" w14:textId="6DEF2CA7" w:rsidR="00375E70" w:rsidRDefault="00375E70" w:rsidP="00375E7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What browsers support this property?</w:t>
      </w:r>
      <w:r w:rsidR="001A3FAE">
        <w:rPr>
          <w:rFonts w:ascii="Times New Roman" w:hAnsi="Times New Roman" w:cs="Times New Roman"/>
          <w:sz w:val="24"/>
          <w:szCs w:val="24"/>
        </w:rPr>
        <w:t xml:space="preserve"> Which ones don’t?</w:t>
      </w:r>
    </w:p>
    <w:p w14:paraId="296930CF" w14:textId="2AC9E3B4" w:rsidR="008940B2" w:rsidRDefault="008940B2" w:rsidP="00375E7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Do you think this property is used very often?</w:t>
      </w:r>
    </w:p>
    <w:p w14:paraId="2227B0A0" w14:textId="62427A65" w:rsidR="00375E70" w:rsidRDefault="00B34DF8" w:rsidP="00375E70">
      <w:pPr>
        <w:rPr>
          <w:rFonts w:ascii="Times New Roman" w:hAnsi="Times New Roman" w:cs="Times New Roman"/>
          <w:sz w:val="24"/>
          <w:szCs w:val="24"/>
        </w:rPr>
      </w:pPr>
      <w:r>
        <w:rPr>
          <w:rFonts w:ascii="Times New Roman" w:hAnsi="Times New Roman" w:cs="Times New Roman"/>
          <w:sz w:val="24"/>
          <w:szCs w:val="24"/>
          <w:u w:val="single"/>
        </w:rPr>
        <w:t>Properties to Research</w:t>
      </w:r>
    </w:p>
    <w:p w14:paraId="058477CD" w14:textId="57F8DD51" w:rsidR="002118A3" w:rsidRDefault="002118A3" w:rsidP="00374412">
      <w:pPr>
        <w:pStyle w:val="ListParagraph"/>
        <w:rPr>
          <w:rFonts w:ascii="Times New Roman" w:hAnsi="Times New Roman" w:cs="Times New Roman"/>
          <w:sz w:val="24"/>
          <w:szCs w:val="24"/>
        </w:rPr>
        <w:sectPr w:rsidR="002118A3" w:rsidSect="00A17694">
          <w:type w:val="continuous"/>
          <w:pgSz w:w="12240" w:h="15840"/>
          <w:pgMar w:top="1440" w:right="1440" w:bottom="1440" w:left="1440" w:header="720" w:footer="720" w:gutter="0"/>
          <w:cols w:space="720"/>
          <w:docGrid w:linePitch="360"/>
        </w:sectPr>
      </w:pPr>
    </w:p>
    <w:p w14:paraId="18465E45" w14:textId="0604E9A8" w:rsidR="00B34DF8" w:rsidRDefault="0038005F" w:rsidP="00B04E36">
      <w:pPr>
        <w:pStyle w:val="ListParagraph"/>
        <w:numPr>
          <w:ilvl w:val="0"/>
          <w:numId w:val="19"/>
        </w:numPr>
        <w:spacing w:before="240"/>
        <w:rPr>
          <w:rFonts w:ascii="Times New Roman" w:hAnsi="Times New Roman" w:cs="Times New Roman"/>
          <w:sz w:val="24"/>
          <w:szCs w:val="24"/>
        </w:rPr>
      </w:pPr>
      <w:r>
        <w:rPr>
          <w:rFonts w:ascii="Times New Roman" w:hAnsi="Times New Roman" w:cs="Times New Roman"/>
          <w:sz w:val="24"/>
          <w:szCs w:val="24"/>
        </w:rPr>
        <w:t>Visibility</w:t>
      </w:r>
    </w:p>
    <w:p w14:paraId="66E7B3EE" w14:textId="52B3CF3E" w:rsidR="0038005F" w:rsidRDefault="0038005F" w:rsidP="00B04E36">
      <w:pPr>
        <w:pStyle w:val="ListParagraph"/>
        <w:numPr>
          <w:ilvl w:val="0"/>
          <w:numId w:val="19"/>
        </w:numPr>
        <w:spacing w:before="240"/>
        <w:rPr>
          <w:rFonts w:ascii="Times New Roman" w:hAnsi="Times New Roman" w:cs="Times New Roman"/>
          <w:sz w:val="24"/>
          <w:szCs w:val="24"/>
        </w:rPr>
      </w:pPr>
      <w:r>
        <w:rPr>
          <w:rFonts w:ascii="Times New Roman" w:hAnsi="Times New Roman" w:cs="Times New Roman"/>
          <w:sz w:val="24"/>
          <w:szCs w:val="24"/>
        </w:rPr>
        <w:t>Text-shadow</w:t>
      </w:r>
    </w:p>
    <w:p w14:paraId="5722520B" w14:textId="66D1C938" w:rsidR="0038005F" w:rsidRDefault="0038005F" w:rsidP="00B04E36">
      <w:pPr>
        <w:pStyle w:val="ListParagraph"/>
        <w:numPr>
          <w:ilvl w:val="0"/>
          <w:numId w:val="19"/>
        </w:numPr>
        <w:spacing w:before="240"/>
        <w:rPr>
          <w:rFonts w:ascii="Times New Roman" w:hAnsi="Times New Roman" w:cs="Times New Roman"/>
          <w:sz w:val="24"/>
          <w:szCs w:val="24"/>
        </w:rPr>
      </w:pPr>
      <w:r>
        <w:rPr>
          <w:rFonts w:ascii="Times New Roman" w:hAnsi="Times New Roman" w:cs="Times New Roman"/>
          <w:sz w:val="24"/>
          <w:szCs w:val="24"/>
        </w:rPr>
        <w:t>Transform</w:t>
      </w:r>
    </w:p>
    <w:p w14:paraId="0CFA8D79" w14:textId="03E19318" w:rsidR="0038005F" w:rsidRPr="00B04E36" w:rsidRDefault="0038005F"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Clip</w:t>
      </w:r>
    </w:p>
    <w:p w14:paraId="60A2D133" w14:textId="1B771926" w:rsidR="0038005F" w:rsidRPr="00B04E36" w:rsidRDefault="0038005F"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Float</w:t>
      </w:r>
    </w:p>
    <w:p w14:paraId="38FAA9AD" w14:textId="3407E1A8" w:rsidR="0038005F" w:rsidRPr="00B04E36" w:rsidRDefault="0038005F"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Grid</w:t>
      </w:r>
    </w:p>
    <w:p w14:paraId="4182C433" w14:textId="0AA2F292" w:rsidR="0038005F" w:rsidRPr="00B04E36" w:rsidRDefault="0038005F"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Text-transform</w:t>
      </w:r>
    </w:p>
    <w:p w14:paraId="284080B1" w14:textId="272A1EA2" w:rsidR="0038005F" w:rsidRPr="00B04E36" w:rsidRDefault="0038005F"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Content</w:t>
      </w:r>
    </w:p>
    <w:p w14:paraId="674CA4EA" w14:textId="506561FA" w:rsidR="0038005F" w:rsidRPr="00B04E36" w:rsidRDefault="00FE288A"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Table-layout</w:t>
      </w:r>
    </w:p>
    <w:p w14:paraId="5C6C9D05" w14:textId="569D379A" w:rsidR="00FE288A" w:rsidRPr="00B04E36" w:rsidRDefault="005E725E"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Animation</w:t>
      </w:r>
    </w:p>
    <w:p w14:paraId="198349E3" w14:textId="2F63FD99" w:rsidR="005E725E" w:rsidRPr="00B04E36" w:rsidRDefault="005E725E"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Position</w:t>
      </w:r>
    </w:p>
    <w:p w14:paraId="049CC3F6" w14:textId="270FFD77" w:rsidR="005E725E" w:rsidRPr="00B04E36" w:rsidRDefault="005E725E"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Border-radius</w:t>
      </w:r>
    </w:p>
    <w:p w14:paraId="2B7B900E" w14:textId="487CFD90" w:rsidR="005E725E" w:rsidRPr="00B04E36" w:rsidRDefault="005E725E"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Box-shadow</w:t>
      </w:r>
    </w:p>
    <w:p w14:paraId="7E1856D9" w14:textId="2780BD35" w:rsidR="005E725E" w:rsidRPr="00B04E36" w:rsidRDefault="005E725E" w:rsidP="00B04E36">
      <w:pPr>
        <w:pStyle w:val="ListParagraph"/>
        <w:numPr>
          <w:ilvl w:val="0"/>
          <w:numId w:val="19"/>
        </w:numPr>
        <w:spacing w:before="240"/>
        <w:rPr>
          <w:rFonts w:ascii="Times New Roman" w:hAnsi="Times New Roman" w:cs="Times New Roman"/>
          <w:sz w:val="24"/>
          <w:szCs w:val="24"/>
        </w:rPr>
      </w:pPr>
      <w:r w:rsidRPr="00B04E36">
        <w:rPr>
          <w:rFonts w:ascii="Times New Roman" w:hAnsi="Times New Roman" w:cs="Times New Roman"/>
          <w:sz w:val="24"/>
          <w:szCs w:val="24"/>
        </w:rPr>
        <w:t>Flex</w:t>
      </w:r>
    </w:p>
    <w:p w14:paraId="389E34DA" w14:textId="07BAE124" w:rsidR="002118A3" w:rsidRPr="00B04E36" w:rsidRDefault="002118A3" w:rsidP="001A3FAE">
      <w:pPr>
        <w:pStyle w:val="ListParagraph"/>
        <w:numPr>
          <w:ilvl w:val="0"/>
          <w:numId w:val="19"/>
        </w:numPr>
        <w:rPr>
          <w:rFonts w:ascii="Times New Roman" w:hAnsi="Times New Roman" w:cs="Times New Roman"/>
          <w:sz w:val="24"/>
          <w:szCs w:val="24"/>
        </w:rPr>
      </w:pPr>
      <w:r w:rsidRPr="00B04E36">
        <w:rPr>
          <w:rFonts w:ascii="Times New Roman" w:hAnsi="Times New Roman" w:cs="Times New Roman"/>
          <w:sz w:val="24"/>
          <w:szCs w:val="24"/>
        </w:rPr>
        <w:t>Overflow</w:t>
      </w:r>
    </w:p>
    <w:p w14:paraId="275BCF43" w14:textId="61DECF8B" w:rsidR="001A3FAE" w:rsidRPr="00B04E36" w:rsidRDefault="001A3FAE" w:rsidP="001A3FAE">
      <w:pPr>
        <w:pStyle w:val="ListParagraph"/>
        <w:numPr>
          <w:ilvl w:val="0"/>
          <w:numId w:val="19"/>
        </w:numPr>
        <w:rPr>
          <w:rFonts w:ascii="Times New Roman" w:hAnsi="Times New Roman" w:cs="Times New Roman"/>
          <w:sz w:val="24"/>
          <w:szCs w:val="24"/>
        </w:rPr>
      </w:pPr>
      <w:r w:rsidRPr="00B04E36">
        <w:rPr>
          <w:rFonts w:ascii="Times New Roman" w:hAnsi="Times New Roman" w:cs="Times New Roman"/>
          <w:sz w:val="24"/>
          <w:szCs w:val="24"/>
        </w:rPr>
        <w:t>@font-face</w:t>
      </w:r>
    </w:p>
    <w:p w14:paraId="3BCCE47C" w14:textId="14D36F96" w:rsidR="001A3FAE" w:rsidRPr="00B04E36" w:rsidRDefault="001A3FAE" w:rsidP="001A3FAE">
      <w:pPr>
        <w:pStyle w:val="ListParagraph"/>
        <w:numPr>
          <w:ilvl w:val="0"/>
          <w:numId w:val="19"/>
        </w:numPr>
        <w:rPr>
          <w:rFonts w:ascii="Times New Roman" w:hAnsi="Times New Roman" w:cs="Times New Roman"/>
          <w:sz w:val="24"/>
          <w:szCs w:val="24"/>
        </w:rPr>
      </w:pPr>
      <w:r w:rsidRPr="00B04E36">
        <w:rPr>
          <w:rFonts w:ascii="Times New Roman" w:hAnsi="Times New Roman" w:cs="Times New Roman"/>
          <w:sz w:val="24"/>
          <w:szCs w:val="24"/>
        </w:rPr>
        <w:t>Text-decoration</w:t>
      </w:r>
    </w:p>
    <w:p w14:paraId="0E6C865E" w14:textId="6096B7CF" w:rsidR="001A3FAE" w:rsidRPr="00B04E36" w:rsidRDefault="001A3FAE" w:rsidP="001A3FAE">
      <w:pPr>
        <w:pStyle w:val="ListParagraph"/>
        <w:numPr>
          <w:ilvl w:val="0"/>
          <w:numId w:val="19"/>
        </w:numPr>
        <w:rPr>
          <w:rFonts w:ascii="Times New Roman" w:hAnsi="Times New Roman" w:cs="Times New Roman"/>
          <w:sz w:val="24"/>
          <w:szCs w:val="24"/>
        </w:rPr>
      </w:pPr>
      <w:r w:rsidRPr="00B04E36">
        <w:rPr>
          <w:rFonts w:ascii="Times New Roman" w:hAnsi="Times New Roman" w:cs="Times New Roman"/>
          <w:sz w:val="24"/>
          <w:szCs w:val="24"/>
        </w:rPr>
        <w:t>Z-index</w:t>
      </w:r>
    </w:p>
    <w:p w14:paraId="1116740B" w14:textId="3A0B1393" w:rsidR="001A3FAE" w:rsidRDefault="001A3FAE" w:rsidP="001A3FAE">
      <w:pPr>
        <w:pStyle w:val="ListParagraph"/>
        <w:numPr>
          <w:ilvl w:val="0"/>
          <w:numId w:val="19"/>
        </w:numPr>
        <w:rPr>
          <w:rFonts w:ascii="Times New Roman" w:hAnsi="Times New Roman" w:cs="Times New Roman"/>
          <w:sz w:val="24"/>
          <w:szCs w:val="24"/>
        </w:rPr>
      </w:pPr>
      <w:r w:rsidRPr="00B04E36">
        <w:rPr>
          <w:rFonts w:ascii="Times New Roman" w:hAnsi="Times New Roman" w:cs="Times New Roman"/>
          <w:sz w:val="24"/>
          <w:szCs w:val="24"/>
        </w:rPr>
        <w:t>Word-wrap</w:t>
      </w:r>
    </w:p>
    <w:p w14:paraId="55FAB61C" w14:textId="76EAC6C3" w:rsidR="005C583B" w:rsidRPr="00B04E36" w:rsidRDefault="00B1651A" w:rsidP="001A3FA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Media queries</w:t>
      </w:r>
    </w:p>
    <w:p w14:paraId="4A819E07" w14:textId="7187CBE9" w:rsidR="001A3FAE" w:rsidRPr="00B04E36" w:rsidRDefault="001A3FAE" w:rsidP="001A3FAE">
      <w:pPr>
        <w:pStyle w:val="ListParagraph"/>
        <w:numPr>
          <w:ilvl w:val="0"/>
          <w:numId w:val="19"/>
        </w:numPr>
        <w:rPr>
          <w:rFonts w:ascii="Times New Roman" w:hAnsi="Times New Roman" w:cs="Times New Roman"/>
          <w:sz w:val="24"/>
          <w:szCs w:val="24"/>
        </w:rPr>
      </w:pPr>
      <w:r w:rsidRPr="00B04E36">
        <w:rPr>
          <w:rFonts w:ascii="Times New Roman" w:hAnsi="Times New Roman" w:cs="Times New Roman"/>
          <w:sz w:val="24"/>
          <w:szCs w:val="24"/>
        </w:rPr>
        <w:t>Filter</w:t>
      </w:r>
    </w:p>
    <w:p w14:paraId="347EEE13" w14:textId="77777777" w:rsidR="00534CC2" w:rsidRPr="00B04E36" w:rsidRDefault="00534CC2" w:rsidP="00E110DE">
      <w:pPr>
        <w:pStyle w:val="Heading2"/>
        <w:rPr>
          <w:rFonts w:ascii="Times New Roman" w:hAnsi="Times New Roman" w:cs="Times New Roman"/>
          <w:sz w:val="32"/>
          <w:szCs w:val="32"/>
        </w:rPr>
        <w:sectPr w:rsidR="00534CC2" w:rsidRPr="00B04E36" w:rsidSect="00534CC2">
          <w:type w:val="continuous"/>
          <w:pgSz w:w="12240" w:h="15840"/>
          <w:pgMar w:top="1440" w:right="1440" w:bottom="1440" w:left="1440" w:header="720" w:footer="720" w:gutter="0"/>
          <w:cols w:num="3" w:space="720"/>
          <w:docGrid w:linePitch="360"/>
        </w:sectPr>
      </w:pPr>
    </w:p>
    <w:p w14:paraId="212432D5" w14:textId="56833E9B" w:rsidR="00B04E36" w:rsidRDefault="00B04E36" w:rsidP="00B04E36">
      <w:pPr>
        <w:rPr>
          <w:rFonts w:ascii="Times New Roman" w:hAnsi="Times New Roman" w:cs="Times New Roman"/>
          <w:sz w:val="24"/>
          <w:szCs w:val="24"/>
        </w:rPr>
      </w:pPr>
    </w:p>
    <w:p w14:paraId="0405AFE1" w14:textId="20CE2A84" w:rsidR="007407EE" w:rsidRDefault="007407EE" w:rsidP="00B04E36">
      <w:pPr>
        <w:rPr>
          <w:rFonts w:ascii="Times New Roman" w:hAnsi="Times New Roman" w:cs="Times New Roman"/>
          <w:sz w:val="24"/>
          <w:szCs w:val="24"/>
        </w:rPr>
      </w:pPr>
      <w:r>
        <w:rPr>
          <w:rFonts w:ascii="Times New Roman" w:hAnsi="Times New Roman" w:cs="Times New Roman"/>
          <w:sz w:val="24"/>
          <w:szCs w:val="24"/>
        </w:rPr>
        <w:t xml:space="preserve">In your </w:t>
      </w:r>
      <w:r>
        <w:rPr>
          <w:rFonts w:ascii="Times New Roman" w:hAnsi="Times New Roman" w:cs="Times New Roman"/>
          <w:b/>
          <w:bCs/>
          <w:sz w:val="24"/>
          <w:szCs w:val="24"/>
        </w:rPr>
        <w:t>response post</w:t>
      </w:r>
      <w:r>
        <w:rPr>
          <w:rFonts w:ascii="Times New Roman" w:hAnsi="Times New Roman" w:cs="Times New Roman"/>
          <w:sz w:val="24"/>
          <w:szCs w:val="24"/>
        </w:rPr>
        <w:t>, choose a property done by another student that isn’t the same as the one you selected initially</w:t>
      </w:r>
      <w:r w:rsidR="003F1005">
        <w:rPr>
          <w:rFonts w:ascii="Times New Roman" w:hAnsi="Times New Roman" w:cs="Times New Roman"/>
          <w:sz w:val="24"/>
          <w:szCs w:val="24"/>
        </w:rPr>
        <w:t>, do some research on it as well,</w:t>
      </w:r>
      <w:r>
        <w:rPr>
          <w:rFonts w:ascii="Times New Roman" w:hAnsi="Times New Roman" w:cs="Times New Roman"/>
          <w:sz w:val="24"/>
          <w:szCs w:val="24"/>
        </w:rPr>
        <w:t xml:space="preserve"> and create an example for it. In your post, you should include a link to this new example and an explanation as to what you did differently. </w:t>
      </w:r>
      <w:r w:rsidR="003F1005">
        <w:rPr>
          <w:rFonts w:ascii="Times New Roman" w:hAnsi="Times New Roman" w:cs="Times New Roman"/>
          <w:sz w:val="24"/>
          <w:szCs w:val="24"/>
        </w:rPr>
        <w:t xml:space="preserve">If you found out some piece of information the student didn’t list, please share it. </w:t>
      </w:r>
    </w:p>
    <w:p w14:paraId="7E39ED9F" w14:textId="4D685AFC" w:rsidR="00C476BF" w:rsidRPr="00C476BF" w:rsidRDefault="00C476BF" w:rsidP="00B04E36">
      <w:pPr>
        <w:rPr>
          <w:rFonts w:ascii="Times New Roman" w:hAnsi="Times New Roman" w:cs="Times New Roman"/>
          <w:sz w:val="24"/>
          <w:szCs w:val="24"/>
        </w:rPr>
      </w:pPr>
      <w:r>
        <w:rPr>
          <w:rFonts w:ascii="Times New Roman" w:hAnsi="Times New Roman" w:cs="Times New Roman"/>
          <w:sz w:val="24"/>
          <w:szCs w:val="24"/>
        </w:rPr>
        <w:t xml:space="preserve">To receive credit, you must submit </w:t>
      </w:r>
      <w:r>
        <w:rPr>
          <w:rFonts w:ascii="Times New Roman" w:hAnsi="Times New Roman" w:cs="Times New Roman"/>
          <w:b/>
          <w:bCs/>
          <w:sz w:val="24"/>
          <w:szCs w:val="24"/>
        </w:rPr>
        <w:t>TWO</w:t>
      </w:r>
      <w:r>
        <w:rPr>
          <w:rFonts w:ascii="Times New Roman" w:hAnsi="Times New Roman" w:cs="Times New Roman"/>
          <w:sz w:val="24"/>
          <w:szCs w:val="24"/>
        </w:rPr>
        <w:t xml:space="preserve"> posts in total. The first post should include your write up along with a link to the example of the CSS property you chose. This initial post is due on Sunday, February 16</w:t>
      </w:r>
      <w:r w:rsidRPr="00C476BF">
        <w:rPr>
          <w:rFonts w:ascii="Times New Roman" w:hAnsi="Times New Roman" w:cs="Times New Roman"/>
          <w:sz w:val="24"/>
          <w:szCs w:val="24"/>
          <w:vertAlign w:val="superscript"/>
        </w:rPr>
        <w:t>th</w:t>
      </w:r>
      <w:r>
        <w:rPr>
          <w:rFonts w:ascii="Times New Roman" w:hAnsi="Times New Roman" w:cs="Times New Roman"/>
          <w:sz w:val="24"/>
          <w:szCs w:val="24"/>
        </w:rPr>
        <w:t xml:space="preserve"> at midnight. The second post should include a link to an example you created based on another student’s selected property in addition to an explanation as to what you did differently. This response post is due Wednesday, February 19</w:t>
      </w:r>
      <w:r w:rsidRPr="00C476BF">
        <w:rPr>
          <w:rFonts w:ascii="Times New Roman" w:hAnsi="Times New Roman" w:cs="Times New Roman"/>
          <w:sz w:val="24"/>
          <w:szCs w:val="24"/>
          <w:vertAlign w:val="superscript"/>
        </w:rPr>
        <w:t>th</w:t>
      </w:r>
      <w:r>
        <w:rPr>
          <w:rFonts w:ascii="Times New Roman" w:hAnsi="Times New Roman" w:cs="Times New Roman"/>
          <w:sz w:val="24"/>
          <w:szCs w:val="24"/>
        </w:rPr>
        <w:t xml:space="preserve"> at midnight.</w:t>
      </w:r>
    </w:p>
    <w:p w14:paraId="545FFEFA" w14:textId="0992C4AC" w:rsidR="00E110DE" w:rsidRPr="00F9151F" w:rsidRDefault="00E110DE" w:rsidP="00E110DE">
      <w:pPr>
        <w:pStyle w:val="Heading2"/>
        <w:rPr>
          <w:rFonts w:ascii="Times New Roman" w:hAnsi="Times New Roman" w:cs="Times New Roman"/>
          <w:sz w:val="32"/>
          <w:szCs w:val="32"/>
        </w:rPr>
      </w:pPr>
      <w:r w:rsidRPr="00F9151F">
        <w:rPr>
          <w:rFonts w:ascii="Times New Roman" w:hAnsi="Times New Roman" w:cs="Times New Roman"/>
          <w:sz w:val="32"/>
          <w:szCs w:val="32"/>
        </w:rPr>
        <w:t>Next Week</w:t>
      </w:r>
    </w:p>
    <w:p w14:paraId="3B95515E" w14:textId="61442341" w:rsidR="00A75130" w:rsidRPr="009A74B6" w:rsidRDefault="0084309C" w:rsidP="00A92818">
      <w:pPr>
        <w:rPr>
          <w:rFonts w:ascii="Times New Roman" w:hAnsi="Times New Roman" w:cs="Times New Roman"/>
          <w:sz w:val="24"/>
          <w:szCs w:val="24"/>
        </w:rPr>
      </w:pPr>
      <w:r w:rsidRPr="009A74B6">
        <w:rPr>
          <w:rFonts w:ascii="Times New Roman" w:hAnsi="Times New Roman" w:cs="Times New Roman"/>
          <w:sz w:val="24"/>
          <w:szCs w:val="24"/>
        </w:rPr>
        <w:t>Next week we will look at more complicated CSS properties that will allow us to manipulate the positioning of the content on our page.</w:t>
      </w:r>
      <w:r w:rsidR="009A74B6">
        <w:rPr>
          <w:rFonts w:ascii="Times New Roman" w:hAnsi="Times New Roman" w:cs="Times New Roman"/>
          <w:sz w:val="24"/>
          <w:szCs w:val="24"/>
        </w:rPr>
        <w:t xml:space="preserve"> This is one of the tougher areas of web development because manipulating positioning on a web page can be difficult based on your content and layout needs. I would recommend reading up on the CSS Box Model and Floats at the very least.</w:t>
      </w:r>
      <w:r w:rsidRPr="009A74B6">
        <w:rPr>
          <w:rFonts w:ascii="Times New Roman" w:hAnsi="Times New Roman" w:cs="Times New Roman"/>
          <w:sz w:val="24"/>
          <w:szCs w:val="24"/>
        </w:rPr>
        <w:t xml:space="preserve"> </w:t>
      </w:r>
      <w:r w:rsidR="00C76F82" w:rsidRPr="009A74B6">
        <w:rPr>
          <w:rFonts w:ascii="Times New Roman" w:hAnsi="Times New Roman" w:cs="Times New Roman"/>
          <w:sz w:val="24"/>
          <w:szCs w:val="24"/>
        </w:rPr>
        <w:t>Below are some links to get you started:</w:t>
      </w:r>
    </w:p>
    <w:p w14:paraId="5EB9CE6C" w14:textId="26856714" w:rsidR="00E211B8" w:rsidRPr="009A74B6" w:rsidRDefault="009A74B6" w:rsidP="009A74B6">
      <w:pPr>
        <w:pStyle w:val="ListParagraph"/>
        <w:numPr>
          <w:ilvl w:val="0"/>
          <w:numId w:val="20"/>
        </w:numPr>
        <w:rPr>
          <w:rFonts w:ascii="Times New Roman" w:hAnsi="Times New Roman" w:cs="Times New Roman"/>
          <w:sz w:val="24"/>
          <w:szCs w:val="24"/>
        </w:rPr>
      </w:pPr>
      <w:hyperlink r:id="rId10" w:history="1">
        <w:r w:rsidRPr="009A74B6">
          <w:rPr>
            <w:rStyle w:val="Hyperlink"/>
            <w:rFonts w:ascii="Times New Roman" w:hAnsi="Times New Roman" w:cs="Times New Roman"/>
            <w:sz w:val="24"/>
            <w:szCs w:val="24"/>
          </w:rPr>
          <w:t>https://www.htmldog.com/guides/css/intermediate/layout/</w:t>
        </w:r>
      </w:hyperlink>
    </w:p>
    <w:p w14:paraId="66D0271B" w14:textId="66A38F1B" w:rsidR="009A74B6" w:rsidRPr="009A74B6" w:rsidRDefault="009A74B6" w:rsidP="009A74B6">
      <w:pPr>
        <w:pStyle w:val="ListParagraph"/>
        <w:numPr>
          <w:ilvl w:val="0"/>
          <w:numId w:val="20"/>
        </w:numPr>
        <w:rPr>
          <w:rFonts w:ascii="Times New Roman" w:hAnsi="Times New Roman" w:cs="Times New Roman"/>
          <w:sz w:val="24"/>
          <w:szCs w:val="24"/>
        </w:rPr>
      </w:pPr>
      <w:hyperlink r:id="rId11" w:history="1">
        <w:r w:rsidRPr="009A74B6">
          <w:rPr>
            <w:rStyle w:val="Hyperlink"/>
            <w:rFonts w:ascii="Times New Roman" w:hAnsi="Times New Roman" w:cs="Times New Roman"/>
            <w:sz w:val="24"/>
            <w:szCs w:val="24"/>
          </w:rPr>
          <w:t>https://css-tricks.com/all-about-floats/</w:t>
        </w:r>
      </w:hyperlink>
    </w:p>
    <w:p w14:paraId="2BB5EC5B" w14:textId="64E708A2" w:rsidR="009A74B6" w:rsidRDefault="009A74B6" w:rsidP="009A74B6">
      <w:pPr>
        <w:pStyle w:val="ListParagraph"/>
        <w:numPr>
          <w:ilvl w:val="0"/>
          <w:numId w:val="20"/>
        </w:numPr>
        <w:rPr>
          <w:rFonts w:ascii="Times New Roman" w:hAnsi="Times New Roman" w:cs="Times New Roman"/>
          <w:sz w:val="24"/>
          <w:szCs w:val="24"/>
        </w:rPr>
      </w:pPr>
      <w:hyperlink r:id="rId12" w:history="1">
        <w:r w:rsidRPr="009A74B6">
          <w:rPr>
            <w:rStyle w:val="Hyperlink"/>
            <w:rFonts w:ascii="Times New Roman" w:hAnsi="Times New Roman" w:cs="Times New Roman"/>
            <w:sz w:val="24"/>
            <w:szCs w:val="24"/>
          </w:rPr>
          <w:t>https://developer.mozilla.org/en-US/docs/Learn/CSS/Building_blocks/The_box_model</w:t>
        </w:r>
      </w:hyperlink>
    </w:p>
    <w:p w14:paraId="32E10EBE" w14:textId="377023CD" w:rsidR="003E0A28" w:rsidRDefault="003E0A28" w:rsidP="003E0A28">
      <w:pPr>
        <w:pStyle w:val="ListParagraph"/>
        <w:numPr>
          <w:ilvl w:val="0"/>
          <w:numId w:val="20"/>
        </w:numPr>
        <w:rPr>
          <w:rFonts w:ascii="Times New Roman" w:hAnsi="Times New Roman" w:cs="Times New Roman"/>
          <w:sz w:val="24"/>
          <w:szCs w:val="24"/>
        </w:rPr>
      </w:pPr>
      <w:hyperlink r:id="rId13" w:history="1">
        <w:r w:rsidRPr="005B09D4">
          <w:rPr>
            <w:rStyle w:val="Hyperlink"/>
            <w:rFonts w:ascii="Times New Roman" w:hAnsi="Times New Roman" w:cs="Times New Roman"/>
            <w:sz w:val="24"/>
            <w:szCs w:val="24"/>
          </w:rPr>
          <w:t>https://css-tricks.com/the-css-box-model/</w:t>
        </w:r>
      </w:hyperlink>
    </w:p>
    <w:p w14:paraId="74345930" w14:textId="77777777" w:rsidR="003E0A28" w:rsidRPr="003E0A28" w:rsidRDefault="003E0A28" w:rsidP="003E0A28">
      <w:pPr>
        <w:ind w:left="360"/>
        <w:rPr>
          <w:rFonts w:ascii="Times New Roman" w:hAnsi="Times New Roman" w:cs="Times New Roman"/>
          <w:sz w:val="24"/>
          <w:szCs w:val="24"/>
        </w:rPr>
      </w:pPr>
      <w:bookmarkStart w:id="0" w:name="_GoBack"/>
      <w:bookmarkEnd w:id="0"/>
    </w:p>
    <w:sectPr w:rsidR="003E0A28" w:rsidRPr="003E0A28" w:rsidSect="00A1769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1136"/>
    <w:multiLevelType w:val="hybridMultilevel"/>
    <w:tmpl w:val="DBF03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E6B80"/>
    <w:multiLevelType w:val="hybridMultilevel"/>
    <w:tmpl w:val="A03E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E4BA3"/>
    <w:multiLevelType w:val="hybridMultilevel"/>
    <w:tmpl w:val="FB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17432"/>
    <w:multiLevelType w:val="hybridMultilevel"/>
    <w:tmpl w:val="E762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87914"/>
    <w:multiLevelType w:val="hybridMultilevel"/>
    <w:tmpl w:val="A9A0E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656FF"/>
    <w:multiLevelType w:val="hybridMultilevel"/>
    <w:tmpl w:val="550C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F24B1F"/>
    <w:multiLevelType w:val="hybridMultilevel"/>
    <w:tmpl w:val="3DE49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670FE"/>
    <w:multiLevelType w:val="hybridMultilevel"/>
    <w:tmpl w:val="122A1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2166C0"/>
    <w:multiLevelType w:val="hybridMultilevel"/>
    <w:tmpl w:val="4064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260B6"/>
    <w:multiLevelType w:val="hybridMultilevel"/>
    <w:tmpl w:val="B588D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147C34"/>
    <w:multiLevelType w:val="hybridMultilevel"/>
    <w:tmpl w:val="58B82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86354"/>
    <w:multiLevelType w:val="hybridMultilevel"/>
    <w:tmpl w:val="8E8AB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80904"/>
    <w:multiLevelType w:val="hybridMultilevel"/>
    <w:tmpl w:val="3A8C7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32736"/>
    <w:multiLevelType w:val="hybridMultilevel"/>
    <w:tmpl w:val="E1309A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F00B10"/>
    <w:multiLevelType w:val="multilevel"/>
    <w:tmpl w:val="3208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D278F1"/>
    <w:multiLevelType w:val="hybridMultilevel"/>
    <w:tmpl w:val="0DDA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94C9A"/>
    <w:multiLevelType w:val="hybridMultilevel"/>
    <w:tmpl w:val="D71CF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04C61"/>
    <w:multiLevelType w:val="hybridMultilevel"/>
    <w:tmpl w:val="D9EC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0473D"/>
    <w:multiLevelType w:val="hybridMultilevel"/>
    <w:tmpl w:val="5EE01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C7176"/>
    <w:multiLevelType w:val="hybridMultilevel"/>
    <w:tmpl w:val="255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14"/>
  </w:num>
  <w:num w:numId="4">
    <w:abstractNumId w:val="7"/>
  </w:num>
  <w:num w:numId="5">
    <w:abstractNumId w:val="16"/>
  </w:num>
  <w:num w:numId="6">
    <w:abstractNumId w:val="9"/>
  </w:num>
  <w:num w:numId="7">
    <w:abstractNumId w:val="1"/>
  </w:num>
  <w:num w:numId="8">
    <w:abstractNumId w:val="3"/>
  </w:num>
  <w:num w:numId="9">
    <w:abstractNumId w:val="12"/>
  </w:num>
  <w:num w:numId="10">
    <w:abstractNumId w:val="10"/>
  </w:num>
  <w:num w:numId="11">
    <w:abstractNumId w:val="4"/>
  </w:num>
  <w:num w:numId="12">
    <w:abstractNumId w:val="5"/>
  </w:num>
  <w:num w:numId="13">
    <w:abstractNumId w:val="17"/>
  </w:num>
  <w:num w:numId="14">
    <w:abstractNumId w:val="15"/>
  </w:num>
  <w:num w:numId="15">
    <w:abstractNumId w:val="11"/>
  </w:num>
  <w:num w:numId="16">
    <w:abstractNumId w:val="13"/>
  </w:num>
  <w:num w:numId="17">
    <w:abstractNumId w:val="2"/>
  </w:num>
  <w:num w:numId="18">
    <w:abstractNumId w:val="6"/>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0F"/>
    <w:rsid w:val="00045FC2"/>
    <w:rsid w:val="00051B45"/>
    <w:rsid w:val="00055D17"/>
    <w:rsid w:val="00065B28"/>
    <w:rsid w:val="00070AE1"/>
    <w:rsid w:val="00080240"/>
    <w:rsid w:val="00086EFC"/>
    <w:rsid w:val="000973F1"/>
    <w:rsid w:val="000A2067"/>
    <w:rsid w:val="000A7635"/>
    <w:rsid w:val="000D6BD6"/>
    <w:rsid w:val="000F4222"/>
    <w:rsid w:val="000F53E5"/>
    <w:rsid w:val="00120FF3"/>
    <w:rsid w:val="00134E7C"/>
    <w:rsid w:val="00135F23"/>
    <w:rsid w:val="001431C0"/>
    <w:rsid w:val="0014489F"/>
    <w:rsid w:val="00177599"/>
    <w:rsid w:val="001808BE"/>
    <w:rsid w:val="00183EE6"/>
    <w:rsid w:val="001A1449"/>
    <w:rsid w:val="001A3FAE"/>
    <w:rsid w:val="001A4402"/>
    <w:rsid w:val="001B0965"/>
    <w:rsid w:val="001B275E"/>
    <w:rsid w:val="001C18E7"/>
    <w:rsid w:val="001C76AB"/>
    <w:rsid w:val="002118A3"/>
    <w:rsid w:val="002214D0"/>
    <w:rsid w:val="0022405F"/>
    <w:rsid w:val="0022752A"/>
    <w:rsid w:val="00227B19"/>
    <w:rsid w:val="0023154F"/>
    <w:rsid w:val="00233FA6"/>
    <w:rsid w:val="0024412E"/>
    <w:rsid w:val="00253CA8"/>
    <w:rsid w:val="002576D2"/>
    <w:rsid w:val="00257919"/>
    <w:rsid w:val="00261777"/>
    <w:rsid w:val="00276306"/>
    <w:rsid w:val="0028711F"/>
    <w:rsid w:val="00291FBE"/>
    <w:rsid w:val="002A13BC"/>
    <w:rsid w:val="002B0F0C"/>
    <w:rsid w:val="002C6D2D"/>
    <w:rsid w:val="002D1945"/>
    <w:rsid w:val="003028F3"/>
    <w:rsid w:val="00325E0A"/>
    <w:rsid w:val="0034367F"/>
    <w:rsid w:val="00374412"/>
    <w:rsid w:val="00375E70"/>
    <w:rsid w:val="0038005F"/>
    <w:rsid w:val="00383F63"/>
    <w:rsid w:val="00396270"/>
    <w:rsid w:val="003A4C3E"/>
    <w:rsid w:val="003A57F1"/>
    <w:rsid w:val="003A71FB"/>
    <w:rsid w:val="003C421F"/>
    <w:rsid w:val="003C761B"/>
    <w:rsid w:val="003D2DBA"/>
    <w:rsid w:val="003D3EB4"/>
    <w:rsid w:val="003D46E7"/>
    <w:rsid w:val="003E0A28"/>
    <w:rsid w:val="003F1005"/>
    <w:rsid w:val="00402AE9"/>
    <w:rsid w:val="00404CD3"/>
    <w:rsid w:val="00414FCF"/>
    <w:rsid w:val="004504C5"/>
    <w:rsid w:val="004569FA"/>
    <w:rsid w:val="00474883"/>
    <w:rsid w:val="004D0726"/>
    <w:rsid w:val="004E6348"/>
    <w:rsid w:val="00522E5A"/>
    <w:rsid w:val="00526427"/>
    <w:rsid w:val="00534CC2"/>
    <w:rsid w:val="00542408"/>
    <w:rsid w:val="00545F3D"/>
    <w:rsid w:val="0056252D"/>
    <w:rsid w:val="0057257E"/>
    <w:rsid w:val="005825F0"/>
    <w:rsid w:val="005902DB"/>
    <w:rsid w:val="005B366E"/>
    <w:rsid w:val="005C583B"/>
    <w:rsid w:val="005C5EEA"/>
    <w:rsid w:val="005D3C0F"/>
    <w:rsid w:val="005D4DEA"/>
    <w:rsid w:val="005D540E"/>
    <w:rsid w:val="005D662D"/>
    <w:rsid w:val="005E3E39"/>
    <w:rsid w:val="005E548C"/>
    <w:rsid w:val="005E725E"/>
    <w:rsid w:val="005F20B2"/>
    <w:rsid w:val="005F2F5E"/>
    <w:rsid w:val="00605246"/>
    <w:rsid w:val="00630144"/>
    <w:rsid w:val="00635926"/>
    <w:rsid w:val="00650DCF"/>
    <w:rsid w:val="00652480"/>
    <w:rsid w:val="00653A53"/>
    <w:rsid w:val="006B36D5"/>
    <w:rsid w:val="006B589A"/>
    <w:rsid w:val="006D5F50"/>
    <w:rsid w:val="006E1EF8"/>
    <w:rsid w:val="006F4B9E"/>
    <w:rsid w:val="0072269C"/>
    <w:rsid w:val="0073214C"/>
    <w:rsid w:val="007407EE"/>
    <w:rsid w:val="0075640A"/>
    <w:rsid w:val="007642C8"/>
    <w:rsid w:val="00777EEA"/>
    <w:rsid w:val="007857C1"/>
    <w:rsid w:val="0079034C"/>
    <w:rsid w:val="007B1CB1"/>
    <w:rsid w:val="008202FC"/>
    <w:rsid w:val="008231F2"/>
    <w:rsid w:val="00825486"/>
    <w:rsid w:val="00831DCD"/>
    <w:rsid w:val="00834741"/>
    <w:rsid w:val="0084309C"/>
    <w:rsid w:val="008620AF"/>
    <w:rsid w:val="00865C36"/>
    <w:rsid w:val="00877511"/>
    <w:rsid w:val="00877801"/>
    <w:rsid w:val="008940B2"/>
    <w:rsid w:val="00894189"/>
    <w:rsid w:val="008A0924"/>
    <w:rsid w:val="008D0CD9"/>
    <w:rsid w:val="008D3040"/>
    <w:rsid w:val="008D6ECD"/>
    <w:rsid w:val="008F7225"/>
    <w:rsid w:val="00933129"/>
    <w:rsid w:val="00961732"/>
    <w:rsid w:val="00973C43"/>
    <w:rsid w:val="00987201"/>
    <w:rsid w:val="00987491"/>
    <w:rsid w:val="009A2603"/>
    <w:rsid w:val="009A74B6"/>
    <w:rsid w:val="009B6213"/>
    <w:rsid w:val="009E26ED"/>
    <w:rsid w:val="009F0A16"/>
    <w:rsid w:val="009F64DA"/>
    <w:rsid w:val="00A052C7"/>
    <w:rsid w:val="00A06239"/>
    <w:rsid w:val="00A17694"/>
    <w:rsid w:val="00A33EB9"/>
    <w:rsid w:val="00A6672E"/>
    <w:rsid w:val="00A75130"/>
    <w:rsid w:val="00A92818"/>
    <w:rsid w:val="00AC3F02"/>
    <w:rsid w:val="00AC51F0"/>
    <w:rsid w:val="00AF4BD0"/>
    <w:rsid w:val="00B00EE5"/>
    <w:rsid w:val="00B04E36"/>
    <w:rsid w:val="00B0796C"/>
    <w:rsid w:val="00B11E43"/>
    <w:rsid w:val="00B1268D"/>
    <w:rsid w:val="00B1651A"/>
    <w:rsid w:val="00B21479"/>
    <w:rsid w:val="00B306CE"/>
    <w:rsid w:val="00B34DF8"/>
    <w:rsid w:val="00B37F1F"/>
    <w:rsid w:val="00B612E5"/>
    <w:rsid w:val="00B808A8"/>
    <w:rsid w:val="00BC59DC"/>
    <w:rsid w:val="00BC5E1D"/>
    <w:rsid w:val="00BD34B2"/>
    <w:rsid w:val="00C01FD2"/>
    <w:rsid w:val="00C02997"/>
    <w:rsid w:val="00C15224"/>
    <w:rsid w:val="00C476BF"/>
    <w:rsid w:val="00C55590"/>
    <w:rsid w:val="00C631B9"/>
    <w:rsid w:val="00C76F82"/>
    <w:rsid w:val="00C8169E"/>
    <w:rsid w:val="00C96FD7"/>
    <w:rsid w:val="00CA7AD5"/>
    <w:rsid w:val="00CB1330"/>
    <w:rsid w:val="00CC1E16"/>
    <w:rsid w:val="00CC3CBF"/>
    <w:rsid w:val="00CE2F23"/>
    <w:rsid w:val="00D10D69"/>
    <w:rsid w:val="00D12EBC"/>
    <w:rsid w:val="00D155EE"/>
    <w:rsid w:val="00D43DC8"/>
    <w:rsid w:val="00D47157"/>
    <w:rsid w:val="00D6234C"/>
    <w:rsid w:val="00D6378D"/>
    <w:rsid w:val="00D861C4"/>
    <w:rsid w:val="00D947FE"/>
    <w:rsid w:val="00DA622B"/>
    <w:rsid w:val="00DB6952"/>
    <w:rsid w:val="00DC5BF9"/>
    <w:rsid w:val="00DE2DDD"/>
    <w:rsid w:val="00DF4B14"/>
    <w:rsid w:val="00DF613A"/>
    <w:rsid w:val="00E01D91"/>
    <w:rsid w:val="00E03E39"/>
    <w:rsid w:val="00E110DE"/>
    <w:rsid w:val="00E211B8"/>
    <w:rsid w:val="00E436AA"/>
    <w:rsid w:val="00E44D36"/>
    <w:rsid w:val="00E60B19"/>
    <w:rsid w:val="00E800EB"/>
    <w:rsid w:val="00E90605"/>
    <w:rsid w:val="00E91F40"/>
    <w:rsid w:val="00EA7FD6"/>
    <w:rsid w:val="00EC725F"/>
    <w:rsid w:val="00EE5746"/>
    <w:rsid w:val="00EE6CD3"/>
    <w:rsid w:val="00EF176A"/>
    <w:rsid w:val="00F271E2"/>
    <w:rsid w:val="00F27E14"/>
    <w:rsid w:val="00F320F1"/>
    <w:rsid w:val="00F42531"/>
    <w:rsid w:val="00F4633E"/>
    <w:rsid w:val="00F82BB0"/>
    <w:rsid w:val="00F83C81"/>
    <w:rsid w:val="00F9151F"/>
    <w:rsid w:val="00F93F4F"/>
    <w:rsid w:val="00FD6011"/>
    <w:rsid w:val="00FD6C0F"/>
    <w:rsid w:val="00FE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2124"/>
  <w15:chartTrackingRefBased/>
  <w15:docId w15:val="{74C8EB94-EA60-4ABA-8DF1-53D8EFC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449"/>
  </w:style>
  <w:style w:type="paragraph" w:styleId="Heading1">
    <w:name w:val="heading 1"/>
    <w:basedOn w:val="Normal"/>
    <w:next w:val="Normal"/>
    <w:link w:val="Heading1Char"/>
    <w:uiPriority w:val="9"/>
    <w:qFormat/>
    <w:rsid w:val="00E03E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3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24"/>
    <w:pPr>
      <w:ind w:left="720"/>
      <w:contextualSpacing/>
    </w:pPr>
  </w:style>
  <w:style w:type="character" w:styleId="Hyperlink">
    <w:name w:val="Hyperlink"/>
    <w:basedOn w:val="DefaultParagraphFont"/>
    <w:uiPriority w:val="99"/>
    <w:unhideWhenUsed/>
    <w:rsid w:val="00865C36"/>
    <w:rPr>
      <w:color w:val="0000FF"/>
      <w:u w:val="single"/>
    </w:rPr>
  </w:style>
  <w:style w:type="character" w:customStyle="1" w:styleId="Heading1Char">
    <w:name w:val="Heading 1 Char"/>
    <w:basedOn w:val="DefaultParagraphFont"/>
    <w:link w:val="Heading1"/>
    <w:uiPriority w:val="9"/>
    <w:rsid w:val="00E03E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3E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3F6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C59DC"/>
    <w:rPr>
      <w:color w:val="954F72" w:themeColor="followedHyperlink"/>
      <w:u w:val="single"/>
    </w:rPr>
  </w:style>
  <w:style w:type="table" w:styleId="TableGrid">
    <w:name w:val="Table Grid"/>
    <w:basedOn w:val="TableNormal"/>
    <w:uiPriority w:val="39"/>
    <w:rsid w:val="001A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5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23595">
      <w:bodyDiv w:val="1"/>
      <w:marLeft w:val="0"/>
      <w:marRight w:val="0"/>
      <w:marTop w:val="0"/>
      <w:marBottom w:val="0"/>
      <w:divBdr>
        <w:top w:val="none" w:sz="0" w:space="0" w:color="auto"/>
        <w:left w:val="none" w:sz="0" w:space="0" w:color="auto"/>
        <w:bottom w:val="none" w:sz="0" w:space="0" w:color="auto"/>
        <w:right w:val="none" w:sz="0" w:space="0" w:color="auto"/>
      </w:divBdr>
    </w:div>
    <w:div w:id="204297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 TargetMode="External"/><Relationship Id="rId13" Type="http://schemas.openxmlformats.org/officeDocument/2006/relationships/hyperlink" Target="https://css-tricks.com/the-css-box-model/" TargetMode="External"/><Relationship Id="rId3" Type="http://schemas.openxmlformats.org/officeDocument/2006/relationships/settings" Target="settings.xml"/><Relationship Id="rId7" Type="http://schemas.openxmlformats.org/officeDocument/2006/relationships/hyperlink" Target="https://www.tutorialspoint.com/css/css_syntax.htm" TargetMode="External"/><Relationship Id="rId12" Type="http://schemas.openxmlformats.org/officeDocument/2006/relationships/hyperlink" Target="https://developer.mozilla.org/en-US/docs/Learn/CSS/Building_blocks/The_box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Learn/CSS/First_steps" TargetMode="External"/><Relationship Id="rId11" Type="http://schemas.openxmlformats.org/officeDocument/2006/relationships/hyperlink" Target="https://css-tricks.com/all-about-floats/" TargetMode="External"/><Relationship Id="rId5" Type="http://schemas.openxmlformats.org/officeDocument/2006/relationships/hyperlink" Target="https://www.htmldog.com/guides/css/" TargetMode="External"/><Relationship Id="rId15" Type="http://schemas.openxmlformats.org/officeDocument/2006/relationships/theme" Target="theme/theme1.xml"/><Relationship Id="rId10" Type="http://schemas.openxmlformats.org/officeDocument/2006/relationships/hyperlink" Target="https://www.htmldog.com/guides/css/intermediate/layout/" TargetMode="External"/><Relationship Id="rId4" Type="http://schemas.openxmlformats.org/officeDocument/2006/relationships/webSettings" Target="webSettings.xml"/><Relationship Id="rId9" Type="http://schemas.openxmlformats.org/officeDocument/2006/relationships/hyperlink" Target="https://iinf362.000webhostapp.com/examples/using-cs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ed\Documents\Custom%20Office%20Templates\weekl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weekly-template</Template>
  <TotalTime>2246</TotalTime>
  <Pages>4</Pages>
  <Words>1355</Words>
  <Characters>7726</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 4: CSS Part I</vt:lpstr>
      <vt:lpstr>    Cascading Style Sheets (CSS)</vt:lpstr>
      <vt:lpstr>    Next Week</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Velez</dc:creator>
  <cp:keywords/>
  <dc:description/>
  <cp:lastModifiedBy>Christopher Velez</cp:lastModifiedBy>
  <cp:revision>203</cp:revision>
  <dcterms:created xsi:type="dcterms:W3CDTF">2020-01-20T17:48:00Z</dcterms:created>
  <dcterms:modified xsi:type="dcterms:W3CDTF">2020-02-13T04:26:00Z</dcterms:modified>
</cp:coreProperties>
</file>