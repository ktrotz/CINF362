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33C23" w14:textId="1B19AB6A" w:rsidR="00383F63" w:rsidRPr="00F271F0" w:rsidRDefault="003A4C3E" w:rsidP="0075640A">
      <w:pPr>
        <w:pStyle w:val="Heading1"/>
        <w:spacing w:before="0"/>
        <w:jc w:val="center"/>
        <w:rPr>
          <w:rFonts w:ascii="Times New Roman" w:hAnsi="Times New Roman" w:cs="Times New Roman"/>
          <w:sz w:val="40"/>
          <w:szCs w:val="40"/>
        </w:rPr>
      </w:pPr>
      <w:r w:rsidRPr="00F271F0">
        <w:rPr>
          <w:rFonts w:ascii="Times New Roman" w:hAnsi="Times New Roman" w:cs="Times New Roman"/>
          <w:sz w:val="40"/>
          <w:szCs w:val="40"/>
        </w:rPr>
        <w:t xml:space="preserve">Week </w:t>
      </w:r>
      <w:r w:rsidR="005E0E9E">
        <w:rPr>
          <w:rFonts w:ascii="Times New Roman" w:hAnsi="Times New Roman" w:cs="Times New Roman"/>
          <w:sz w:val="40"/>
          <w:szCs w:val="40"/>
        </w:rPr>
        <w:t>10</w:t>
      </w:r>
      <w:r w:rsidRPr="00F271F0">
        <w:rPr>
          <w:rFonts w:ascii="Times New Roman" w:hAnsi="Times New Roman" w:cs="Times New Roman"/>
          <w:sz w:val="40"/>
          <w:szCs w:val="40"/>
        </w:rPr>
        <w:t>:</w:t>
      </w:r>
      <w:r w:rsidR="00FA41C8">
        <w:rPr>
          <w:rFonts w:ascii="Times New Roman" w:hAnsi="Times New Roman" w:cs="Times New Roman"/>
          <w:sz w:val="40"/>
          <w:szCs w:val="40"/>
        </w:rPr>
        <w:t xml:space="preserve"> </w:t>
      </w:r>
      <w:r w:rsidR="00AC1E9B">
        <w:rPr>
          <w:rFonts w:ascii="Times New Roman" w:hAnsi="Times New Roman" w:cs="Times New Roman"/>
          <w:sz w:val="40"/>
          <w:szCs w:val="40"/>
        </w:rPr>
        <w:t>Intro to JQuery</w:t>
      </w:r>
    </w:p>
    <w:p w14:paraId="50D61807" w14:textId="77777777" w:rsidR="00383F63" w:rsidRPr="00F271F0" w:rsidRDefault="00383F63" w:rsidP="001431C0">
      <w:pPr>
        <w:spacing w:after="0" w:line="240" w:lineRule="auto"/>
        <w:ind w:left="720" w:hanging="720"/>
        <w:rPr>
          <w:rFonts w:ascii="Times New Roman" w:hAnsi="Times New Roman" w:cs="Times New Roman"/>
          <w:b/>
          <w:bCs/>
          <w:sz w:val="24"/>
          <w:szCs w:val="24"/>
        </w:rPr>
      </w:pPr>
    </w:p>
    <w:p w14:paraId="12C425B6" w14:textId="014702E2" w:rsidR="00FD6C0F" w:rsidRPr="00F271F0" w:rsidRDefault="008A0924" w:rsidP="00DC06CB">
      <w:pPr>
        <w:spacing w:after="0" w:line="240" w:lineRule="auto"/>
        <w:ind w:left="720" w:hanging="720"/>
        <w:rPr>
          <w:rFonts w:ascii="Times New Roman" w:hAnsi="Times New Roman" w:cs="Times New Roman"/>
          <w:b/>
          <w:bCs/>
          <w:sz w:val="24"/>
          <w:szCs w:val="24"/>
        </w:rPr>
      </w:pPr>
      <w:r w:rsidRPr="00F271F0">
        <w:rPr>
          <w:rFonts w:ascii="Times New Roman" w:hAnsi="Times New Roman" w:cs="Times New Roman"/>
          <w:b/>
          <w:bCs/>
          <w:sz w:val="24"/>
          <w:szCs w:val="24"/>
        </w:rPr>
        <w:t>Agenda</w:t>
      </w:r>
    </w:p>
    <w:p w14:paraId="6B4D7721" w14:textId="0AE3E5DB" w:rsidR="00C801EB" w:rsidRDefault="008623F1" w:rsidP="00C801EB">
      <w:pPr>
        <w:pStyle w:val="ListParagraph"/>
        <w:numPr>
          <w:ilvl w:val="0"/>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Introduction to J</w:t>
      </w:r>
      <w:r w:rsidR="000E064F">
        <w:rPr>
          <w:rFonts w:ascii="Times New Roman" w:hAnsi="Times New Roman" w:cs="Times New Roman"/>
          <w:bCs/>
          <w:sz w:val="24"/>
          <w:szCs w:val="24"/>
        </w:rPr>
        <w:t>Query</w:t>
      </w:r>
    </w:p>
    <w:p w14:paraId="39EDF4BC" w14:textId="3889A96A" w:rsidR="000E064F" w:rsidRPr="002E7993" w:rsidRDefault="000E064F" w:rsidP="002E7993">
      <w:pPr>
        <w:pStyle w:val="ListParagraph"/>
        <w:numPr>
          <w:ilvl w:val="1"/>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What is JQuery?</w:t>
      </w:r>
    </w:p>
    <w:p w14:paraId="5C52F104" w14:textId="29503557" w:rsidR="00431727" w:rsidRDefault="00431727" w:rsidP="00431727">
      <w:pPr>
        <w:pStyle w:val="ListParagraph"/>
        <w:numPr>
          <w:ilvl w:val="1"/>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Class Example</w:t>
      </w:r>
    </w:p>
    <w:p w14:paraId="051B1F34" w14:textId="1D9C2407" w:rsidR="00431727" w:rsidRDefault="000E064F" w:rsidP="00431727">
      <w:pPr>
        <w:pStyle w:val="ListParagraph"/>
        <w:numPr>
          <w:ilvl w:val="1"/>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JQuery Challenges</w:t>
      </w:r>
    </w:p>
    <w:p w14:paraId="0A1ED9A4" w14:textId="4D976157" w:rsidR="00FA5CA0" w:rsidRDefault="00FA5CA0" w:rsidP="00FA5CA0">
      <w:pPr>
        <w:pStyle w:val="ListParagraph"/>
        <w:numPr>
          <w:ilvl w:val="1"/>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JavaScript</w:t>
      </w:r>
      <w:r w:rsidR="00A64010">
        <w:rPr>
          <w:rFonts w:ascii="Times New Roman" w:hAnsi="Times New Roman" w:cs="Times New Roman"/>
          <w:bCs/>
          <w:sz w:val="24"/>
          <w:szCs w:val="24"/>
        </w:rPr>
        <w:t xml:space="preserve"> Features </w:t>
      </w:r>
      <w:r w:rsidR="00D306C6">
        <w:rPr>
          <w:rFonts w:ascii="Times New Roman" w:hAnsi="Times New Roman" w:cs="Times New Roman"/>
          <w:bCs/>
          <w:sz w:val="24"/>
          <w:szCs w:val="24"/>
        </w:rPr>
        <w:t>Discussion</w:t>
      </w:r>
      <w:r w:rsidR="00DC0EB6">
        <w:rPr>
          <w:rFonts w:ascii="Times New Roman" w:hAnsi="Times New Roman" w:cs="Times New Roman"/>
          <w:bCs/>
          <w:sz w:val="24"/>
          <w:szCs w:val="24"/>
        </w:rPr>
        <w:t xml:space="preserve"> </w:t>
      </w:r>
    </w:p>
    <w:p w14:paraId="29B6895E" w14:textId="1C463BB2" w:rsidR="00055D17" w:rsidRPr="00F271F0" w:rsidRDefault="00055D17" w:rsidP="00055D17">
      <w:pPr>
        <w:pStyle w:val="ListParagraph"/>
        <w:numPr>
          <w:ilvl w:val="0"/>
          <w:numId w:val="15"/>
        </w:numPr>
        <w:spacing w:after="0" w:line="240" w:lineRule="auto"/>
        <w:rPr>
          <w:rFonts w:ascii="Times New Roman" w:hAnsi="Times New Roman" w:cs="Times New Roman"/>
          <w:bCs/>
          <w:sz w:val="24"/>
          <w:szCs w:val="24"/>
        </w:rPr>
      </w:pPr>
      <w:r w:rsidRPr="00F271F0">
        <w:rPr>
          <w:rFonts w:ascii="Times New Roman" w:hAnsi="Times New Roman" w:cs="Times New Roman"/>
          <w:bCs/>
          <w:sz w:val="24"/>
          <w:szCs w:val="24"/>
        </w:rPr>
        <w:t>Next Week</w:t>
      </w:r>
    </w:p>
    <w:p w14:paraId="1CD37BF8" w14:textId="460428AB" w:rsidR="00650DCF" w:rsidRPr="00F271F0" w:rsidRDefault="00650DCF" w:rsidP="001431C0">
      <w:pPr>
        <w:spacing w:after="0" w:line="240" w:lineRule="auto"/>
        <w:rPr>
          <w:rFonts w:ascii="Times New Roman" w:hAnsi="Times New Roman" w:cs="Times New Roman"/>
          <w:bCs/>
          <w:sz w:val="24"/>
          <w:szCs w:val="24"/>
        </w:rPr>
      </w:pPr>
    </w:p>
    <w:p w14:paraId="140CE7D5" w14:textId="45464F15" w:rsidR="006747C2" w:rsidRPr="006747C2" w:rsidRDefault="00FA5CA0" w:rsidP="006747C2">
      <w:pPr>
        <w:pStyle w:val="Heading2"/>
        <w:spacing w:before="0"/>
        <w:rPr>
          <w:rFonts w:ascii="Times New Roman" w:hAnsi="Times New Roman" w:cs="Times New Roman"/>
          <w:sz w:val="32"/>
          <w:szCs w:val="32"/>
        </w:rPr>
      </w:pPr>
      <w:r>
        <w:rPr>
          <w:rFonts w:ascii="Times New Roman" w:hAnsi="Times New Roman" w:cs="Times New Roman"/>
          <w:sz w:val="32"/>
          <w:szCs w:val="32"/>
        </w:rPr>
        <w:t>Introduction to JQuery</w:t>
      </w:r>
    </w:p>
    <w:p w14:paraId="7F156592" w14:textId="77777777" w:rsidR="00FA5CA0" w:rsidRDefault="00FA5CA0" w:rsidP="0066104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What is it?</w:t>
      </w:r>
    </w:p>
    <w:p w14:paraId="50A46BDB" w14:textId="7893F90C" w:rsidR="009818F9" w:rsidRDefault="009B1A8F"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JQuery is a library based on JavaScript that allows users to implement the same features they would in JavaScript but with less code. Things like DOM manipulation, event handling, animation, and more can be done more easily. It comes in multiple flavors such as </w:t>
      </w:r>
      <w:r w:rsidR="00232607">
        <w:rPr>
          <w:rFonts w:ascii="Times New Roman" w:hAnsi="Times New Roman" w:cs="Times New Roman"/>
          <w:sz w:val="24"/>
          <w:szCs w:val="24"/>
        </w:rPr>
        <w:t xml:space="preserve">JQuery core, </w:t>
      </w:r>
      <w:r>
        <w:rPr>
          <w:rFonts w:ascii="Times New Roman" w:hAnsi="Times New Roman" w:cs="Times New Roman"/>
          <w:sz w:val="24"/>
          <w:szCs w:val="24"/>
        </w:rPr>
        <w:t xml:space="preserve">JQuery UI (for widgets like accordions, tabbed layouts, </w:t>
      </w:r>
      <w:r w:rsidR="00232607">
        <w:rPr>
          <w:rFonts w:ascii="Times New Roman" w:hAnsi="Times New Roman" w:cs="Times New Roman"/>
          <w:sz w:val="24"/>
          <w:szCs w:val="24"/>
        </w:rPr>
        <w:t xml:space="preserve">etc.), and JQuery Mobile (for use with creating responsive websites). The one we will focus on for this course is JQuery core, but you can use any of them if you’d like except for JQuery Mobile (your responsive design should be done with media queries). </w:t>
      </w:r>
    </w:p>
    <w:p w14:paraId="7BB2B462" w14:textId="11BF14C8" w:rsidR="00232607" w:rsidRDefault="00232607" w:rsidP="00661045">
      <w:pPr>
        <w:spacing w:after="0" w:line="240" w:lineRule="auto"/>
        <w:rPr>
          <w:rFonts w:ascii="Times New Roman" w:hAnsi="Times New Roman" w:cs="Times New Roman"/>
          <w:sz w:val="24"/>
          <w:szCs w:val="24"/>
        </w:rPr>
      </w:pPr>
    </w:p>
    <w:p w14:paraId="6A8CF5D3" w14:textId="537E1731" w:rsidR="00232607" w:rsidRDefault="00232607"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use JQuery on your page by either downloading a copy of the JQuery code and linking it like regular external JS or by using JQuery hosted on a Content Delivery Network (CDN). For the purposes of this course, you can do either. The main advantage to using JQuery hosted by Google or some other platform is that a user won’t have to download the code again if it was already downloaded from another website they visited.   </w:t>
      </w:r>
    </w:p>
    <w:p w14:paraId="7F35D964" w14:textId="4FE1BDE6" w:rsidR="00232607" w:rsidRDefault="00232607" w:rsidP="00661045">
      <w:pPr>
        <w:spacing w:after="0" w:line="240" w:lineRule="auto"/>
        <w:rPr>
          <w:rFonts w:ascii="Times New Roman" w:hAnsi="Times New Roman" w:cs="Times New Roman"/>
          <w:sz w:val="24"/>
          <w:szCs w:val="24"/>
        </w:rPr>
      </w:pPr>
    </w:p>
    <w:p w14:paraId="223F020A" w14:textId="5B25131D" w:rsidR="00232607" w:rsidRDefault="00232607"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downside to JQuery is that it adds a bit of bloat to your code. Usually, to use any one feature, you still </w:t>
      </w:r>
      <w:r w:rsidR="00374C92">
        <w:rPr>
          <w:rFonts w:ascii="Times New Roman" w:hAnsi="Times New Roman" w:cs="Times New Roman"/>
          <w:sz w:val="24"/>
          <w:szCs w:val="24"/>
        </w:rPr>
        <w:t>must</w:t>
      </w:r>
      <w:r>
        <w:rPr>
          <w:rFonts w:ascii="Times New Roman" w:hAnsi="Times New Roman" w:cs="Times New Roman"/>
          <w:sz w:val="24"/>
          <w:szCs w:val="24"/>
        </w:rPr>
        <w:t xml:space="preserve"> download the whole library which can add a lot of unnecessary code to your page. In most instances, you can build the feature with plain JS but if it’s more complex, JQuery can be helpful.</w:t>
      </w:r>
      <w:r w:rsidR="00374C92">
        <w:rPr>
          <w:rFonts w:ascii="Times New Roman" w:hAnsi="Times New Roman" w:cs="Times New Roman"/>
          <w:sz w:val="24"/>
          <w:szCs w:val="24"/>
        </w:rPr>
        <w:t xml:space="preserve"> Despite the code bloat, JQuery is still a very small library and with modern bandwidth limits, it might not be an issue to have a local copy.</w:t>
      </w:r>
    </w:p>
    <w:p w14:paraId="37EF8FA8" w14:textId="09924DB2" w:rsidR="00FA5CA0" w:rsidRDefault="00FA5CA0" w:rsidP="00661045">
      <w:pPr>
        <w:spacing w:after="0" w:line="240" w:lineRule="auto"/>
        <w:rPr>
          <w:rFonts w:ascii="Times New Roman" w:hAnsi="Times New Roman" w:cs="Times New Roman"/>
          <w:sz w:val="24"/>
          <w:szCs w:val="24"/>
        </w:rPr>
      </w:pPr>
    </w:p>
    <w:p w14:paraId="4CBB55B1" w14:textId="33C0181F" w:rsidR="000D22A7" w:rsidRDefault="000D22A7"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CDN I recommend/will be using in my class examples </w:t>
      </w:r>
      <w:r w:rsidR="00374C92">
        <w:rPr>
          <w:rFonts w:ascii="Times New Roman" w:hAnsi="Times New Roman" w:cs="Times New Roman"/>
          <w:sz w:val="24"/>
          <w:szCs w:val="24"/>
        </w:rPr>
        <w:t xml:space="preserve">comes from Google and </w:t>
      </w:r>
      <w:r>
        <w:rPr>
          <w:rFonts w:ascii="Times New Roman" w:hAnsi="Times New Roman" w:cs="Times New Roman"/>
          <w:sz w:val="24"/>
          <w:szCs w:val="24"/>
        </w:rPr>
        <w:t>is displayed below. You would add this directly before your own script tag in order to use it</w:t>
      </w:r>
      <w:r w:rsidR="00374C92">
        <w:rPr>
          <w:rFonts w:ascii="Times New Roman" w:hAnsi="Times New Roman" w:cs="Times New Roman"/>
          <w:sz w:val="24"/>
          <w:szCs w:val="24"/>
        </w:rPr>
        <w:t xml:space="preserve"> as depicted.</w:t>
      </w:r>
    </w:p>
    <w:p w14:paraId="191D43CF" w14:textId="12BF1359" w:rsidR="000D22A7" w:rsidRDefault="000D22A7" w:rsidP="00661045">
      <w:pPr>
        <w:spacing w:after="0" w:line="240" w:lineRule="auto"/>
        <w:rPr>
          <w:rFonts w:ascii="Times New Roman" w:hAnsi="Times New Roman" w:cs="Times New Roman"/>
          <w:sz w:val="24"/>
          <w:szCs w:val="24"/>
        </w:rPr>
      </w:pPr>
    </w:p>
    <w:p w14:paraId="47560B2F" w14:textId="2A11BD7C" w:rsidR="000D22A7" w:rsidRDefault="000D22A7" w:rsidP="00661045">
      <w:pPr>
        <w:spacing w:after="0" w:line="240" w:lineRule="auto"/>
        <w:rPr>
          <w:rFonts w:ascii="Times New Roman" w:hAnsi="Times New Roman" w:cs="Times New Roman"/>
          <w:sz w:val="24"/>
          <w:szCs w:val="24"/>
        </w:rPr>
      </w:pPr>
      <w:r w:rsidRPr="000D22A7">
        <w:rPr>
          <w:rFonts w:ascii="Times New Roman" w:hAnsi="Times New Roman" w:cs="Times New Roman"/>
          <w:sz w:val="24"/>
          <w:szCs w:val="24"/>
        </w:rPr>
        <w:t>&lt;script src="https://ajax.googleapis.com/ajax/libs/jquery/3.4.1/jquery.min.js"&gt;&lt;/script&gt;</w:t>
      </w:r>
    </w:p>
    <w:p w14:paraId="3DD4F128" w14:textId="28803B35" w:rsidR="00FA5CA0" w:rsidRDefault="000D22A7"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&lt;script src=</w:t>
      </w:r>
      <w:r w:rsidRPr="000D22A7">
        <w:rPr>
          <w:rFonts w:ascii="Times New Roman" w:hAnsi="Times New Roman" w:cs="Times New Roman"/>
          <w:sz w:val="24"/>
          <w:szCs w:val="24"/>
        </w:rPr>
        <w:t>"</w:t>
      </w:r>
      <w:r>
        <w:rPr>
          <w:rFonts w:ascii="Times New Roman" w:hAnsi="Times New Roman" w:cs="Times New Roman"/>
          <w:sz w:val="24"/>
          <w:szCs w:val="24"/>
        </w:rPr>
        <w:t>script.js</w:t>
      </w:r>
      <w:r w:rsidRPr="000D22A7">
        <w:rPr>
          <w:rFonts w:ascii="Times New Roman" w:hAnsi="Times New Roman" w:cs="Times New Roman"/>
          <w:sz w:val="24"/>
          <w:szCs w:val="24"/>
        </w:rPr>
        <w:t>"</w:t>
      </w:r>
      <w:r>
        <w:rPr>
          <w:rFonts w:ascii="Times New Roman" w:hAnsi="Times New Roman" w:cs="Times New Roman"/>
          <w:sz w:val="24"/>
          <w:szCs w:val="24"/>
        </w:rPr>
        <w:t>&gt;&lt;/script&gt;</w:t>
      </w:r>
    </w:p>
    <w:p w14:paraId="4D4FE8A0" w14:textId="18054888" w:rsidR="00FA5CA0" w:rsidRDefault="00FA5CA0" w:rsidP="00661045">
      <w:pPr>
        <w:spacing w:after="0" w:line="240" w:lineRule="auto"/>
        <w:rPr>
          <w:rFonts w:ascii="Times New Roman" w:hAnsi="Times New Roman" w:cs="Times New Roman"/>
          <w:sz w:val="24"/>
          <w:szCs w:val="24"/>
        </w:rPr>
      </w:pPr>
    </w:p>
    <w:p w14:paraId="1DBC4D72" w14:textId="2D10C726" w:rsidR="00333E0F" w:rsidRDefault="00333E0F"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major difference in JQuery is how you can select items on the page. Rather than use the standard </w:t>
      </w:r>
      <w:proofErr w:type="gramStart"/>
      <w:r>
        <w:rPr>
          <w:rFonts w:ascii="Times New Roman" w:hAnsi="Times New Roman" w:cs="Times New Roman"/>
          <w:sz w:val="24"/>
          <w:szCs w:val="24"/>
        </w:rPr>
        <w:t>document.getElementById</w:t>
      </w:r>
      <w:proofErr w:type="gramEnd"/>
      <w:r>
        <w:rPr>
          <w:rFonts w:ascii="Times New Roman" w:hAnsi="Times New Roman" w:cs="Times New Roman"/>
          <w:sz w:val="24"/>
          <w:szCs w:val="24"/>
        </w:rPr>
        <w:t xml:space="preserve"> or document.querySelector methods, we can simply use a dollar sign and specify the html element, class, id, attribute, etc. </w:t>
      </w:r>
    </w:p>
    <w:p w14:paraId="41CC27E9" w14:textId="5023E13F" w:rsidR="00333E0F" w:rsidRDefault="00333E0F" w:rsidP="00661045">
      <w:pPr>
        <w:spacing w:after="0" w:line="240" w:lineRule="auto"/>
        <w:rPr>
          <w:rFonts w:ascii="Times New Roman" w:hAnsi="Times New Roman" w:cs="Times New Roman"/>
          <w:sz w:val="24"/>
          <w:szCs w:val="24"/>
        </w:rPr>
      </w:pPr>
    </w:p>
    <w:p w14:paraId="0B85124B" w14:textId="658F215E" w:rsidR="00333E0F" w:rsidRDefault="00333E0F"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With regular JS, we might use the following code to add a click event to a button:</w:t>
      </w:r>
    </w:p>
    <w:p w14:paraId="3EFFEF76" w14:textId="77777777" w:rsidR="00AF6A57" w:rsidRDefault="00AF6A57" w:rsidP="00661045">
      <w:pPr>
        <w:spacing w:after="0" w:line="240" w:lineRule="auto"/>
        <w:rPr>
          <w:rFonts w:ascii="Times New Roman" w:hAnsi="Times New Roman" w:cs="Times New Roman"/>
          <w:sz w:val="24"/>
          <w:szCs w:val="24"/>
        </w:rPr>
      </w:pPr>
    </w:p>
    <w:p w14:paraId="522178E2" w14:textId="45B28778" w:rsidR="00333E0F" w:rsidRDefault="00333E0F"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&lt;button id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btn”&gt;Submit&lt;/button&gt;</w:t>
      </w:r>
    </w:p>
    <w:p w14:paraId="26A26629" w14:textId="11A86D5D" w:rsidR="00333E0F" w:rsidRDefault="00333E0F" w:rsidP="00661045">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document.getElementById</w:t>
      </w:r>
      <w:proofErr w:type="gramEnd"/>
      <w:r>
        <w:rPr>
          <w:rFonts w:ascii="Times New Roman" w:hAnsi="Times New Roman" w:cs="Times New Roman"/>
          <w:sz w:val="24"/>
          <w:szCs w:val="24"/>
        </w:rPr>
        <w:t>(“btn”).onclick = function() {// function code }</w:t>
      </w:r>
    </w:p>
    <w:p w14:paraId="05784E06" w14:textId="7355E95C" w:rsidR="00333E0F" w:rsidRDefault="00333E0F" w:rsidP="00661045">
      <w:pPr>
        <w:spacing w:after="0" w:line="240" w:lineRule="auto"/>
        <w:rPr>
          <w:rFonts w:ascii="Times New Roman" w:hAnsi="Times New Roman" w:cs="Times New Roman"/>
          <w:sz w:val="24"/>
          <w:szCs w:val="24"/>
        </w:rPr>
      </w:pPr>
    </w:p>
    <w:p w14:paraId="7C879A6F" w14:textId="77777777" w:rsidR="00333E0F" w:rsidRDefault="00333E0F"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In JQuery, we can simply say:</w:t>
      </w:r>
    </w:p>
    <w:p w14:paraId="1FCAE453" w14:textId="77777777" w:rsidR="00333E0F" w:rsidRDefault="00333E0F" w:rsidP="00661045">
      <w:pPr>
        <w:spacing w:after="0" w:line="240" w:lineRule="auto"/>
        <w:rPr>
          <w:rFonts w:ascii="Times New Roman" w:hAnsi="Times New Roman" w:cs="Times New Roman"/>
          <w:sz w:val="24"/>
          <w:szCs w:val="24"/>
        </w:rPr>
      </w:pPr>
    </w:p>
    <w:p w14:paraId="41E65C91" w14:textId="13C81DB3" w:rsidR="00333E0F" w:rsidRDefault="00333E0F"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$(“#btn”</w:t>
      </w:r>
      <w:proofErr w:type="gramStart"/>
      <w:r>
        <w:rPr>
          <w:rFonts w:ascii="Times New Roman" w:hAnsi="Times New Roman" w:cs="Times New Roman"/>
          <w:sz w:val="24"/>
          <w:szCs w:val="24"/>
        </w:rPr>
        <w:t>).click</w:t>
      </w:r>
      <w:proofErr w:type="gramEnd"/>
      <w:r w:rsidR="005560C3">
        <w:rPr>
          <w:rFonts w:ascii="Times New Roman" w:hAnsi="Times New Roman" w:cs="Times New Roman"/>
          <w:sz w:val="24"/>
          <w:szCs w:val="24"/>
        </w:rPr>
        <w:t>(</w:t>
      </w:r>
      <w:r>
        <w:rPr>
          <w:rFonts w:ascii="Times New Roman" w:hAnsi="Times New Roman" w:cs="Times New Roman"/>
          <w:sz w:val="24"/>
          <w:szCs w:val="24"/>
        </w:rPr>
        <w:t>function() {//function code}</w:t>
      </w:r>
      <w:r w:rsidR="005560C3">
        <w:rPr>
          <w:rFonts w:ascii="Times New Roman" w:hAnsi="Times New Roman" w:cs="Times New Roman"/>
          <w:sz w:val="24"/>
          <w:szCs w:val="24"/>
        </w:rPr>
        <w:t>);</w:t>
      </w:r>
    </w:p>
    <w:p w14:paraId="1CF55288" w14:textId="0A6BDCA4" w:rsidR="00333E0F" w:rsidRDefault="00333E0F" w:rsidP="00661045">
      <w:pPr>
        <w:spacing w:after="0" w:line="240" w:lineRule="auto"/>
        <w:rPr>
          <w:rFonts w:ascii="Times New Roman" w:hAnsi="Times New Roman" w:cs="Times New Roman"/>
          <w:sz w:val="24"/>
          <w:szCs w:val="24"/>
        </w:rPr>
      </w:pPr>
    </w:p>
    <w:p w14:paraId="66FC280A" w14:textId="4BB87E3B" w:rsidR="00333E0F" w:rsidRDefault="00333E0F"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dollar sign is built in as a selector for all types of stuff. The only thing you need to do is specify by element, class name, id name, etc. </w:t>
      </w:r>
      <w:r w:rsidR="00AF6A57">
        <w:rPr>
          <w:rFonts w:ascii="Times New Roman" w:hAnsi="Times New Roman" w:cs="Times New Roman"/>
          <w:sz w:val="24"/>
          <w:szCs w:val="24"/>
        </w:rPr>
        <w:t xml:space="preserve">The selectors work the same as they do in CSS so if you want to select a class, you must identify it with a period. The same goes for ids with the pound sign (#). There are two basic examples below but JQuery is very robust </w:t>
      </w:r>
      <w:r w:rsidR="00C734D8">
        <w:rPr>
          <w:rFonts w:ascii="Times New Roman" w:hAnsi="Times New Roman" w:cs="Times New Roman"/>
          <w:sz w:val="24"/>
          <w:szCs w:val="24"/>
        </w:rPr>
        <w:t xml:space="preserve">with </w:t>
      </w:r>
      <w:r w:rsidR="00AF6A57">
        <w:rPr>
          <w:rFonts w:ascii="Times New Roman" w:hAnsi="Times New Roman" w:cs="Times New Roman"/>
          <w:sz w:val="24"/>
          <w:szCs w:val="24"/>
        </w:rPr>
        <w:t>the criteria it can</w:t>
      </w:r>
      <w:r w:rsidR="00C734D8">
        <w:rPr>
          <w:rFonts w:ascii="Times New Roman" w:hAnsi="Times New Roman" w:cs="Times New Roman"/>
          <w:sz w:val="24"/>
          <w:szCs w:val="24"/>
        </w:rPr>
        <w:t xml:space="preserve"> use to</w:t>
      </w:r>
      <w:r w:rsidR="00AF6A57">
        <w:rPr>
          <w:rFonts w:ascii="Times New Roman" w:hAnsi="Times New Roman" w:cs="Times New Roman"/>
          <w:sz w:val="24"/>
          <w:szCs w:val="24"/>
        </w:rPr>
        <w:t xml:space="preserve"> select </w:t>
      </w:r>
      <w:r w:rsidR="00C734D8">
        <w:rPr>
          <w:rFonts w:ascii="Times New Roman" w:hAnsi="Times New Roman" w:cs="Times New Roman"/>
          <w:sz w:val="24"/>
          <w:szCs w:val="24"/>
        </w:rPr>
        <w:t>elements</w:t>
      </w:r>
      <w:r w:rsidR="00AF6A57">
        <w:rPr>
          <w:rFonts w:ascii="Times New Roman" w:hAnsi="Times New Roman" w:cs="Times New Roman"/>
          <w:sz w:val="24"/>
          <w:szCs w:val="24"/>
        </w:rPr>
        <w:t xml:space="preserve">. </w:t>
      </w:r>
    </w:p>
    <w:p w14:paraId="30686C44" w14:textId="310E3B01" w:rsidR="00333E0F" w:rsidRDefault="00333E0F" w:rsidP="00661045">
      <w:pPr>
        <w:spacing w:after="0" w:line="240" w:lineRule="auto"/>
        <w:rPr>
          <w:rFonts w:ascii="Times New Roman" w:hAnsi="Times New Roman" w:cs="Times New Roman"/>
          <w:sz w:val="24"/>
          <w:szCs w:val="24"/>
        </w:rPr>
      </w:pPr>
    </w:p>
    <w:p w14:paraId="09FA6816" w14:textId="25068CB8" w:rsidR="00333E0F" w:rsidRDefault="00333E0F"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Selecting a class of para inside a div: $(“</w:t>
      </w:r>
      <w:proofErr w:type="gramStart"/>
      <w:r>
        <w:rPr>
          <w:rFonts w:ascii="Times New Roman" w:hAnsi="Times New Roman" w:cs="Times New Roman"/>
          <w:sz w:val="24"/>
          <w:szCs w:val="24"/>
        </w:rPr>
        <w:t>div.para</w:t>
      </w:r>
      <w:proofErr w:type="gramEnd"/>
      <w:r>
        <w:rPr>
          <w:rFonts w:ascii="Times New Roman" w:hAnsi="Times New Roman" w:cs="Times New Roman"/>
          <w:sz w:val="24"/>
          <w:szCs w:val="24"/>
        </w:rPr>
        <w:t>”)</w:t>
      </w:r>
    </w:p>
    <w:p w14:paraId="075136A1" w14:textId="3B72DF8D" w:rsidR="00A62484" w:rsidRDefault="00A62484"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Selecting a list item inside of an unordered list: $(“ul li”)</w:t>
      </w:r>
    </w:p>
    <w:p w14:paraId="40F6FA9E" w14:textId="5DF9436F" w:rsidR="00A62484" w:rsidRDefault="00A62484" w:rsidP="00661045">
      <w:pPr>
        <w:spacing w:after="0" w:line="240" w:lineRule="auto"/>
        <w:rPr>
          <w:rFonts w:ascii="Times New Roman" w:hAnsi="Times New Roman" w:cs="Times New Roman"/>
          <w:sz w:val="24"/>
          <w:szCs w:val="24"/>
        </w:rPr>
      </w:pPr>
    </w:p>
    <w:p w14:paraId="2D22309E" w14:textId="5C1F8A01" w:rsidR="000F2BAB" w:rsidRDefault="00A62484"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There’s so much more to JQuery but r</w:t>
      </w:r>
      <w:r w:rsidR="000F2BAB">
        <w:rPr>
          <w:rFonts w:ascii="Times New Roman" w:hAnsi="Times New Roman" w:cs="Times New Roman"/>
          <w:sz w:val="24"/>
          <w:szCs w:val="24"/>
        </w:rPr>
        <w:t>ather than explain the technical details here, I’ve provided links to various resources that</w:t>
      </w:r>
      <w:r>
        <w:rPr>
          <w:rFonts w:ascii="Times New Roman" w:hAnsi="Times New Roman" w:cs="Times New Roman"/>
          <w:sz w:val="24"/>
          <w:szCs w:val="24"/>
        </w:rPr>
        <w:t xml:space="preserve"> will demonstrate some of its capabilities</w:t>
      </w:r>
      <w:r w:rsidR="000F2BAB">
        <w:rPr>
          <w:rFonts w:ascii="Times New Roman" w:hAnsi="Times New Roman" w:cs="Times New Roman"/>
          <w:sz w:val="24"/>
          <w:szCs w:val="24"/>
        </w:rPr>
        <w:t xml:space="preserve">. </w:t>
      </w:r>
      <w:r w:rsidR="00D778B7">
        <w:rPr>
          <w:rFonts w:ascii="Times New Roman" w:hAnsi="Times New Roman" w:cs="Times New Roman"/>
          <w:sz w:val="24"/>
          <w:szCs w:val="24"/>
        </w:rPr>
        <w:t xml:space="preserve">You don’t have to read through all of them, feel free to skim through them to see what features are available. </w:t>
      </w:r>
      <w:r w:rsidR="000F2BAB">
        <w:rPr>
          <w:rFonts w:ascii="Times New Roman" w:hAnsi="Times New Roman" w:cs="Times New Roman"/>
          <w:sz w:val="24"/>
          <w:szCs w:val="24"/>
        </w:rPr>
        <w:t xml:space="preserve">Additionally, the class example </w:t>
      </w:r>
      <w:r>
        <w:rPr>
          <w:rFonts w:ascii="Times New Roman" w:hAnsi="Times New Roman" w:cs="Times New Roman"/>
          <w:sz w:val="24"/>
          <w:szCs w:val="24"/>
        </w:rPr>
        <w:t>contains</w:t>
      </w:r>
      <w:r w:rsidR="000F2BAB">
        <w:rPr>
          <w:rFonts w:ascii="Times New Roman" w:hAnsi="Times New Roman" w:cs="Times New Roman"/>
          <w:sz w:val="24"/>
          <w:szCs w:val="24"/>
        </w:rPr>
        <w:t xml:space="preserve"> my own code in addition to more explanations</w:t>
      </w:r>
      <w:r>
        <w:rPr>
          <w:rFonts w:ascii="Times New Roman" w:hAnsi="Times New Roman" w:cs="Times New Roman"/>
          <w:sz w:val="24"/>
          <w:szCs w:val="24"/>
        </w:rPr>
        <w:t xml:space="preserve"> that will be relevant for this week’s assignment.</w:t>
      </w:r>
    </w:p>
    <w:p w14:paraId="131E46F5" w14:textId="77777777" w:rsidR="000F2BAB" w:rsidRPr="00FA5CA0" w:rsidRDefault="000F2BAB" w:rsidP="00661045">
      <w:pPr>
        <w:spacing w:after="0" w:line="240" w:lineRule="auto"/>
        <w:rPr>
          <w:rFonts w:ascii="Times New Roman" w:hAnsi="Times New Roman" w:cs="Times New Roman"/>
          <w:sz w:val="24"/>
          <w:szCs w:val="24"/>
        </w:rPr>
      </w:pPr>
    </w:p>
    <w:p w14:paraId="5718FA1C" w14:textId="1E9FFAA2" w:rsidR="00A73732" w:rsidRPr="00A73732" w:rsidRDefault="00A73732" w:rsidP="00277931">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Additional Re</w:t>
      </w:r>
      <w:r w:rsidR="000F2BAB">
        <w:rPr>
          <w:rFonts w:ascii="Times New Roman" w:hAnsi="Times New Roman" w:cs="Times New Roman"/>
          <w:sz w:val="24"/>
          <w:szCs w:val="24"/>
          <w:u w:val="single"/>
        </w:rPr>
        <w:t>sources</w:t>
      </w:r>
    </w:p>
    <w:p w14:paraId="3B5E6A34" w14:textId="25CCC0A6" w:rsidR="000F2BAB" w:rsidRDefault="00A16B65" w:rsidP="000F2BAB">
      <w:pPr>
        <w:pStyle w:val="ListParagraph"/>
        <w:numPr>
          <w:ilvl w:val="0"/>
          <w:numId w:val="46"/>
        </w:numPr>
        <w:spacing w:line="240" w:lineRule="auto"/>
        <w:rPr>
          <w:rFonts w:ascii="Times New Roman" w:hAnsi="Times New Roman" w:cs="Times New Roman"/>
          <w:bCs/>
          <w:sz w:val="24"/>
          <w:szCs w:val="24"/>
        </w:rPr>
      </w:pPr>
      <w:hyperlink r:id="rId5" w:history="1">
        <w:r w:rsidR="000F2BAB" w:rsidRPr="000F2BAB">
          <w:rPr>
            <w:rStyle w:val="Hyperlink"/>
            <w:rFonts w:ascii="Times New Roman" w:hAnsi="Times New Roman" w:cs="Times New Roman"/>
            <w:bCs/>
            <w:sz w:val="24"/>
            <w:szCs w:val="24"/>
            <w:u w:val="none"/>
          </w:rPr>
          <w:t>https://jquery.com/</w:t>
        </w:r>
      </w:hyperlink>
      <w:r w:rsidR="000F2BAB">
        <w:rPr>
          <w:rFonts w:ascii="Times New Roman" w:hAnsi="Times New Roman" w:cs="Times New Roman"/>
          <w:bCs/>
          <w:sz w:val="24"/>
          <w:szCs w:val="24"/>
        </w:rPr>
        <w:t xml:space="preserve"> (General JQuery Website)</w:t>
      </w:r>
    </w:p>
    <w:p w14:paraId="4C285921" w14:textId="07277804" w:rsidR="000F2BAB" w:rsidRDefault="00A16B65" w:rsidP="000F2BAB">
      <w:pPr>
        <w:pStyle w:val="ListParagraph"/>
        <w:numPr>
          <w:ilvl w:val="0"/>
          <w:numId w:val="46"/>
        </w:numPr>
        <w:spacing w:line="240" w:lineRule="auto"/>
        <w:rPr>
          <w:rFonts w:ascii="Times New Roman" w:hAnsi="Times New Roman" w:cs="Times New Roman"/>
          <w:bCs/>
          <w:sz w:val="24"/>
          <w:szCs w:val="24"/>
        </w:rPr>
      </w:pPr>
      <w:hyperlink r:id="rId6" w:history="1">
        <w:r w:rsidR="000F2BAB" w:rsidRPr="000F2BAB">
          <w:rPr>
            <w:rStyle w:val="Hyperlink"/>
            <w:rFonts w:ascii="Times New Roman" w:hAnsi="Times New Roman" w:cs="Times New Roman"/>
            <w:bCs/>
            <w:sz w:val="24"/>
            <w:szCs w:val="24"/>
          </w:rPr>
          <w:t>https://api.jquery.com/</w:t>
        </w:r>
      </w:hyperlink>
      <w:r w:rsidR="000F2BAB">
        <w:rPr>
          <w:rFonts w:ascii="Times New Roman" w:hAnsi="Times New Roman" w:cs="Times New Roman"/>
          <w:bCs/>
          <w:sz w:val="24"/>
          <w:szCs w:val="24"/>
        </w:rPr>
        <w:t xml:space="preserve"> (Technical details for JQuery core)</w:t>
      </w:r>
    </w:p>
    <w:p w14:paraId="15E98398" w14:textId="31D1FD6F" w:rsidR="000F2BAB" w:rsidRDefault="00A16B65" w:rsidP="000F2BAB">
      <w:pPr>
        <w:pStyle w:val="ListParagraph"/>
        <w:numPr>
          <w:ilvl w:val="0"/>
          <w:numId w:val="46"/>
        </w:numPr>
        <w:spacing w:line="240" w:lineRule="auto"/>
        <w:rPr>
          <w:rFonts w:ascii="Times New Roman" w:hAnsi="Times New Roman" w:cs="Times New Roman"/>
          <w:bCs/>
          <w:sz w:val="24"/>
          <w:szCs w:val="24"/>
        </w:rPr>
      </w:pPr>
      <w:hyperlink r:id="rId7" w:history="1">
        <w:r w:rsidR="000F2BAB" w:rsidRPr="000F2BAB">
          <w:rPr>
            <w:rStyle w:val="Hyperlink"/>
            <w:rFonts w:ascii="Times New Roman" w:hAnsi="Times New Roman" w:cs="Times New Roman"/>
            <w:bCs/>
            <w:sz w:val="24"/>
            <w:szCs w:val="24"/>
          </w:rPr>
          <w:t>https://learn.jquery.com/</w:t>
        </w:r>
      </w:hyperlink>
      <w:r w:rsidR="000F2BAB">
        <w:rPr>
          <w:rFonts w:ascii="Times New Roman" w:hAnsi="Times New Roman" w:cs="Times New Roman"/>
          <w:bCs/>
          <w:sz w:val="24"/>
          <w:szCs w:val="24"/>
        </w:rPr>
        <w:t xml:space="preserve"> (Learn about JQuery core)</w:t>
      </w:r>
    </w:p>
    <w:p w14:paraId="5FF467E6" w14:textId="0DE446C7" w:rsidR="000F2BAB" w:rsidRPr="000F2BAB" w:rsidRDefault="00A16B65" w:rsidP="000F2BAB">
      <w:pPr>
        <w:pStyle w:val="ListParagraph"/>
        <w:numPr>
          <w:ilvl w:val="0"/>
          <w:numId w:val="46"/>
        </w:numPr>
        <w:spacing w:line="240" w:lineRule="auto"/>
        <w:rPr>
          <w:rFonts w:ascii="Times New Roman" w:hAnsi="Times New Roman" w:cs="Times New Roman"/>
          <w:bCs/>
          <w:sz w:val="24"/>
          <w:szCs w:val="24"/>
        </w:rPr>
      </w:pPr>
      <w:hyperlink r:id="rId8" w:history="1">
        <w:r w:rsidR="00B37A62" w:rsidRPr="00B37A62">
          <w:rPr>
            <w:rStyle w:val="Hyperlink"/>
            <w:rFonts w:ascii="Times New Roman" w:hAnsi="Times New Roman" w:cs="Times New Roman"/>
            <w:bCs/>
            <w:sz w:val="24"/>
            <w:szCs w:val="24"/>
          </w:rPr>
          <w:t>https://www.tutorialspoint.com/jquery/jquery-overview.htm</w:t>
        </w:r>
      </w:hyperlink>
      <w:r w:rsidR="00B37A62">
        <w:rPr>
          <w:rFonts w:ascii="Times New Roman" w:hAnsi="Times New Roman" w:cs="Times New Roman"/>
          <w:bCs/>
          <w:sz w:val="24"/>
          <w:szCs w:val="24"/>
        </w:rPr>
        <w:t xml:space="preserve"> (Multiple sections)</w:t>
      </w:r>
    </w:p>
    <w:p w14:paraId="2AE06D8B" w14:textId="683339E4" w:rsidR="001812D6" w:rsidRDefault="001812D6" w:rsidP="00E61003">
      <w:pPr>
        <w:spacing w:line="240" w:lineRule="auto"/>
        <w:ind w:left="720" w:hanging="720"/>
        <w:rPr>
          <w:rFonts w:ascii="Times New Roman" w:hAnsi="Times New Roman" w:cs="Times New Roman"/>
          <w:b/>
          <w:sz w:val="24"/>
          <w:szCs w:val="24"/>
          <w:u w:val="single"/>
        </w:rPr>
      </w:pPr>
      <w:r w:rsidRPr="006C7B73">
        <w:rPr>
          <w:rFonts w:ascii="Times New Roman" w:hAnsi="Times New Roman" w:cs="Times New Roman"/>
          <w:b/>
          <w:sz w:val="24"/>
          <w:szCs w:val="24"/>
          <w:u w:val="single"/>
        </w:rPr>
        <w:t>Class Example</w:t>
      </w:r>
      <w:r w:rsidR="00F638FB">
        <w:rPr>
          <w:rFonts w:ascii="Times New Roman" w:hAnsi="Times New Roman" w:cs="Times New Roman"/>
          <w:b/>
          <w:sz w:val="24"/>
          <w:szCs w:val="24"/>
          <w:u w:val="single"/>
        </w:rPr>
        <w:t>s</w:t>
      </w:r>
      <w:r w:rsidRPr="006C7B73">
        <w:rPr>
          <w:rFonts w:ascii="Times New Roman" w:hAnsi="Times New Roman" w:cs="Times New Roman"/>
          <w:b/>
          <w:sz w:val="24"/>
          <w:szCs w:val="24"/>
          <w:u w:val="single"/>
        </w:rPr>
        <w:t>:</w:t>
      </w:r>
    </w:p>
    <w:p w14:paraId="1040C163" w14:textId="47244AAE" w:rsidR="00F638FB" w:rsidRPr="006C7B73" w:rsidRDefault="00A16B65" w:rsidP="00E61003">
      <w:pPr>
        <w:spacing w:line="240" w:lineRule="auto"/>
        <w:ind w:left="720" w:hanging="720"/>
        <w:rPr>
          <w:rFonts w:ascii="Times New Roman" w:hAnsi="Times New Roman" w:cs="Times New Roman"/>
          <w:sz w:val="24"/>
          <w:szCs w:val="24"/>
        </w:rPr>
      </w:pPr>
      <w:hyperlink r:id="rId9" w:history="1">
        <w:r w:rsidR="00F638FB" w:rsidRPr="00F638FB">
          <w:rPr>
            <w:rStyle w:val="Hyperlink"/>
            <w:rFonts w:ascii="Times New Roman" w:hAnsi="Times New Roman" w:cs="Times New Roman"/>
            <w:sz w:val="24"/>
            <w:szCs w:val="24"/>
          </w:rPr>
          <w:t>https://iinf362.000webhostapp.com/examples/</w:t>
        </w:r>
      </w:hyperlink>
      <w:r w:rsidR="00F638FB">
        <w:rPr>
          <w:rFonts w:ascii="Times New Roman" w:hAnsi="Times New Roman" w:cs="Times New Roman"/>
          <w:sz w:val="24"/>
          <w:szCs w:val="24"/>
        </w:rPr>
        <w:t xml:space="preserve"> (All examples for the course)</w:t>
      </w:r>
    </w:p>
    <w:p w14:paraId="7AEADE64" w14:textId="30F5EE0E" w:rsidR="006C7B73" w:rsidRPr="006C7B73" w:rsidRDefault="00A16B65" w:rsidP="00E61003">
      <w:pPr>
        <w:spacing w:line="240" w:lineRule="auto"/>
        <w:ind w:left="720" w:hanging="720"/>
        <w:rPr>
          <w:rFonts w:ascii="Times New Roman" w:hAnsi="Times New Roman" w:cs="Times New Roman"/>
          <w:sz w:val="24"/>
          <w:szCs w:val="24"/>
        </w:rPr>
      </w:pPr>
      <w:hyperlink r:id="rId10" w:history="1">
        <w:r w:rsidR="00256BE4" w:rsidRPr="00157780">
          <w:rPr>
            <w:rStyle w:val="Hyperlink"/>
            <w:rFonts w:ascii="Times New Roman" w:hAnsi="Times New Roman" w:cs="Times New Roman"/>
            <w:sz w:val="24"/>
            <w:szCs w:val="24"/>
          </w:rPr>
          <w:t>http://iinf362.000webhostapp.com/examples/jquery/</w:t>
        </w:r>
      </w:hyperlink>
      <w:r w:rsidR="00F638FB">
        <w:rPr>
          <w:rFonts w:ascii="Times New Roman" w:hAnsi="Times New Roman" w:cs="Times New Roman"/>
          <w:sz w:val="24"/>
          <w:szCs w:val="24"/>
        </w:rPr>
        <w:t xml:space="preserve"> (This week’s example)</w:t>
      </w:r>
    </w:p>
    <w:p w14:paraId="3114B60B" w14:textId="16ED5B0F" w:rsidR="00B73F21" w:rsidRDefault="00B73F21" w:rsidP="001812D6">
      <w:pPr>
        <w:spacing w:line="240" w:lineRule="auto"/>
        <w:rPr>
          <w:rFonts w:ascii="Times New Roman" w:hAnsi="Times New Roman" w:cs="Times New Roman"/>
          <w:bCs/>
          <w:sz w:val="24"/>
          <w:szCs w:val="24"/>
        </w:rPr>
      </w:pPr>
      <w:r w:rsidRPr="006C7B73">
        <w:rPr>
          <w:rFonts w:ascii="Times New Roman" w:hAnsi="Times New Roman" w:cs="Times New Roman"/>
          <w:bCs/>
          <w:sz w:val="24"/>
          <w:szCs w:val="24"/>
        </w:rPr>
        <w:t>Right-click this page in order to view the page source. I’ve</w:t>
      </w:r>
      <w:r>
        <w:rPr>
          <w:rFonts w:ascii="Times New Roman" w:hAnsi="Times New Roman" w:cs="Times New Roman"/>
          <w:bCs/>
          <w:sz w:val="24"/>
          <w:szCs w:val="24"/>
        </w:rPr>
        <w:t xml:space="preserve"> left comments throughout the JavaScript to help you understand what is going on.</w:t>
      </w:r>
      <w:r w:rsidR="00AC7CD8">
        <w:rPr>
          <w:rFonts w:ascii="Times New Roman" w:hAnsi="Times New Roman" w:cs="Times New Roman"/>
          <w:bCs/>
          <w:sz w:val="24"/>
          <w:szCs w:val="24"/>
        </w:rPr>
        <w:t xml:space="preserve"> These examples will help you with the challenges for this week’s assignment.</w:t>
      </w:r>
    </w:p>
    <w:p w14:paraId="7F3E18F5" w14:textId="77777777" w:rsidR="00EC090A" w:rsidRPr="00F271F0" w:rsidRDefault="00EC090A" w:rsidP="001812D6">
      <w:pPr>
        <w:spacing w:line="240" w:lineRule="auto"/>
        <w:rPr>
          <w:rFonts w:ascii="Times New Roman" w:hAnsi="Times New Roman" w:cs="Times New Roman"/>
          <w:bCs/>
          <w:sz w:val="24"/>
          <w:szCs w:val="24"/>
        </w:rPr>
      </w:pPr>
    </w:p>
    <w:p w14:paraId="4F88C2E1" w14:textId="1380ED71" w:rsidR="00B00EE5" w:rsidRPr="00F271F0" w:rsidRDefault="0079034C" w:rsidP="00E110DE">
      <w:pPr>
        <w:spacing w:line="240" w:lineRule="auto"/>
        <w:rPr>
          <w:rFonts w:ascii="Times New Roman" w:hAnsi="Times New Roman" w:cs="Times New Roman"/>
          <w:b/>
          <w:sz w:val="28"/>
          <w:szCs w:val="28"/>
          <w:u w:val="single"/>
        </w:rPr>
      </w:pPr>
      <w:r w:rsidRPr="00F271F0">
        <w:rPr>
          <w:rFonts w:ascii="Times New Roman" w:hAnsi="Times New Roman" w:cs="Times New Roman"/>
          <w:b/>
          <w:sz w:val="28"/>
          <w:szCs w:val="28"/>
          <w:u w:val="single"/>
        </w:rPr>
        <w:t>If you haven’t done so already</w:t>
      </w:r>
      <w:r w:rsidR="00B00EE5" w:rsidRPr="00F271F0">
        <w:rPr>
          <w:rFonts w:ascii="Times New Roman" w:hAnsi="Times New Roman" w:cs="Times New Roman"/>
          <w:b/>
          <w:sz w:val="28"/>
          <w:szCs w:val="28"/>
          <w:u w:val="single"/>
        </w:rPr>
        <w:t xml:space="preserve">, please read the “Creating and Viewing our Web Pages.docx” file on Blackboard. You will not be able to submit anything for the assignment without completing that portion first. </w:t>
      </w:r>
    </w:p>
    <w:p w14:paraId="6B30F180" w14:textId="77777777" w:rsidR="0014489F" w:rsidRPr="00F271F0" w:rsidRDefault="0014489F" w:rsidP="00E110DE">
      <w:pPr>
        <w:spacing w:line="240" w:lineRule="auto"/>
        <w:rPr>
          <w:rFonts w:ascii="Times New Roman" w:hAnsi="Times New Roman" w:cs="Times New Roman"/>
          <w:bCs/>
          <w:sz w:val="24"/>
          <w:szCs w:val="24"/>
        </w:rPr>
      </w:pPr>
    </w:p>
    <w:p w14:paraId="7EB8260C" w14:textId="0856FB8F" w:rsidR="005D4DEA" w:rsidRDefault="007F0000" w:rsidP="009539F1">
      <w:pPr>
        <w:spacing w:after="0" w:line="240" w:lineRule="auto"/>
        <w:rPr>
          <w:rFonts w:ascii="Times New Roman" w:hAnsi="Times New Roman" w:cs="Times New Roman"/>
          <w:b/>
          <w:sz w:val="24"/>
          <w:szCs w:val="24"/>
        </w:rPr>
      </w:pPr>
      <w:bookmarkStart w:id="0" w:name="_Hlk34222383"/>
      <w:r>
        <w:rPr>
          <w:rFonts w:ascii="Times New Roman" w:hAnsi="Times New Roman" w:cs="Times New Roman"/>
          <w:b/>
          <w:sz w:val="24"/>
          <w:szCs w:val="24"/>
        </w:rPr>
        <w:t>J</w:t>
      </w:r>
      <w:r w:rsidR="00256BE4">
        <w:rPr>
          <w:rFonts w:ascii="Times New Roman" w:hAnsi="Times New Roman" w:cs="Times New Roman"/>
          <w:b/>
          <w:sz w:val="24"/>
          <w:szCs w:val="24"/>
        </w:rPr>
        <w:t>Query Challenges</w:t>
      </w:r>
    </w:p>
    <w:bookmarkEnd w:id="0"/>
    <w:p w14:paraId="39826FB0" w14:textId="7DE96135" w:rsidR="00FC2594" w:rsidRDefault="005B0E28" w:rsidP="00FC2594">
      <w:pPr>
        <w:spacing w:after="0" w:line="240" w:lineRule="auto"/>
        <w:rPr>
          <w:rFonts w:ascii="Times New Roman" w:hAnsi="Times New Roman" w:cs="Times New Roman"/>
          <w:bCs/>
          <w:sz w:val="24"/>
          <w:szCs w:val="24"/>
        </w:rPr>
      </w:pPr>
      <w:r>
        <w:rPr>
          <w:rFonts w:ascii="Times New Roman" w:hAnsi="Times New Roman" w:cs="Times New Roman"/>
          <w:sz w:val="24"/>
          <w:szCs w:val="24"/>
        </w:rPr>
        <w:t>Download the “</w:t>
      </w:r>
      <w:r w:rsidR="00F11869">
        <w:rPr>
          <w:rFonts w:ascii="Times New Roman" w:hAnsi="Times New Roman" w:cs="Times New Roman"/>
          <w:sz w:val="24"/>
          <w:szCs w:val="24"/>
        </w:rPr>
        <w:t>J</w:t>
      </w:r>
      <w:r w:rsidR="00256BE4">
        <w:rPr>
          <w:rFonts w:ascii="Times New Roman" w:hAnsi="Times New Roman" w:cs="Times New Roman"/>
          <w:sz w:val="24"/>
          <w:szCs w:val="24"/>
        </w:rPr>
        <w:t>Query-Challenges</w:t>
      </w:r>
      <w:r>
        <w:rPr>
          <w:rFonts w:ascii="Times New Roman" w:hAnsi="Times New Roman" w:cs="Times New Roman"/>
          <w:sz w:val="24"/>
          <w:szCs w:val="24"/>
        </w:rPr>
        <w:t xml:space="preserve">.zip” folder from Blackboard under </w:t>
      </w:r>
      <w:r>
        <w:rPr>
          <w:rFonts w:ascii="Times New Roman" w:hAnsi="Times New Roman" w:cs="Times New Roman"/>
          <w:bCs/>
          <w:sz w:val="24"/>
          <w:szCs w:val="24"/>
        </w:rPr>
        <w:t xml:space="preserve">the Lecture Notes for this week or in the Assignments folder. Inside of this zip folder, </w:t>
      </w:r>
      <w:r w:rsidR="009F68B1">
        <w:rPr>
          <w:rFonts w:ascii="Times New Roman" w:hAnsi="Times New Roman" w:cs="Times New Roman"/>
          <w:bCs/>
          <w:sz w:val="24"/>
          <w:szCs w:val="24"/>
        </w:rPr>
        <w:t xml:space="preserve">you’ll find </w:t>
      </w:r>
      <w:r w:rsidR="00F11869">
        <w:rPr>
          <w:rFonts w:ascii="Times New Roman" w:hAnsi="Times New Roman" w:cs="Times New Roman"/>
          <w:bCs/>
          <w:sz w:val="24"/>
          <w:szCs w:val="24"/>
        </w:rPr>
        <w:t xml:space="preserve">an HTML file, a js folder, and a </w:t>
      </w:r>
      <w:r w:rsidR="007A7EF6">
        <w:rPr>
          <w:rFonts w:ascii="Times New Roman" w:hAnsi="Times New Roman" w:cs="Times New Roman"/>
          <w:bCs/>
          <w:sz w:val="24"/>
          <w:szCs w:val="24"/>
        </w:rPr>
        <w:t>script.js file</w:t>
      </w:r>
      <w:r w:rsidR="009F68B1">
        <w:rPr>
          <w:rFonts w:ascii="Times New Roman" w:hAnsi="Times New Roman" w:cs="Times New Roman"/>
          <w:bCs/>
          <w:sz w:val="24"/>
          <w:szCs w:val="24"/>
        </w:rPr>
        <w:t xml:space="preserve">. </w:t>
      </w:r>
      <w:r w:rsidR="0009569D">
        <w:rPr>
          <w:rFonts w:ascii="Times New Roman" w:hAnsi="Times New Roman" w:cs="Times New Roman"/>
          <w:bCs/>
          <w:sz w:val="24"/>
          <w:szCs w:val="24"/>
        </w:rPr>
        <w:t xml:space="preserve">Using </w:t>
      </w:r>
      <w:r w:rsidR="00F11869">
        <w:rPr>
          <w:rFonts w:ascii="Times New Roman" w:hAnsi="Times New Roman" w:cs="Times New Roman"/>
          <w:bCs/>
          <w:sz w:val="24"/>
          <w:szCs w:val="24"/>
        </w:rPr>
        <w:t>t</w:t>
      </w:r>
      <w:r w:rsidR="007A7EF6">
        <w:rPr>
          <w:rFonts w:ascii="Times New Roman" w:hAnsi="Times New Roman" w:cs="Times New Roman"/>
          <w:bCs/>
          <w:sz w:val="24"/>
          <w:szCs w:val="24"/>
        </w:rPr>
        <w:t>hese</w:t>
      </w:r>
      <w:r w:rsidR="0028328F">
        <w:rPr>
          <w:rFonts w:ascii="Times New Roman" w:hAnsi="Times New Roman" w:cs="Times New Roman"/>
          <w:bCs/>
          <w:sz w:val="24"/>
          <w:szCs w:val="24"/>
        </w:rPr>
        <w:t xml:space="preserve"> file</w:t>
      </w:r>
      <w:r w:rsidR="007A7EF6">
        <w:rPr>
          <w:rFonts w:ascii="Times New Roman" w:hAnsi="Times New Roman" w:cs="Times New Roman"/>
          <w:bCs/>
          <w:sz w:val="24"/>
          <w:szCs w:val="24"/>
        </w:rPr>
        <w:t>s</w:t>
      </w:r>
      <w:r w:rsidR="0028328F">
        <w:rPr>
          <w:rFonts w:ascii="Times New Roman" w:hAnsi="Times New Roman" w:cs="Times New Roman"/>
          <w:bCs/>
          <w:sz w:val="24"/>
          <w:szCs w:val="24"/>
        </w:rPr>
        <w:t xml:space="preserve">, your task is </w:t>
      </w:r>
      <w:r w:rsidR="002218E0">
        <w:rPr>
          <w:rFonts w:ascii="Times New Roman" w:hAnsi="Times New Roman" w:cs="Times New Roman"/>
          <w:bCs/>
          <w:sz w:val="24"/>
          <w:szCs w:val="24"/>
        </w:rPr>
        <w:t xml:space="preserve">to </w:t>
      </w:r>
      <w:r w:rsidR="00F11869">
        <w:rPr>
          <w:rFonts w:ascii="Times New Roman" w:hAnsi="Times New Roman" w:cs="Times New Roman"/>
          <w:bCs/>
          <w:sz w:val="24"/>
          <w:szCs w:val="24"/>
        </w:rPr>
        <w:t>add</w:t>
      </w:r>
      <w:r w:rsidR="007F58F3">
        <w:rPr>
          <w:rFonts w:ascii="Times New Roman" w:hAnsi="Times New Roman" w:cs="Times New Roman"/>
          <w:bCs/>
          <w:sz w:val="24"/>
          <w:szCs w:val="24"/>
        </w:rPr>
        <w:t xml:space="preserve"> </w:t>
      </w:r>
      <w:r w:rsidR="007A7EF6">
        <w:rPr>
          <w:rFonts w:ascii="Times New Roman" w:hAnsi="Times New Roman" w:cs="Times New Roman"/>
          <w:bCs/>
          <w:sz w:val="24"/>
          <w:szCs w:val="24"/>
        </w:rPr>
        <w:t xml:space="preserve">JS </w:t>
      </w:r>
      <w:r w:rsidR="00F11869">
        <w:rPr>
          <w:rFonts w:ascii="Times New Roman" w:hAnsi="Times New Roman" w:cs="Times New Roman"/>
          <w:bCs/>
          <w:sz w:val="24"/>
          <w:szCs w:val="24"/>
        </w:rPr>
        <w:t xml:space="preserve">to complete the </w:t>
      </w:r>
      <w:r w:rsidR="007F58F3">
        <w:rPr>
          <w:rFonts w:ascii="Times New Roman" w:hAnsi="Times New Roman" w:cs="Times New Roman"/>
          <w:bCs/>
          <w:sz w:val="24"/>
          <w:szCs w:val="24"/>
        </w:rPr>
        <w:t>challenges as they are described in the HTML file.</w:t>
      </w:r>
      <w:r w:rsidR="00F11869">
        <w:rPr>
          <w:rFonts w:ascii="Times New Roman" w:hAnsi="Times New Roman" w:cs="Times New Roman"/>
          <w:bCs/>
          <w:sz w:val="24"/>
          <w:szCs w:val="24"/>
        </w:rPr>
        <w:t xml:space="preserve"> </w:t>
      </w:r>
      <w:r w:rsidR="007F58F3">
        <w:rPr>
          <w:rFonts w:ascii="Times New Roman" w:hAnsi="Times New Roman" w:cs="Times New Roman"/>
          <w:bCs/>
          <w:sz w:val="24"/>
          <w:szCs w:val="24"/>
        </w:rPr>
        <w:t xml:space="preserve">In total, there are </w:t>
      </w:r>
      <w:r w:rsidR="002B0E12">
        <w:rPr>
          <w:rFonts w:ascii="Times New Roman" w:hAnsi="Times New Roman" w:cs="Times New Roman"/>
          <w:bCs/>
          <w:sz w:val="24"/>
          <w:szCs w:val="24"/>
        </w:rPr>
        <w:t>5</w:t>
      </w:r>
      <w:r w:rsidR="0057130E">
        <w:rPr>
          <w:rFonts w:ascii="Times New Roman" w:hAnsi="Times New Roman" w:cs="Times New Roman"/>
          <w:bCs/>
          <w:sz w:val="24"/>
          <w:szCs w:val="24"/>
        </w:rPr>
        <w:t xml:space="preserve"> </w:t>
      </w:r>
      <w:r w:rsidR="007F58F3">
        <w:rPr>
          <w:rFonts w:ascii="Times New Roman" w:hAnsi="Times New Roman" w:cs="Times New Roman"/>
          <w:bCs/>
          <w:sz w:val="24"/>
          <w:szCs w:val="24"/>
        </w:rPr>
        <w:t>main challenges</w:t>
      </w:r>
      <w:r w:rsidR="002B0E12">
        <w:rPr>
          <w:rFonts w:ascii="Times New Roman" w:hAnsi="Times New Roman" w:cs="Times New Roman"/>
          <w:bCs/>
          <w:sz w:val="24"/>
          <w:szCs w:val="24"/>
        </w:rPr>
        <w:t xml:space="preserve"> that are short</w:t>
      </w:r>
      <w:r w:rsidR="007F58F3">
        <w:rPr>
          <w:rFonts w:ascii="Times New Roman" w:hAnsi="Times New Roman" w:cs="Times New Roman"/>
          <w:bCs/>
          <w:sz w:val="24"/>
          <w:szCs w:val="24"/>
        </w:rPr>
        <w:t xml:space="preserve">. Feel free to reference the class example code as it has items that will directly help you with this assignment. </w:t>
      </w:r>
    </w:p>
    <w:p w14:paraId="2F29C28B" w14:textId="77777777" w:rsidR="006E3420" w:rsidRPr="00C57A09" w:rsidRDefault="006E3420" w:rsidP="00C57A09">
      <w:pPr>
        <w:spacing w:after="0" w:line="240" w:lineRule="auto"/>
        <w:rPr>
          <w:rFonts w:ascii="Times New Roman" w:hAnsi="Times New Roman" w:cs="Times New Roman"/>
          <w:bCs/>
          <w:sz w:val="24"/>
          <w:szCs w:val="24"/>
          <w:u w:val="single"/>
        </w:rPr>
      </w:pPr>
    </w:p>
    <w:p w14:paraId="3D5BC80E" w14:textId="6D952743" w:rsidR="00FC2594" w:rsidRDefault="00FC2594" w:rsidP="00FC2594">
      <w:pPr>
        <w:spacing w:after="0" w:line="240" w:lineRule="auto"/>
        <w:rPr>
          <w:rFonts w:ascii="Times New Roman" w:hAnsi="Times New Roman" w:cs="Times New Roman"/>
          <w:bCs/>
          <w:sz w:val="24"/>
          <w:szCs w:val="24"/>
        </w:rPr>
      </w:pPr>
      <w:r>
        <w:rPr>
          <w:rFonts w:ascii="Times New Roman" w:hAnsi="Times New Roman" w:cs="Times New Roman"/>
          <w:bCs/>
          <w:sz w:val="24"/>
          <w:szCs w:val="24"/>
        </w:rPr>
        <w:t>To receive credit for th</w:t>
      </w:r>
      <w:r w:rsidR="00C753F0">
        <w:rPr>
          <w:rFonts w:ascii="Times New Roman" w:hAnsi="Times New Roman" w:cs="Times New Roman"/>
          <w:bCs/>
          <w:sz w:val="24"/>
          <w:szCs w:val="24"/>
        </w:rPr>
        <w:t>ese challenges</w:t>
      </w:r>
      <w:r>
        <w:rPr>
          <w:rFonts w:ascii="Times New Roman" w:hAnsi="Times New Roman" w:cs="Times New Roman"/>
          <w:bCs/>
          <w:sz w:val="24"/>
          <w:szCs w:val="24"/>
        </w:rPr>
        <w:t xml:space="preserve">, submit a link to your </w:t>
      </w:r>
      <w:r w:rsidR="009B0E1A">
        <w:rPr>
          <w:rFonts w:ascii="Times New Roman" w:hAnsi="Times New Roman" w:cs="Times New Roman"/>
          <w:bCs/>
          <w:sz w:val="24"/>
          <w:szCs w:val="24"/>
        </w:rPr>
        <w:t>J</w:t>
      </w:r>
      <w:r w:rsidR="00256BE4">
        <w:rPr>
          <w:rFonts w:ascii="Times New Roman" w:hAnsi="Times New Roman" w:cs="Times New Roman"/>
          <w:bCs/>
          <w:sz w:val="24"/>
          <w:szCs w:val="24"/>
        </w:rPr>
        <w:t>Query Challenges</w:t>
      </w:r>
      <w:r w:rsidR="005370E0">
        <w:rPr>
          <w:rFonts w:ascii="Times New Roman" w:hAnsi="Times New Roman" w:cs="Times New Roman"/>
          <w:bCs/>
          <w:sz w:val="24"/>
          <w:szCs w:val="24"/>
        </w:rPr>
        <w:t xml:space="preserve"> </w:t>
      </w:r>
      <w:r>
        <w:rPr>
          <w:rFonts w:ascii="Times New Roman" w:hAnsi="Times New Roman" w:cs="Times New Roman"/>
          <w:bCs/>
          <w:sz w:val="24"/>
          <w:szCs w:val="24"/>
        </w:rPr>
        <w:t xml:space="preserve">page by </w:t>
      </w:r>
      <w:r w:rsidRPr="00FC2594">
        <w:rPr>
          <w:rFonts w:ascii="Times New Roman" w:hAnsi="Times New Roman" w:cs="Times New Roman"/>
          <w:bCs/>
          <w:sz w:val="24"/>
          <w:szCs w:val="24"/>
          <w:u w:val="single"/>
        </w:rPr>
        <w:t xml:space="preserve">Wednesday, </w:t>
      </w:r>
      <w:r w:rsidR="006E3420">
        <w:rPr>
          <w:rFonts w:ascii="Times New Roman" w:hAnsi="Times New Roman" w:cs="Times New Roman"/>
          <w:bCs/>
          <w:sz w:val="24"/>
          <w:szCs w:val="24"/>
          <w:u w:val="single"/>
        </w:rPr>
        <w:t xml:space="preserve">April </w:t>
      </w:r>
      <w:r w:rsidR="00256BE4">
        <w:rPr>
          <w:rFonts w:ascii="Times New Roman" w:hAnsi="Times New Roman" w:cs="Times New Roman"/>
          <w:bCs/>
          <w:sz w:val="24"/>
          <w:szCs w:val="24"/>
          <w:u w:val="single"/>
        </w:rPr>
        <w:t>8</w:t>
      </w:r>
      <w:r w:rsidR="00256BE4" w:rsidRPr="00256BE4">
        <w:rPr>
          <w:rFonts w:ascii="Times New Roman" w:hAnsi="Times New Roman" w:cs="Times New Roman"/>
          <w:bCs/>
          <w:sz w:val="24"/>
          <w:szCs w:val="24"/>
          <w:u w:val="single"/>
          <w:vertAlign w:val="superscript"/>
        </w:rPr>
        <w:t>th</w:t>
      </w:r>
      <w:r w:rsidRPr="00FC2594">
        <w:rPr>
          <w:rFonts w:ascii="Times New Roman" w:hAnsi="Times New Roman" w:cs="Times New Roman"/>
          <w:bCs/>
          <w:sz w:val="24"/>
          <w:szCs w:val="24"/>
          <w:u w:val="single"/>
        </w:rPr>
        <w:t xml:space="preserve"> at midnight</w:t>
      </w:r>
      <w:r>
        <w:rPr>
          <w:rFonts w:ascii="Times New Roman" w:hAnsi="Times New Roman" w:cs="Times New Roman"/>
          <w:bCs/>
          <w:sz w:val="24"/>
          <w:szCs w:val="24"/>
        </w:rPr>
        <w:t xml:space="preserve">. The assignment with be called </w:t>
      </w:r>
      <w:r w:rsidR="00256BE4">
        <w:rPr>
          <w:rFonts w:ascii="Times New Roman" w:hAnsi="Times New Roman" w:cs="Times New Roman"/>
          <w:bCs/>
          <w:sz w:val="24"/>
          <w:szCs w:val="24"/>
        </w:rPr>
        <w:t xml:space="preserve">JQuery Challenges </w:t>
      </w:r>
      <w:r>
        <w:rPr>
          <w:rFonts w:ascii="Times New Roman" w:hAnsi="Times New Roman" w:cs="Times New Roman"/>
          <w:bCs/>
          <w:sz w:val="24"/>
          <w:szCs w:val="24"/>
        </w:rPr>
        <w:t>in the assignments folder. It will also be accessible through the Lecture Notes for this week.</w:t>
      </w:r>
    </w:p>
    <w:p w14:paraId="01227BE7" w14:textId="2B3ED013" w:rsidR="00FC2594" w:rsidRDefault="00FC2594" w:rsidP="00FC2594">
      <w:pPr>
        <w:spacing w:after="0" w:line="240" w:lineRule="auto"/>
        <w:rPr>
          <w:rFonts w:ascii="Times New Roman" w:hAnsi="Times New Roman" w:cs="Times New Roman"/>
          <w:bCs/>
          <w:sz w:val="24"/>
          <w:szCs w:val="24"/>
        </w:rPr>
      </w:pPr>
    </w:p>
    <w:p w14:paraId="23C13927" w14:textId="2A1EE949" w:rsidR="00D96400" w:rsidRDefault="00D96400" w:rsidP="00D9640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JavaScript </w:t>
      </w:r>
      <w:r w:rsidR="00C5419A">
        <w:rPr>
          <w:rFonts w:ascii="Times New Roman" w:hAnsi="Times New Roman" w:cs="Times New Roman"/>
          <w:b/>
          <w:sz w:val="24"/>
          <w:szCs w:val="24"/>
        </w:rPr>
        <w:t xml:space="preserve">Features </w:t>
      </w:r>
      <w:r>
        <w:rPr>
          <w:rFonts w:ascii="Times New Roman" w:hAnsi="Times New Roman" w:cs="Times New Roman"/>
          <w:b/>
          <w:sz w:val="24"/>
          <w:szCs w:val="24"/>
        </w:rPr>
        <w:t>Discussion</w:t>
      </w:r>
    </w:p>
    <w:p w14:paraId="0D7A62C0" w14:textId="20A91567" w:rsidR="00F67052" w:rsidRPr="00F67052" w:rsidRDefault="00F67052" w:rsidP="00D96400">
      <w:pPr>
        <w:spacing w:after="0" w:line="240" w:lineRule="auto"/>
        <w:rPr>
          <w:rFonts w:ascii="Times New Roman" w:hAnsi="Times New Roman" w:cs="Times New Roman"/>
          <w:bCs/>
          <w:sz w:val="24"/>
          <w:szCs w:val="24"/>
          <w:u w:val="single"/>
        </w:rPr>
      </w:pPr>
      <w:r w:rsidRPr="00F67052">
        <w:rPr>
          <w:rFonts w:ascii="Times New Roman" w:hAnsi="Times New Roman" w:cs="Times New Roman"/>
          <w:bCs/>
          <w:sz w:val="24"/>
          <w:szCs w:val="24"/>
          <w:u w:val="single"/>
        </w:rPr>
        <w:t>Initial Post</w:t>
      </w:r>
      <w:r>
        <w:rPr>
          <w:rFonts w:ascii="Times New Roman" w:hAnsi="Times New Roman" w:cs="Times New Roman"/>
          <w:bCs/>
          <w:sz w:val="24"/>
          <w:szCs w:val="24"/>
          <w:u w:val="single"/>
        </w:rPr>
        <w:t xml:space="preserve"> Due April 5</w:t>
      </w:r>
      <w:r w:rsidRPr="00F67052">
        <w:rPr>
          <w:rFonts w:ascii="Times New Roman" w:hAnsi="Times New Roman" w:cs="Times New Roman"/>
          <w:bCs/>
          <w:sz w:val="24"/>
          <w:szCs w:val="24"/>
          <w:u w:val="single"/>
          <w:vertAlign w:val="superscript"/>
        </w:rPr>
        <w:t>th</w:t>
      </w:r>
      <w:r>
        <w:rPr>
          <w:rFonts w:ascii="Times New Roman" w:hAnsi="Times New Roman" w:cs="Times New Roman"/>
          <w:bCs/>
          <w:sz w:val="24"/>
          <w:szCs w:val="24"/>
          <w:u w:val="single"/>
        </w:rPr>
        <w:t xml:space="preserve"> at Midnight</w:t>
      </w:r>
    </w:p>
    <w:p w14:paraId="4784C50B" w14:textId="3047A0A7" w:rsidR="00F67052" w:rsidRDefault="00D96400" w:rsidP="002326CC">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Visit a few websites and go through </w:t>
      </w:r>
      <w:r w:rsidR="00F67052">
        <w:rPr>
          <w:rFonts w:ascii="Times New Roman" w:hAnsi="Times New Roman" w:cs="Times New Roman"/>
          <w:bCs/>
          <w:sz w:val="24"/>
          <w:szCs w:val="24"/>
        </w:rPr>
        <w:t>their content on different devices and browsers (Google Web Tools can emulate some devices). While surfing the pages, pay attention to the various features and interactive components present on each page. Based on a little research and your current knowledge of JS</w:t>
      </w:r>
      <w:r w:rsidR="00EE7740">
        <w:rPr>
          <w:rFonts w:ascii="Times New Roman" w:hAnsi="Times New Roman" w:cs="Times New Roman"/>
          <w:bCs/>
          <w:sz w:val="24"/>
          <w:szCs w:val="24"/>
        </w:rPr>
        <w:t>/JQuery</w:t>
      </w:r>
      <w:r w:rsidR="00F67052">
        <w:rPr>
          <w:rFonts w:ascii="Times New Roman" w:hAnsi="Times New Roman" w:cs="Times New Roman"/>
          <w:bCs/>
          <w:sz w:val="24"/>
          <w:szCs w:val="24"/>
        </w:rPr>
        <w:t xml:space="preserve">, describe in pseudo-code how you would recreate 3 unique components you find. </w:t>
      </w:r>
      <w:r w:rsidR="002326CC">
        <w:rPr>
          <w:rFonts w:ascii="Times New Roman" w:hAnsi="Times New Roman" w:cs="Times New Roman"/>
          <w:bCs/>
          <w:sz w:val="24"/>
          <w:szCs w:val="24"/>
        </w:rPr>
        <w:t>You can research the components and look up how to code them. However, there is no actual coding required for your initial or response posts.</w:t>
      </w:r>
      <w:r w:rsidR="00CE25A2">
        <w:rPr>
          <w:rFonts w:ascii="Times New Roman" w:hAnsi="Times New Roman" w:cs="Times New Roman"/>
          <w:bCs/>
          <w:sz w:val="24"/>
          <w:szCs w:val="24"/>
        </w:rPr>
        <w:t xml:space="preserve"> I’ve given you some potential points for discussion to get you started</w:t>
      </w:r>
      <w:r w:rsidR="00153A64">
        <w:rPr>
          <w:rFonts w:ascii="Times New Roman" w:hAnsi="Times New Roman" w:cs="Times New Roman"/>
          <w:bCs/>
          <w:sz w:val="24"/>
          <w:szCs w:val="24"/>
        </w:rPr>
        <w:t xml:space="preserve"> in addition to examples of the type of posts I’d like to see. </w:t>
      </w:r>
      <w:r w:rsidR="00E8010B">
        <w:rPr>
          <w:rFonts w:ascii="Times New Roman" w:hAnsi="Times New Roman" w:cs="Times New Roman"/>
          <w:bCs/>
          <w:sz w:val="24"/>
          <w:szCs w:val="24"/>
        </w:rPr>
        <w:t xml:space="preserve">The discussion area on Blackboard will be titled JavaScript Features Discussion. </w:t>
      </w:r>
    </w:p>
    <w:p w14:paraId="0C230277" w14:textId="362256CA" w:rsidR="00CE25A2" w:rsidRDefault="00CE25A2" w:rsidP="002326CC">
      <w:pPr>
        <w:spacing w:after="0" w:line="240" w:lineRule="auto"/>
        <w:rPr>
          <w:rFonts w:ascii="Times New Roman" w:hAnsi="Times New Roman" w:cs="Times New Roman"/>
          <w:bCs/>
          <w:sz w:val="24"/>
          <w:szCs w:val="24"/>
        </w:rPr>
      </w:pPr>
    </w:p>
    <w:p w14:paraId="342E654C" w14:textId="70E88462" w:rsidR="00530600" w:rsidRDefault="00530600" w:rsidP="00CE25A2">
      <w:pPr>
        <w:pStyle w:val="ListParagraph"/>
        <w:numPr>
          <w:ilvl w:val="0"/>
          <w:numId w:val="50"/>
        </w:numPr>
        <w:spacing w:after="0" w:line="240" w:lineRule="auto"/>
        <w:rPr>
          <w:rFonts w:ascii="Times New Roman" w:hAnsi="Times New Roman" w:cs="Times New Roman"/>
          <w:bCs/>
          <w:sz w:val="24"/>
          <w:szCs w:val="24"/>
        </w:rPr>
      </w:pPr>
      <w:r>
        <w:rPr>
          <w:rFonts w:ascii="Times New Roman" w:hAnsi="Times New Roman" w:cs="Times New Roman"/>
          <w:bCs/>
          <w:sz w:val="24"/>
          <w:szCs w:val="24"/>
        </w:rPr>
        <w:t>What is the component or feature?</w:t>
      </w:r>
    </w:p>
    <w:p w14:paraId="5E6848C4" w14:textId="6CD14AC5" w:rsidR="00CE25A2" w:rsidRDefault="00CE25A2" w:rsidP="00CE25A2">
      <w:pPr>
        <w:pStyle w:val="ListParagraph"/>
        <w:numPr>
          <w:ilvl w:val="0"/>
          <w:numId w:val="50"/>
        </w:numPr>
        <w:spacing w:after="0" w:line="240" w:lineRule="auto"/>
        <w:rPr>
          <w:rFonts w:ascii="Times New Roman" w:hAnsi="Times New Roman" w:cs="Times New Roman"/>
          <w:bCs/>
          <w:sz w:val="24"/>
          <w:szCs w:val="24"/>
        </w:rPr>
      </w:pPr>
      <w:r>
        <w:rPr>
          <w:rFonts w:ascii="Times New Roman" w:hAnsi="Times New Roman" w:cs="Times New Roman"/>
          <w:bCs/>
          <w:sz w:val="24"/>
          <w:szCs w:val="24"/>
        </w:rPr>
        <w:t>What HTML elements are needed?</w:t>
      </w:r>
    </w:p>
    <w:p w14:paraId="0EC82649" w14:textId="474829F8" w:rsidR="00CE25A2" w:rsidRDefault="00CE25A2" w:rsidP="00CE25A2">
      <w:pPr>
        <w:pStyle w:val="ListParagraph"/>
        <w:numPr>
          <w:ilvl w:val="0"/>
          <w:numId w:val="50"/>
        </w:numPr>
        <w:spacing w:after="0" w:line="240" w:lineRule="auto"/>
        <w:rPr>
          <w:rFonts w:ascii="Times New Roman" w:hAnsi="Times New Roman" w:cs="Times New Roman"/>
          <w:bCs/>
          <w:sz w:val="24"/>
          <w:szCs w:val="24"/>
        </w:rPr>
      </w:pPr>
      <w:r>
        <w:rPr>
          <w:rFonts w:ascii="Times New Roman" w:hAnsi="Times New Roman" w:cs="Times New Roman"/>
          <w:bCs/>
          <w:sz w:val="24"/>
          <w:szCs w:val="24"/>
        </w:rPr>
        <w:t>What kind of event handler is being used?</w:t>
      </w:r>
    </w:p>
    <w:p w14:paraId="7BF36BA8" w14:textId="77777777" w:rsidR="00D94B24" w:rsidRDefault="00CE25A2" w:rsidP="00CE25A2">
      <w:pPr>
        <w:pStyle w:val="ListParagraph"/>
        <w:numPr>
          <w:ilvl w:val="0"/>
          <w:numId w:val="50"/>
        </w:numPr>
        <w:spacing w:after="0" w:line="240" w:lineRule="auto"/>
        <w:rPr>
          <w:rFonts w:ascii="Times New Roman" w:hAnsi="Times New Roman" w:cs="Times New Roman"/>
          <w:bCs/>
          <w:sz w:val="24"/>
          <w:szCs w:val="24"/>
        </w:rPr>
      </w:pPr>
      <w:r>
        <w:rPr>
          <w:rFonts w:ascii="Times New Roman" w:hAnsi="Times New Roman" w:cs="Times New Roman"/>
          <w:bCs/>
          <w:sz w:val="24"/>
          <w:szCs w:val="24"/>
        </w:rPr>
        <w:t>What types of data are being used</w:t>
      </w:r>
      <w:r w:rsidR="00D94B24">
        <w:rPr>
          <w:rFonts w:ascii="Times New Roman" w:hAnsi="Times New Roman" w:cs="Times New Roman"/>
          <w:bCs/>
          <w:sz w:val="24"/>
          <w:szCs w:val="24"/>
        </w:rPr>
        <w:t>?</w:t>
      </w:r>
    </w:p>
    <w:p w14:paraId="367EE304" w14:textId="3C413793" w:rsidR="00CE25A2" w:rsidRDefault="00CE25A2" w:rsidP="00D94B24">
      <w:pPr>
        <w:pStyle w:val="ListParagraph"/>
        <w:numPr>
          <w:ilvl w:val="1"/>
          <w:numId w:val="50"/>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string, array, </w:t>
      </w:r>
      <w:r w:rsidR="00D94B24">
        <w:rPr>
          <w:rFonts w:ascii="Times New Roman" w:hAnsi="Times New Roman" w:cs="Times New Roman"/>
          <w:bCs/>
          <w:sz w:val="24"/>
          <w:szCs w:val="24"/>
        </w:rPr>
        <w:t>numbers, etc.</w:t>
      </w:r>
    </w:p>
    <w:p w14:paraId="1668291D" w14:textId="2CFDE53C" w:rsidR="00D94B24" w:rsidRDefault="00D94B24" w:rsidP="00CE25A2">
      <w:pPr>
        <w:pStyle w:val="ListParagraph"/>
        <w:numPr>
          <w:ilvl w:val="0"/>
          <w:numId w:val="50"/>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What would your function structure be? </w:t>
      </w:r>
    </w:p>
    <w:p w14:paraId="61CAA0AD" w14:textId="00B1941D" w:rsidR="00D94B24" w:rsidRDefault="00D94B24" w:rsidP="00D94B24">
      <w:pPr>
        <w:pStyle w:val="ListParagraph"/>
        <w:numPr>
          <w:ilvl w:val="1"/>
          <w:numId w:val="50"/>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Loops, if/else statements, arrays, etc. </w:t>
      </w:r>
    </w:p>
    <w:p w14:paraId="378BC3A6" w14:textId="3DDE7DEA" w:rsidR="00575FEB" w:rsidRPr="00D94B24" w:rsidRDefault="00575FEB" w:rsidP="00575FEB">
      <w:pPr>
        <w:pStyle w:val="ListParagraph"/>
        <w:numPr>
          <w:ilvl w:val="0"/>
          <w:numId w:val="50"/>
        </w:numPr>
        <w:spacing w:after="0" w:line="240" w:lineRule="auto"/>
        <w:rPr>
          <w:rFonts w:ascii="Times New Roman" w:hAnsi="Times New Roman" w:cs="Times New Roman"/>
          <w:bCs/>
          <w:sz w:val="24"/>
          <w:szCs w:val="24"/>
        </w:rPr>
      </w:pPr>
      <w:r>
        <w:rPr>
          <w:rFonts w:ascii="Times New Roman" w:hAnsi="Times New Roman" w:cs="Times New Roman"/>
          <w:bCs/>
          <w:sz w:val="24"/>
          <w:szCs w:val="24"/>
        </w:rPr>
        <w:t>What parts are you not sure how to do?</w:t>
      </w:r>
    </w:p>
    <w:p w14:paraId="3767601E" w14:textId="77777777" w:rsidR="002326CC" w:rsidRDefault="002326CC" w:rsidP="002326CC">
      <w:pPr>
        <w:spacing w:after="0" w:line="240" w:lineRule="auto"/>
        <w:rPr>
          <w:rFonts w:ascii="Times New Roman" w:hAnsi="Times New Roman" w:cs="Times New Roman"/>
          <w:bCs/>
          <w:sz w:val="24"/>
          <w:szCs w:val="24"/>
        </w:rPr>
      </w:pPr>
    </w:p>
    <w:p w14:paraId="3C3767B8" w14:textId="0803E42A" w:rsidR="00F67052" w:rsidRDefault="00F67052" w:rsidP="00D96400">
      <w:pPr>
        <w:spacing w:after="0"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Response Post Due April 8</w:t>
      </w:r>
      <w:r w:rsidRPr="00F67052">
        <w:rPr>
          <w:rFonts w:ascii="Times New Roman" w:hAnsi="Times New Roman" w:cs="Times New Roman"/>
          <w:bCs/>
          <w:sz w:val="24"/>
          <w:szCs w:val="24"/>
          <w:u w:val="single"/>
          <w:vertAlign w:val="superscript"/>
        </w:rPr>
        <w:t>th</w:t>
      </w:r>
      <w:r>
        <w:rPr>
          <w:rFonts w:ascii="Times New Roman" w:hAnsi="Times New Roman" w:cs="Times New Roman"/>
          <w:bCs/>
          <w:sz w:val="24"/>
          <w:szCs w:val="24"/>
          <w:u w:val="single"/>
        </w:rPr>
        <w:t xml:space="preserve"> at Midnight</w:t>
      </w:r>
    </w:p>
    <w:p w14:paraId="1854CC25" w14:textId="7FBE0F80" w:rsidR="004E16D8" w:rsidRDefault="00D94B24" w:rsidP="00D96400">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Visit a website another student has </w:t>
      </w:r>
      <w:r w:rsidR="003E3388">
        <w:rPr>
          <w:rFonts w:ascii="Times New Roman" w:hAnsi="Times New Roman" w:cs="Times New Roman"/>
          <w:bCs/>
          <w:sz w:val="24"/>
          <w:szCs w:val="24"/>
        </w:rPr>
        <w:t xml:space="preserve">mentioned, find another unique component not already discussed, and briefly describe it with pseudo-code using the guidelines above. Also, look at the pseudo-code provided by the student; do you agree with how they structured it? Are there other ways to achieve the same results? </w:t>
      </w:r>
      <w:r w:rsidR="007F0E56">
        <w:rPr>
          <w:rFonts w:ascii="Times New Roman" w:hAnsi="Times New Roman" w:cs="Times New Roman"/>
          <w:bCs/>
          <w:sz w:val="24"/>
          <w:szCs w:val="24"/>
        </w:rPr>
        <w:t>In your discussion, try to be as specific as possible</w:t>
      </w:r>
      <w:r w:rsidR="00A27312">
        <w:rPr>
          <w:rFonts w:ascii="Times New Roman" w:hAnsi="Times New Roman" w:cs="Times New Roman"/>
          <w:bCs/>
          <w:sz w:val="24"/>
          <w:szCs w:val="24"/>
        </w:rPr>
        <w:t xml:space="preserve"> with mentioning JS concepts.</w:t>
      </w:r>
    </w:p>
    <w:p w14:paraId="45134514" w14:textId="0F4DEA8F" w:rsidR="003E3388" w:rsidRDefault="003E3388" w:rsidP="00D96400">
      <w:pPr>
        <w:spacing w:after="0" w:line="240" w:lineRule="auto"/>
        <w:rPr>
          <w:rFonts w:ascii="Times New Roman" w:hAnsi="Times New Roman" w:cs="Times New Roman"/>
          <w:bCs/>
          <w:sz w:val="24"/>
          <w:szCs w:val="24"/>
        </w:rPr>
      </w:pPr>
    </w:p>
    <w:p w14:paraId="3B2C1EB5" w14:textId="1972B213" w:rsidR="003E3388" w:rsidRDefault="003E3388" w:rsidP="00D96400">
      <w:pPr>
        <w:spacing w:after="0" w:line="240" w:lineRule="auto"/>
        <w:rPr>
          <w:rFonts w:ascii="Times New Roman" w:hAnsi="Times New Roman" w:cs="Times New Roman"/>
          <w:b/>
          <w:sz w:val="24"/>
          <w:szCs w:val="24"/>
        </w:rPr>
      </w:pPr>
      <w:r>
        <w:rPr>
          <w:rFonts w:ascii="Times New Roman" w:hAnsi="Times New Roman" w:cs="Times New Roman"/>
          <w:b/>
          <w:sz w:val="24"/>
          <w:szCs w:val="24"/>
        </w:rPr>
        <w:t>Example Discussion Posts</w:t>
      </w:r>
    </w:p>
    <w:p w14:paraId="60263268" w14:textId="42342EAB" w:rsidR="003E3388" w:rsidRPr="00A83AC2" w:rsidRDefault="003E3388" w:rsidP="00D96400">
      <w:pPr>
        <w:spacing w:after="0" w:line="240" w:lineRule="auto"/>
        <w:rPr>
          <w:rFonts w:ascii="Times New Roman" w:hAnsi="Times New Roman" w:cs="Times New Roman"/>
          <w:bCs/>
          <w:sz w:val="24"/>
          <w:szCs w:val="24"/>
          <w:u w:val="single"/>
        </w:rPr>
      </w:pPr>
      <w:r w:rsidRPr="00A83AC2">
        <w:rPr>
          <w:rFonts w:ascii="Times New Roman" w:hAnsi="Times New Roman" w:cs="Times New Roman"/>
          <w:bCs/>
          <w:sz w:val="24"/>
          <w:szCs w:val="24"/>
          <w:u w:val="single"/>
        </w:rPr>
        <w:t>Initial</w:t>
      </w:r>
      <w:r w:rsidR="00D94457" w:rsidRPr="00A83AC2">
        <w:rPr>
          <w:rFonts w:ascii="Times New Roman" w:hAnsi="Times New Roman" w:cs="Times New Roman"/>
          <w:bCs/>
          <w:sz w:val="24"/>
          <w:szCs w:val="24"/>
          <w:u w:val="single"/>
        </w:rPr>
        <w:t xml:space="preserve"> Post</w:t>
      </w:r>
      <w:r w:rsidRPr="00A83AC2">
        <w:rPr>
          <w:rFonts w:ascii="Times New Roman" w:hAnsi="Times New Roman" w:cs="Times New Roman"/>
          <w:bCs/>
          <w:sz w:val="24"/>
          <w:szCs w:val="24"/>
          <w:u w:val="single"/>
        </w:rPr>
        <w:t xml:space="preserve">: </w:t>
      </w:r>
    </w:p>
    <w:p w14:paraId="4D18DC4F" w14:textId="4309EA7D" w:rsidR="00A64010" w:rsidRDefault="003E3388" w:rsidP="00D96400">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 visited </w:t>
      </w:r>
      <w:r w:rsidR="00545535" w:rsidRPr="00545535">
        <w:rPr>
          <w:rFonts w:ascii="Times New Roman" w:hAnsi="Times New Roman" w:cs="Times New Roman"/>
          <w:bCs/>
          <w:sz w:val="24"/>
          <w:szCs w:val="24"/>
        </w:rPr>
        <w:t>madtakes.com</w:t>
      </w:r>
      <w:r w:rsidR="00545535">
        <w:rPr>
          <w:rFonts w:ascii="Times New Roman" w:hAnsi="Times New Roman" w:cs="Times New Roman"/>
          <w:bCs/>
          <w:sz w:val="24"/>
          <w:szCs w:val="24"/>
        </w:rPr>
        <w:t xml:space="preserve"> </w:t>
      </w:r>
      <w:r>
        <w:rPr>
          <w:rFonts w:ascii="Times New Roman" w:hAnsi="Times New Roman" w:cs="Times New Roman"/>
          <w:bCs/>
          <w:sz w:val="24"/>
          <w:szCs w:val="24"/>
        </w:rPr>
        <w:t>and found a</w:t>
      </w:r>
      <w:r w:rsidR="00545535">
        <w:rPr>
          <w:rFonts w:ascii="Times New Roman" w:hAnsi="Times New Roman" w:cs="Times New Roman"/>
          <w:bCs/>
          <w:sz w:val="24"/>
          <w:szCs w:val="24"/>
        </w:rPr>
        <w:t xml:space="preserve">n interactive </w:t>
      </w:r>
      <w:r>
        <w:rPr>
          <w:rFonts w:ascii="Times New Roman" w:hAnsi="Times New Roman" w:cs="Times New Roman"/>
          <w:bCs/>
          <w:sz w:val="24"/>
          <w:szCs w:val="24"/>
        </w:rPr>
        <w:t xml:space="preserve">game </w:t>
      </w:r>
      <w:proofErr w:type="gramStart"/>
      <w:r w:rsidR="00545535">
        <w:rPr>
          <w:rFonts w:ascii="Times New Roman" w:hAnsi="Times New Roman" w:cs="Times New Roman"/>
          <w:bCs/>
          <w:sz w:val="24"/>
          <w:szCs w:val="24"/>
        </w:rPr>
        <w:t>similar to</w:t>
      </w:r>
      <w:proofErr w:type="gramEnd"/>
      <w:r>
        <w:rPr>
          <w:rFonts w:ascii="Times New Roman" w:hAnsi="Times New Roman" w:cs="Times New Roman"/>
          <w:bCs/>
          <w:sz w:val="24"/>
          <w:szCs w:val="24"/>
        </w:rPr>
        <w:t xml:space="preserve"> mad libs. The user is supposed to type in words</w:t>
      </w:r>
      <w:r w:rsidR="00530600">
        <w:rPr>
          <w:rFonts w:ascii="Times New Roman" w:hAnsi="Times New Roman" w:cs="Times New Roman"/>
          <w:bCs/>
          <w:sz w:val="24"/>
          <w:szCs w:val="24"/>
        </w:rPr>
        <w:t xml:space="preserve"> based on criteria such as nouns, verbs, or adjectives. When they submit their words, a story is generated using those words. To build this, you would need several inputs, labels, and buttons. I would use an onclick event handler to detect the user submission. After everything is submitted, I could then grab the values for each input and check them with .</w:t>
      </w:r>
      <w:proofErr w:type="gramStart"/>
      <w:r w:rsidR="00530600">
        <w:rPr>
          <w:rFonts w:ascii="Times New Roman" w:hAnsi="Times New Roman" w:cs="Times New Roman"/>
          <w:bCs/>
          <w:sz w:val="24"/>
          <w:szCs w:val="24"/>
        </w:rPr>
        <w:t>value(</w:t>
      </w:r>
      <w:proofErr w:type="gramEnd"/>
      <w:r w:rsidR="00530600">
        <w:rPr>
          <w:rFonts w:ascii="Times New Roman" w:hAnsi="Times New Roman" w:cs="Times New Roman"/>
          <w:bCs/>
          <w:sz w:val="24"/>
          <w:szCs w:val="24"/>
        </w:rPr>
        <w:t xml:space="preserve">) and an if else statement. </w:t>
      </w:r>
      <w:r w:rsidR="00EE7740">
        <w:rPr>
          <w:rFonts w:ascii="Times New Roman" w:hAnsi="Times New Roman" w:cs="Times New Roman"/>
          <w:bCs/>
          <w:sz w:val="24"/>
          <w:szCs w:val="24"/>
        </w:rPr>
        <w:t xml:space="preserve">If they weren’t empty, I would store each word as its own variable. </w:t>
      </w:r>
      <w:r w:rsidR="00530600">
        <w:rPr>
          <w:rFonts w:ascii="Times New Roman" w:hAnsi="Times New Roman" w:cs="Times New Roman"/>
          <w:bCs/>
          <w:sz w:val="24"/>
          <w:szCs w:val="24"/>
        </w:rPr>
        <w:t xml:space="preserve">The various stories could be saved as strings with the inputs being placed in them with concatenation like this “There once was </w:t>
      </w:r>
      <w:proofErr w:type="gramStart"/>
      <w:r w:rsidR="00530600">
        <w:rPr>
          <w:rFonts w:ascii="Times New Roman" w:hAnsi="Times New Roman" w:cs="Times New Roman"/>
          <w:bCs/>
          <w:sz w:val="24"/>
          <w:szCs w:val="24"/>
        </w:rPr>
        <w:t>a ”</w:t>
      </w:r>
      <w:proofErr w:type="gramEnd"/>
      <w:r w:rsidR="00530600">
        <w:rPr>
          <w:rFonts w:ascii="Times New Roman" w:hAnsi="Times New Roman" w:cs="Times New Roman"/>
          <w:bCs/>
          <w:sz w:val="24"/>
          <w:szCs w:val="24"/>
        </w:rPr>
        <w:t xml:space="preserve"> + word1 + “ in a giant castle.”</w:t>
      </w:r>
      <w:r w:rsidR="00EE7740">
        <w:rPr>
          <w:rFonts w:ascii="Times New Roman" w:hAnsi="Times New Roman" w:cs="Times New Roman"/>
          <w:bCs/>
          <w:sz w:val="24"/>
          <w:szCs w:val="24"/>
        </w:rPr>
        <w:t xml:space="preserve"> To output the results, I would </w:t>
      </w:r>
      <w:proofErr w:type="gramStart"/>
      <w:r w:rsidR="00EE7740">
        <w:rPr>
          <w:rFonts w:ascii="Times New Roman" w:hAnsi="Times New Roman" w:cs="Times New Roman"/>
          <w:bCs/>
          <w:sz w:val="24"/>
          <w:szCs w:val="24"/>
        </w:rPr>
        <w:t>use .innerHTML</w:t>
      </w:r>
      <w:proofErr w:type="gramEnd"/>
      <w:r w:rsidR="00EE7740">
        <w:rPr>
          <w:rFonts w:ascii="Times New Roman" w:hAnsi="Times New Roman" w:cs="Times New Roman"/>
          <w:bCs/>
          <w:sz w:val="24"/>
          <w:szCs w:val="24"/>
        </w:rPr>
        <w:t xml:space="preserve"> with the previously created string.</w:t>
      </w:r>
      <w:bookmarkStart w:id="1" w:name="_GoBack"/>
      <w:bookmarkEnd w:id="1"/>
    </w:p>
    <w:p w14:paraId="23F66E22" w14:textId="77777777" w:rsidR="00A64010" w:rsidRDefault="00A64010" w:rsidP="00D96400">
      <w:pPr>
        <w:spacing w:after="0" w:line="240" w:lineRule="auto"/>
        <w:rPr>
          <w:rFonts w:ascii="Times New Roman" w:hAnsi="Times New Roman" w:cs="Times New Roman"/>
          <w:bCs/>
          <w:sz w:val="24"/>
          <w:szCs w:val="24"/>
        </w:rPr>
      </w:pPr>
    </w:p>
    <w:p w14:paraId="495EB2AD" w14:textId="5F8CDAD2" w:rsidR="00530600" w:rsidRPr="00545535" w:rsidRDefault="00530600" w:rsidP="00D96400">
      <w:pPr>
        <w:spacing w:after="0" w:line="240" w:lineRule="auto"/>
        <w:rPr>
          <w:rFonts w:ascii="Times New Roman" w:hAnsi="Times New Roman" w:cs="Times New Roman"/>
          <w:bCs/>
          <w:sz w:val="24"/>
          <w:szCs w:val="24"/>
          <w:u w:val="single"/>
        </w:rPr>
      </w:pPr>
      <w:r w:rsidRPr="00545535">
        <w:rPr>
          <w:rFonts w:ascii="Times New Roman" w:hAnsi="Times New Roman" w:cs="Times New Roman"/>
          <w:bCs/>
          <w:sz w:val="24"/>
          <w:szCs w:val="24"/>
          <w:u w:val="single"/>
        </w:rPr>
        <w:t>Response:</w:t>
      </w:r>
    </w:p>
    <w:p w14:paraId="575DE823" w14:textId="041BC300" w:rsidR="00D96400" w:rsidRDefault="00EE7740" w:rsidP="00D96400">
      <w:pPr>
        <w:spacing w:after="0" w:line="240" w:lineRule="auto"/>
        <w:rPr>
          <w:rFonts w:ascii="Times New Roman" w:hAnsi="Times New Roman" w:cs="Times New Roman"/>
          <w:bCs/>
          <w:sz w:val="24"/>
          <w:szCs w:val="24"/>
        </w:rPr>
      </w:pPr>
      <w:r>
        <w:rPr>
          <w:rFonts w:ascii="Times New Roman" w:hAnsi="Times New Roman" w:cs="Times New Roman"/>
          <w:bCs/>
          <w:sz w:val="24"/>
          <w:szCs w:val="24"/>
        </w:rPr>
        <w:t>I found another interesting component on your page in the navigation menu. Whenever the screen gets small enough, the links in the header collapse into a hamburger menu. To make that, I think you would need some sort of function to check for the window’s width. We could use an if/else statement to check the width and if it was below a certain width, we’d then use the .</w:t>
      </w:r>
      <w:proofErr w:type="gramStart"/>
      <w:r>
        <w:rPr>
          <w:rFonts w:ascii="Times New Roman" w:hAnsi="Times New Roman" w:cs="Times New Roman"/>
          <w:bCs/>
          <w:sz w:val="24"/>
          <w:szCs w:val="24"/>
        </w:rPr>
        <w:t>css(</w:t>
      </w:r>
      <w:proofErr w:type="gramEnd"/>
      <w:r>
        <w:rPr>
          <w:rFonts w:ascii="Times New Roman" w:hAnsi="Times New Roman" w:cs="Times New Roman"/>
          <w:bCs/>
          <w:sz w:val="24"/>
          <w:szCs w:val="24"/>
        </w:rPr>
        <w:t>) method</w:t>
      </w:r>
      <w:r w:rsidR="00A83AC2">
        <w:rPr>
          <w:rFonts w:ascii="Times New Roman" w:hAnsi="Times New Roman" w:cs="Times New Roman"/>
          <w:bCs/>
          <w:sz w:val="24"/>
          <w:szCs w:val="24"/>
        </w:rPr>
        <w:t xml:space="preserve"> in JQuery</w:t>
      </w:r>
      <w:r>
        <w:rPr>
          <w:rFonts w:ascii="Times New Roman" w:hAnsi="Times New Roman" w:cs="Times New Roman"/>
          <w:bCs/>
          <w:sz w:val="24"/>
          <w:szCs w:val="24"/>
        </w:rPr>
        <w:t xml:space="preserve"> </w:t>
      </w:r>
      <w:r w:rsidR="00586C62">
        <w:rPr>
          <w:rFonts w:ascii="Times New Roman" w:hAnsi="Times New Roman" w:cs="Times New Roman"/>
          <w:bCs/>
          <w:sz w:val="24"/>
          <w:szCs w:val="24"/>
        </w:rPr>
        <w:t xml:space="preserve">to alter the heading. Maybe we use JS to hide the original nav menu and display the new one. </w:t>
      </w:r>
    </w:p>
    <w:p w14:paraId="255C37C8" w14:textId="372703C2" w:rsidR="00EE7740" w:rsidRDefault="00586C62" w:rsidP="00D96400">
      <w:pPr>
        <w:spacing w:after="0" w:line="240" w:lineRule="auto"/>
        <w:rPr>
          <w:rFonts w:ascii="Times New Roman" w:hAnsi="Times New Roman" w:cs="Times New Roman"/>
          <w:bCs/>
          <w:sz w:val="24"/>
          <w:szCs w:val="24"/>
        </w:rPr>
      </w:pPr>
      <w:r>
        <w:rPr>
          <w:rFonts w:ascii="Times New Roman" w:hAnsi="Times New Roman" w:cs="Times New Roman"/>
          <w:bCs/>
          <w:sz w:val="24"/>
          <w:szCs w:val="24"/>
        </w:rPr>
        <w:t>Another way to do your mad libs code might be with arrays. Instead of storing each input as its own variable</w:t>
      </w:r>
      <w:r w:rsidR="009C023D">
        <w:rPr>
          <w:rFonts w:ascii="Times New Roman" w:hAnsi="Times New Roman" w:cs="Times New Roman"/>
          <w:bCs/>
          <w:sz w:val="24"/>
          <w:szCs w:val="24"/>
        </w:rPr>
        <w:t>, m</w:t>
      </w:r>
      <w:r>
        <w:rPr>
          <w:rFonts w:ascii="Times New Roman" w:hAnsi="Times New Roman" w:cs="Times New Roman"/>
          <w:bCs/>
          <w:sz w:val="24"/>
          <w:szCs w:val="24"/>
        </w:rPr>
        <w:t>aybe you use an array to store all of them. You could then resort the array and change the order of the words</w:t>
      </w:r>
      <w:r w:rsidR="009C023D">
        <w:rPr>
          <w:rFonts w:ascii="Times New Roman" w:hAnsi="Times New Roman" w:cs="Times New Roman"/>
          <w:bCs/>
          <w:sz w:val="24"/>
          <w:szCs w:val="24"/>
        </w:rPr>
        <w:t xml:space="preserve"> for every story.</w:t>
      </w:r>
      <w:r w:rsidR="00575FEB">
        <w:rPr>
          <w:rFonts w:ascii="Times New Roman" w:hAnsi="Times New Roman" w:cs="Times New Roman"/>
          <w:bCs/>
          <w:sz w:val="24"/>
          <w:szCs w:val="24"/>
        </w:rPr>
        <w:t xml:space="preserve"> I’m not exactly sure how you would test for nouns vs verbs but maybe a dictionary could be imported.</w:t>
      </w:r>
    </w:p>
    <w:p w14:paraId="476957FB" w14:textId="77777777" w:rsidR="00EE7740" w:rsidRPr="00D96400" w:rsidRDefault="00EE7740" w:rsidP="00D96400">
      <w:pPr>
        <w:spacing w:after="0" w:line="240" w:lineRule="auto"/>
        <w:rPr>
          <w:rFonts w:ascii="Times New Roman" w:hAnsi="Times New Roman" w:cs="Times New Roman"/>
          <w:bCs/>
          <w:sz w:val="24"/>
          <w:szCs w:val="24"/>
        </w:rPr>
      </w:pPr>
    </w:p>
    <w:p w14:paraId="545FFEFA" w14:textId="44DB8B3E" w:rsidR="00E110DE" w:rsidRPr="00A52AFE" w:rsidRDefault="00E110DE" w:rsidP="00A52AFE">
      <w:pPr>
        <w:pStyle w:val="Heading2"/>
        <w:rPr>
          <w:rFonts w:ascii="Times New Roman" w:hAnsi="Times New Roman" w:cs="Times New Roman"/>
          <w:bCs/>
          <w:sz w:val="32"/>
          <w:szCs w:val="32"/>
        </w:rPr>
      </w:pPr>
      <w:r w:rsidRPr="00A52AFE">
        <w:rPr>
          <w:rFonts w:ascii="Times New Roman" w:hAnsi="Times New Roman" w:cs="Times New Roman"/>
          <w:sz w:val="32"/>
          <w:szCs w:val="32"/>
        </w:rPr>
        <w:t>Next Week</w:t>
      </w:r>
      <w:r w:rsidR="001577F6">
        <w:rPr>
          <w:rFonts w:ascii="Times New Roman" w:hAnsi="Times New Roman" w:cs="Times New Roman"/>
          <w:sz w:val="32"/>
          <w:szCs w:val="32"/>
        </w:rPr>
        <w:t xml:space="preserve"> (</w:t>
      </w:r>
      <w:r w:rsidR="002C2240">
        <w:rPr>
          <w:rFonts w:ascii="Times New Roman" w:hAnsi="Times New Roman" w:cs="Times New Roman"/>
          <w:sz w:val="32"/>
          <w:szCs w:val="32"/>
        </w:rPr>
        <w:t>April</w:t>
      </w:r>
      <w:r w:rsidR="001577F6">
        <w:rPr>
          <w:rFonts w:ascii="Times New Roman" w:hAnsi="Times New Roman" w:cs="Times New Roman"/>
          <w:sz w:val="32"/>
          <w:szCs w:val="32"/>
        </w:rPr>
        <w:t xml:space="preserve"> </w:t>
      </w:r>
      <w:r w:rsidR="00270F40">
        <w:rPr>
          <w:rFonts w:ascii="Times New Roman" w:hAnsi="Times New Roman" w:cs="Times New Roman"/>
          <w:sz w:val="32"/>
          <w:szCs w:val="32"/>
        </w:rPr>
        <w:t>8</w:t>
      </w:r>
      <w:r w:rsidR="00270F40" w:rsidRPr="00F22665">
        <w:rPr>
          <w:rFonts w:ascii="Times New Roman" w:hAnsi="Times New Roman" w:cs="Times New Roman"/>
          <w:sz w:val="32"/>
          <w:szCs w:val="32"/>
          <w:vertAlign w:val="superscript"/>
        </w:rPr>
        <w:t>th</w:t>
      </w:r>
      <w:r w:rsidR="001577F6">
        <w:rPr>
          <w:rFonts w:ascii="Times New Roman" w:hAnsi="Times New Roman" w:cs="Times New Roman"/>
          <w:sz w:val="32"/>
          <w:szCs w:val="32"/>
        </w:rPr>
        <w:t>)</w:t>
      </w:r>
    </w:p>
    <w:p w14:paraId="733BE624" w14:textId="77777777" w:rsidR="002916BF" w:rsidRDefault="00E81443" w:rsidP="002916BF">
      <w:pPr>
        <w:rPr>
          <w:rFonts w:ascii="Times New Roman" w:hAnsi="Times New Roman" w:cs="Times New Roman"/>
          <w:sz w:val="24"/>
          <w:szCs w:val="24"/>
        </w:rPr>
      </w:pPr>
      <w:r>
        <w:rPr>
          <w:rFonts w:ascii="Times New Roman" w:hAnsi="Times New Roman" w:cs="Times New Roman"/>
          <w:sz w:val="24"/>
          <w:szCs w:val="24"/>
        </w:rPr>
        <w:t>Next week we will start learning about server-side technologies such as PHP which allow us to add more features to our websites.</w:t>
      </w:r>
      <w:r w:rsidR="00E01310">
        <w:rPr>
          <w:rFonts w:ascii="Times New Roman" w:hAnsi="Times New Roman" w:cs="Times New Roman"/>
          <w:sz w:val="24"/>
          <w:szCs w:val="24"/>
        </w:rPr>
        <w:t xml:space="preserve"> The best resource for PHP is php.net but other websites have good tutorials as well.</w:t>
      </w:r>
      <w:r>
        <w:rPr>
          <w:rFonts w:ascii="Times New Roman" w:hAnsi="Times New Roman" w:cs="Times New Roman"/>
          <w:sz w:val="24"/>
          <w:szCs w:val="24"/>
        </w:rPr>
        <w:t xml:space="preserve"> </w:t>
      </w:r>
      <w:r w:rsidR="002916BF">
        <w:rPr>
          <w:rFonts w:ascii="Times New Roman" w:hAnsi="Times New Roman" w:cs="Times New Roman"/>
          <w:sz w:val="24"/>
          <w:szCs w:val="24"/>
        </w:rPr>
        <w:t xml:space="preserve">PHP, like JS, is a programming language but it’s useful for manipulating HTML and working with forms and databases. </w:t>
      </w:r>
    </w:p>
    <w:p w14:paraId="7269B8B7" w14:textId="3DD6C477" w:rsidR="00E81443" w:rsidRPr="002916BF" w:rsidRDefault="00A16B65" w:rsidP="002916BF">
      <w:pPr>
        <w:pStyle w:val="ListParagraph"/>
        <w:numPr>
          <w:ilvl w:val="0"/>
          <w:numId w:val="48"/>
        </w:numPr>
        <w:rPr>
          <w:rFonts w:ascii="Times New Roman" w:hAnsi="Times New Roman" w:cs="Times New Roman"/>
          <w:sz w:val="24"/>
          <w:szCs w:val="24"/>
        </w:rPr>
      </w:pPr>
      <w:hyperlink r:id="rId11" w:history="1">
        <w:r w:rsidR="00E01310" w:rsidRPr="002916BF">
          <w:rPr>
            <w:rStyle w:val="Hyperlink"/>
            <w:rFonts w:ascii="Times New Roman" w:hAnsi="Times New Roman" w:cs="Times New Roman"/>
            <w:sz w:val="24"/>
            <w:szCs w:val="24"/>
          </w:rPr>
          <w:t>https://www.php.net/manual/en/intro-whatis.php</w:t>
        </w:r>
      </w:hyperlink>
    </w:p>
    <w:p w14:paraId="6110069A" w14:textId="419AFA77" w:rsidR="00E01310" w:rsidRDefault="00A16B65" w:rsidP="00E01310">
      <w:pPr>
        <w:pStyle w:val="ListParagraph"/>
        <w:numPr>
          <w:ilvl w:val="0"/>
          <w:numId w:val="47"/>
        </w:numPr>
        <w:rPr>
          <w:rFonts w:ascii="Times New Roman" w:hAnsi="Times New Roman" w:cs="Times New Roman"/>
          <w:sz w:val="24"/>
          <w:szCs w:val="24"/>
        </w:rPr>
      </w:pPr>
      <w:hyperlink r:id="rId12" w:history="1">
        <w:r w:rsidR="00E01310" w:rsidRPr="00E01310">
          <w:rPr>
            <w:rStyle w:val="Hyperlink"/>
            <w:rFonts w:ascii="Times New Roman" w:hAnsi="Times New Roman" w:cs="Times New Roman"/>
            <w:sz w:val="24"/>
            <w:szCs w:val="24"/>
          </w:rPr>
          <w:t>https://www.php.net/manual/en/intro-whatcando.php</w:t>
        </w:r>
      </w:hyperlink>
    </w:p>
    <w:p w14:paraId="718785CA" w14:textId="02CD0707" w:rsidR="00E01310" w:rsidRDefault="00A16B65" w:rsidP="00E01310">
      <w:pPr>
        <w:pStyle w:val="ListParagraph"/>
        <w:numPr>
          <w:ilvl w:val="0"/>
          <w:numId w:val="47"/>
        </w:numPr>
        <w:rPr>
          <w:rFonts w:ascii="Times New Roman" w:hAnsi="Times New Roman" w:cs="Times New Roman"/>
          <w:sz w:val="24"/>
          <w:szCs w:val="24"/>
        </w:rPr>
      </w:pPr>
      <w:hyperlink r:id="rId13" w:history="1">
        <w:r w:rsidR="00E01310" w:rsidRPr="00E01310">
          <w:rPr>
            <w:rStyle w:val="Hyperlink"/>
            <w:rFonts w:ascii="Times New Roman" w:hAnsi="Times New Roman" w:cs="Times New Roman"/>
            <w:sz w:val="24"/>
            <w:szCs w:val="24"/>
          </w:rPr>
          <w:t>https://www.w3schools.com/php/</w:t>
        </w:r>
      </w:hyperlink>
      <w:r w:rsidR="00E01310">
        <w:rPr>
          <w:rFonts w:ascii="Times New Roman" w:hAnsi="Times New Roman" w:cs="Times New Roman"/>
          <w:sz w:val="24"/>
          <w:szCs w:val="24"/>
        </w:rPr>
        <w:t xml:space="preserve"> (more of a reference)</w:t>
      </w:r>
    </w:p>
    <w:p w14:paraId="641181D1" w14:textId="0051772E" w:rsidR="002916BF" w:rsidRDefault="002916BF" w:rsidP="002916BF">
      <w:pPr>
        <w:rPr>
          <w:rFonts w:ascii="Times New Roman" w:hAnsi="Times New Roman" w:cs="Times New Roman"/>
          <w:sz w:val="24"/>
          <w:szCs w:val="24"/>
        </w:rPr>
      </w:pPr>
      <w:r>
        <w:rPr>
          <w:rFonts w:ascii="Times New Roman" w:hAnsi="Times New Roman" w:cs="Times New Roman"/>
          <w:sz w:val="24"/>
          <w:szCs w:val="24"/>
        </w:rPr>
        <w:t>Lastly, the Initial Draft for the Final Project is also due so make sure you are wrapping it up to submit by April 8</w:t>
      </w:r>
      <w:r w:rsidRPr="002916BF">
        <w:rPr>
          <w:rFonts w:ascii="Times New Roman" w:hAnsi="Times New Roman" w:cs="Times New Roman"/>
          <w:sz w:val="24"/>
          <w:szCs w:val="24"/>
          <w:vertAlign w:val="superscript"/>
        </w:rPr>
        <w:t>th</w:t>
      </w:r>
      <w:r>
        <w:rPr>
          <w:rFonts w:ascii="Times New Roman" w:hAnsi="Times New Roman" w:cs="Times New Roman"/>
          <w:sz w:val="24"/>
          <w:szCs w:val="24"/>
        </w:rPr>
        <w:t xml:space="preserve"> at midnight.  </w:t>
      </w:r>
    </w:p>
    <w:p w14:paraId="0E9348ED" w14:textId="0EAE1941" w:rsidR="002916BF" w:rsidRPr="002916BF" w:rsidRDefault="002916BF" w:rsidP="002916BF">
      <w:pPr>
        <w:rPr>
          <w:rFonts w:ascii="Times New Roman" w:hAnsi="Times New Roman" w:cs="Times New Roman"/>
          <w:sz w:val="24"/>
          <w:szCs w:val="24"/>
        </w:rPr>
      </w:pPr>
    </w:p>
    <w:sectPr w:rsidR="002916BF" w:rsidRPr="002916BF" w:rsidSect="00A1769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3713"/>
    <w:multiLevelType w:val="hybridMultilevel"/>
    <w:tmpl w:val="050C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F1136"/>
    <w:multiLevelType w:val="hybridMultilevel"/>
    <w:tmpl w:val="DBF0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30B21"/>
    <w:multiLevelType w:val="hybridMultilevel"/>
    <w:tmpl w:val="2278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E6B80"/>
    <w:multiLevelType w:val="hybridMultilevel"/>
    <w:tmpl w:val="A03E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E4BA3"/>
    <w:multiLevelType w:val="hybridMultilevel"/>
    <w:tmpl w:val="FBF45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77A17"/>
    <w:multiLevelType w:val="hybridMultilevel"/>
    <w:tmpl w:val="281E8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17432"/>
    <w:multiLevelType w:val="hybridMultilevel"/>
    <w:tmpl w:val="E7622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87914"/>
    <w:multiLevelType w:val="hybridMultilevel"/>
    <w:tmpl w:val="A9A0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4109C"/>
    <w:multiLevelType w:val="hybridMultilevel"/>
    <w:tmpl w:val="DBD65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E0631"/>
    <w:multiLevelType w:val="hybridMultilevel"/>
    <w:tmpl w:val="8DEC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40663"/>
    <w:multiLevelType w:val="hybridMultilevel"/>
    <w:tmpl w:val="70C0E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128B5"/>
    <w:multiLevelType w:val="hybridMultilevel"/>
    <w:tmpl w:val="EA16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2132C7"/>
    <w:multiLevelType w:val="hybridMultilevel"/>
    <w:tmpl w:val="59B6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F656FF"/>
    <w:multiLevelType w:val="hybridMultilevel"/>
    <w:tmpl w:val="550C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F24B1F"/>
    <w:multiLevelType w:val="hybridMultilevel"/>
    <w:tmpl w:val="3DE4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DA1974"/>
    <w:multiLevelType w:val="hybridMultilevel"/>
    <w:tmpl w:val="9EC45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B670FE"/>
    <w:multiLevelType w:val="hybridMultilevel"/>
    <w:tmpl w:val="122A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37385D"/>
    <w:multiLevelType w:val="hybridMultilevel"/>
    <w:tmpl w:val="12F6A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131C66"/>
    <w:multiLevelType w:val="hybridMultilevel"/>
    <w:tmpl w:val="65700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C111C"/>
    <w:multiLevelType w:val="hybridMultilevel"/>
    <w:tmpl w:val="22801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2166C0"/>
    <w:multiLevelType w:val="hybridMultilevel"/>
    <w:tmpl w:val="4064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3D1354"/>
    <w:multiLevelType w:val="hybridMultilevel"/>
    <w:tmpl w:val="51E4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7D3E76"/>
    <w:multiLevelType w:val="hybridMultilevel"/>
    <w:tmpl w:val="C8EC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9260B6"/>
    <w:multiLevelType w:val="hybridMultilevel"/>
    <w:tmpl w:val="B588D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73163FC"/>
    <w:multiLevelType w:val="hybridMultilevel"/>
    <w:tmpl w:val="0EA8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147C34"/>
    <w:multiLevelType w:val="hybridMultilevel"/>
    <w:tmpl w:val="58B82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F15E91"/>
    <w:multiLevelType w:val="multilevel"/>
    <w:tmpl w:val="3AE4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F33AA4"/>
    <w:multiLevelType w:val="hybridMultilevel"/>
    <w:tmpl w:val="C434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FD3ABC"/>
    <w:multiLevelType w:val="hybridMultilevel"/>
    <w:tmpl w:val="137E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1D06D8"/>
    <w:multiLevelType w:val="hybridMultilevel"/>
    <w:tmpl w:val="92CC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086354"/>
    <w:multiLevelType w:val="hybridMultilevel"/>
    <w:tmpl w:val="8E8AB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F87432"/>
    <w:multiLevelType w:val="hybridMultilevel"/>
    <w:tmpl w:val="CD9E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5B348C"/>
    <w:multiLevelType w:val="hybridMultilevel"/>
    <w:tmpl w:val="34AE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980904"/>
    <w:multiLevelType w:val="hybridMultilevel"/>
    <w:tmpl w:val="3A8C7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7A6EA5"/>
    <w:multiLevelType w:val="hybridMultilevel"/>
    <w:tmpl w:val="01B0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BB1408"/>
    <w:multiLevelType w:val="hybridMultilevel"/>
    <w:tmpl w:val="69487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F32736"/>
    <w:multiLevelType w:val="hybridMultilevel"/>
    <w:tmpl w:val="E1309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F00B10"/>
    <w:multiLevelType w:val="multilevel"/>
    <w:tmpl w:val="3208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D278F1"/>
    <w:multiLevelType w:val="hybridMultilevel"/>
    <w:tmpl w:val="0DDAE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F94C9A"/>
    <w:multiLevelType w:val="hybridMultilevel"/>
    <w:tmpl w:val="D71CF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4F6F50"/>
    <w:multiLevelType w:val="hybridMultilevel"/>
    <w:tmpl w:val="50B8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7B24D1"/>
    <w:multiLevelType w:val="hybridMultilevel"/>
    <w:tmpl w:val="4904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F72FB3"/>
    <w:multiLevelType w:val="hybridMultilevel"/>
    <w:tmpl w:val="2806F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18106C"/>
    <w:multiLevelType w:val="hybridMultilevel"/>
    <w:tmpl w:val="59267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904C61"/>
    <w:multiLevelType w:val="hybridMultilevel"/>
    <w:tmpl w:val="D9EC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80473D"/>
    <w:multiLevelType w:val="hybridMultilevel"/>
    <w:tmpl w:val="5EE0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EC7176"/>
    <w:multiLevelType w:val="hybridMultilevel"/>
    <w:tmpl w:val="255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761305"/>
    <w:multiLevelType w:val="hybridMultilevel"/>
    <w:tmpl w:val="9482C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154692"/>
    <w:multiLevelType w:val="hybridMultilevel"/>
    <w:tmpl w:val="2132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75202C"/>
    <w:multiLevelType w:val="multilevel"/>
    <w:tmpl w:val="F5EE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5"/>
  </w:num>
  <w:num w:numId="3">
    <w:abstractNumId w:val="37"/>
  </w:num>
  <w:num w:numId="4">
    <w:abstractNumId w:val="16"/>
  </w:num>
  <w:num w:numId="5">
    <w:abstractNumId w:val="39"/>
  </w:num>
  <w:num w:numId="6">
    <w:abstractNumId w:val="23"/>
  </w:num>
  <w:num w:numId="7">
    <w:abstractNumId w:val="3"/>
  </w:num>
  <w:num w:numId="8">
    <w:abstractNumId w:val="6"/>
  </w:num>
  <w:num w:numId="9">
    <w:abstractNumId w:val="33"/>
  </w:num>
  <w:num w:numId="10">
    <w:abstractNumId w:val="25"/>
  </w:num>
  <w:num w:numId="11">
    <w:abstractNumId w:val="7"/>
  </w:num>
  <w:num w:numId="12">
    <w:abstractNumId w:val="13"/>
  </w:num>
  <w:num w:numId="13">
    <w:abstractNumId w:val="44"/>
  </w:num>
  <w:num w:numId="14">
    <w:abstractNumId w:val="38"/>
  </w:num>
  <w:num w:numId="15">
    <w:abstractNumId w:val="30"/>
  </w:num>
  <w:num w:numId="16">
    <w:abstractNumId w:val="36"/>
  </w:num>
  <w:num w:numId="17">
    <w:abstractNumId w:val="4"/>
  </w:num>
  <w:num w:numId="18">
    <w:abstractNumId w:val="14"/>
  </w:num>
  <w:num w:numId="19">
    <w:abstractNumId w:val="1"/>
  </w:num>
  <w:num w:numId="20">
    <w:abstractNumId w:val="46"/>
  </w:num>
  <w:num w:numId="21">
    <w:abstractNumId w:val="28"/>
  </w:num>
  <w:num w:numId="22">
    <w:abstractNumId w:val="10"/>
  </w:num>
  <w:num w:numId="23">
    <w:abstractNumId w:val="15"/>
  </w:num>
  <w:num w:numId="24">
    <w:abstractNumId w:val="17"/>
  </w:num>
  <w:num w:numId="25">
    <w:abstractNumId w:val="48"/>
  </w:num>
  <w:num w:numId="26">
    <w:abstractNumId w:val="42"/>
  </w:num>
  <w:num w:numId="27">
    <w:abstractNumId w:val="47"/>
  </w:num>
  <w:num w:numId="28">
    <w:abstractNumId w:val="9"/>
  </w:num>
  <w:num w:numId="29">
    <w:abstractNumId w:val="22"/>
  </w:num>
  <w:num w:numId="30">
    <w:abstractNumId w:val="27"/>
  </w:num>
  <w:num w:numId="31">
    <w:abstractNumId w:val="2"/>
  </w:num>
  <w:num w:numId="32">
    <w:abstractNumId w:val="0"/>
  </w:num>
  <w:num w:numId="33">
    <w:abstractNumId w:val="40"/>
  </w:num>
  <w:num w:numId="34">
    <w:abstractNumId w:val="21"/>
  </w:num>
  <w:num w:numId="35">
    <w:abstractNumId w:val="49"/>
  </w:num>
  <w:num w:numId="36">
    <w:abstractNumId w:val="29"/>
  </w:num>
  <w:num w:numId="37">
    <w:abstractNumId w:val="8"/>
  </w:num>
  <w:num w:numId="38">
    <w:abstractNumId w:val="26"/>
  </w:num>
  <w:num w:numId="39">
    <w:abstractNumId w:val="24"/>
  </w:num>
  <w:num w:numId="40">
    <w:abstractNumId w:val="5"/>
  </w:num>
  <w:num w:numId="41">
    <w:abstractNumId w:val="41"/>
  </w:num>
  <w:num w:numId="42">
    <w:abstractNumId w:val="19"/>
  </w:num>
  <w:num w:numId="43">
    <w:abstractNumId w:val="43"/>
  </w:num>
  <w:num w:numId="44">
    <w:abstractNumId w:val="11"/>
  </w:num>
  <w:num w:numId="45">
    <w:abstractNumId w:val="34"/>
  </w:num>
  <w:num w:numId="46">
    <w:abstractNumId w:val="18"/>
  </w:num>
  <w:num w:numId="47">
    <w:abstractNumId w:val="12"/>
  </w:num>
  <w:num w:numId="48">
    <w:abstractNumId w:val="31"/>
  </w:num>
  <w:num w:numId="49">
    <w:abstractNumId w:val="32"/>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0F"/>
    <w:rsid w:val="00003305"/>
    <w:rsid w:val="00013ECE"/>
    <w:rsid w:val="00015BCF"/>
    <w:rsid w:val="00016A6A"/>
    <w:rsid w:val="00017820"/>
    <w:rsid w:val="00024288"/>
    <w:rsid w:val="000248E6"/>
    <w:rsid w:val="00024CDB"/>
    <w:rsid w:val="00027E06"/>
    <w:rsid w:val="00032BC7"/>
    <w:rsid w:val="00045FC2"/>
    <w:rsid w:val="00051B45"/>
    <w:rsid w:val="000551E3"/>
    <w:rsid w:val="00055D17"/>
    <w:rsid w:val="00056B0A"/>
    <w:rsid w:val="0006062F"/>
    <w:rsid w:val="00061ACF"/>
    <w:rsid w:val="00065B28"/>
    <w:rsid w:val="00070AE1"/>
    <w:rsid w:val="000717F4"/>
    <w:rsid w:val="00076C4E"/>
    <w:rsid w:val="00080240"/>
    <w:rsid w:val="00080DD6"/>
    <w:rsid w:val="00086EFC"/>
    <w:rsid w:val="00091F8F"/>
    <w:rsid w:val="0009569D"/>
    <w:rsid w:val="000973F1"/>
    <w:rsid w:val="000A1F3B"/>
    <w:rsid w:val="000A1FA2"/>
    <w:rsid w:val="000A2067"/>
    <w:rsid w:val="000A50A7"/>
    <w:rsid w:val="000A7635"/>
    <w:rsid w:val="000B1999"/>
    <w:rsid w:val="000B1B04"/>
    <w:rsid w:val="000B7C79"/>
    <w:rsid w:val="000C101B"/>
    <w:rsid w:val="000D187A"/>
    <w:rsid w:val="000D22A7"/>
    <w:rsid w:val="000D6BD6"/>
    <w:rsid w:val="000E064F"/>
    <w:rsid w:val="000E44DC"/>
    <w:rsid w:val="000F2BAB"/>
    <w:rsid w:val="000F4222"/>
    <w:rsid w:val="000F43D5"/>
    <w:rsid w:val="000F53E5"/>
    <w:rsid w:val="00102E3B"/>
    <w:rsid w:val="001030C6"/>
    <w:rsid w:val="001040D5"/>
    <w:rsid w:val="001076ED"/>
    <w:rsid w:val="001078CC"/>
    <w:rsid w:val="001104E6"/>
    <w:rsid w:val="001169AB"/>
    <w:rsid w:val="00120FF3"/>
    <w:rsid w:val="00127C55"/>
    <w:rsid w:val="00134E7C"/>
    <w:rsid w:val="00135F23"/>
    <w:rsid w:val="00136407"/>
    <w:rsid w:val="0014045A"/>
    <w:rsid w:val="001431C0"/>
    <w:rsid w:val="0014489F"/>
    <w:rsid w:val="001466AB"/>
    <w:rsid w:val="00147E4A"/>
    <w:rsid w:val="00153A64"/>
    <w:rsid w:val="0015402E"/>
    <w:rsid w:val="001577F6"/>
    <w:rsid w:val="00161AEC"/>
    <w:rsid w:val="00163756"/>
    <w:rsid w:val="00165A5F"/>
    <w:rsid w:val="00170DA1"/>
    <w:rsid w:val="00173BEE"/>
    <w:rsid w:val="00176EAC"/>
    <w:rsid w:val="00177599"/>
    <w:rsid w:val="001808BE"/>
    <w:rsid w:val="001812D6"/>
    <w:rsid w:val="001837AA"/>
    <w:rsid w:val="00183EE6"/>
    <w:rsid w:val="00187D9F"/>
    <w:rsid w:val="00196CED"/>
    <w:rsid w:val="00197FB9"/>
    <w:rsid w:val="001A1449"/>
    <w:rsid w:val="001A3FAE"/>
    <w:rsid w:val="001A4402"/>
    <w:rsid w:val="001A4548"/>
    <w:rsid w:val="001A6413"/>
    <w:rsid w:val="001B0965"/>
    <w:rsid w:val="001B275E"/>
    <w:rsid w:val="001B46C4"/>
    <w:rsid w:val="001B4B32"/>
    <w:rsid w:val="001B5C76"/>
    <w:rsid w:val="001C18E7"/>
    <w:rsid w:val="001C76AB"/>
    <w:rsid w:val="001E6C33"/>
    <w:rsid w:val="001F4032"/>
    <w:rsid w:val="00206767"/>
    <w:rsid w:val="002118A3"/>
    <w:rsid w:val="00213FE8"/>
    <w:rsid w:val="002214D0"/>
    <w:rsid w:val="002218E0"/>
    <w:rsid w:val="00222812"/>
    <w:rsid w:val="0022405F"/>
    <w:rsid w:val="0022752A"/>
    <w:rsid w:val="00227B19"/>
    <w:rsid w:val="0023154F"/>
    <w:rsid w:val="002325A8"/>
    <w:rsid w:val="00232607"/>
    <w:rsid w:val="002326CC"/>
    <w:rsid w:val="00233FA6"/>
    <w:rsid w:val="00234E72"/>
    <w:rsid w:val="00235CD7"/>
    <w:rsid w:val="00240A21"/>
    <w:rsid w:val="00240C97"/>
    <w:rsid w:val="0024266E"/>
    <w:rsid w:val="002427EF"/>
    <w:rsid w:val="0024412E"/>
    <w:rsid w:val="00250384"/>
    <w:rsid w:val="00253CA8"/>
    <w:rsid w:val="00256BE4"/>
    <w:rsid w:val="002576D2"/>
    <w:rsid w:val="00257919"/>
    <w:rsid w:val="00261777"/>
    <w:rsid w:val="00270F40"/>
    <w:rsid w:val="002738FE"/>
    <w:rsid w:val="00276306"/>
    <w:rsid w:val="00277931"/>
    <w:rsid w:val="002806CA"/>
    <w:rsid w:val="0028131E"/>
    <w:rsid w:val="0028328F"/>
    <w:rsid w:val="00283639"/>
    <w:rsid w:val="002846D8"/>
    <w:rsid w:val="0028711F"/>
    <w:rsid w:val="002916BF"/>
    <w:rsid w:val="00291FBE"/>
    <w:rsid w:val="002A13BC"/>
    <w:rsid w:val="002B0E12"/>
    <w:rsid w:val="002B0F0C"/>
    <w:rsid w:val="002B2978"/>
    <w:rsid w:val="002B406C"/>
    <w:rsid w:val="002C2240"/>
    <w:rsid w:val="002C2532"/>
    <w:rsid w:val="002C26A8"/>
    <w:rsid w:val="002C6D2D"/>
    <w:rsid w:val="002D1945"/>
    <w:rsid w:val="002D31F2"/>
    <w:rsid w:val="002E4FA0"/>
    <w:rsid w:val="002E668D"/>
    <w:rsid w:val="002E66B1"/>
    <w:rsid w:val="002E7993"/>
    <w:rsid w:val="002F1700"/>
    <w:rsid w:val="003028F3"/>
    <w:rsid w:val="00302DA7"/>
    <w:rsid w:val="0030489D"/>
    <w:rsid w:val="00305140"/>
    <w:rsid w:val="003053D4"/>
    <w:rsid w:val="00310A93"/>
    <w:rsid w:val="00313010"/>
    <w:rsid w:val="003130E3"/>
    <w:rsid w:val="003169A3"/>
    <w:rsid w:val="00317F07"/>
    <w:rsid w:val="00322926"/>
    <w:rsid w:val="00324BEA"/>
    <w:rsid w:val="00325E0A"/>
    <w:rsid w:val="00326AEE"/>
    <w:rsid w:val="003326DD"/>
    <w:rsid w:val="00333E0F"/>
    <w:rsid w:val="003345E1"/>
    <w:rsid w:val="003379AB"/>
    <w:rsid w:val="0034367F"/>
    <w:rsid w:val="003437AF"/>
    <w:rsid w:val="00346605"/>
    <w:rsid w:val="003469FD"/>
    <w:rsid w:val="00352B85"/>
    <w:rsid w:val="00355141"/>
    <w:rsid w:val="00364666"/>
    <w:rsid w:val="00372AAA"/>
    <w:rsid w:val="00374412"/>
    <w:rsid w:val="00374C92"/>
    <w:rsid w:val="00375E70"/>
    <w:rsid w:val="0038005F"/>
    <w:rsid w:val="003833D8"/>
    <w:rsid w:val="00383F63"/>
    <w:rsid w:val="003916EC"/>
    <w:rsid w:val="00391DCD"/>
    <w:rsid w:val="00394A0C"/>
    <w:rsid w:val="00396270"/>
    <w:rsid w:val="003A166D"/>
    <w:rsid w:val="003A1768"/>
    <w:rsid w:val="003A4C3E"/>
    <w:rsid w:val="003A57F1"/>
    <w:rsid w:val="003A71FB"/>
    <w:rsid w:val="003C421F"/>
    <w:rsid w:val="003C4370"/>
    <w:rsid w:val="003C4F4E"/>
    <w:rsid w:val="003C59B7"/>
    <w:rsid w:val="003C761B"/>
    <w:rsid w:val="003D2DBA"/>
    <w:rsid w:val="003D3EB4"/>
    <w:rsid w:val="003D46E7"/>
    <w:rsid w:val="003E0A28"/>
    <w:rsid w:val="003E3388"/>
    <w:rsid w:val="003E5665"/>
    <w:rsid w:val="003F0125"/>
    <w:rsid w:val="003F1005"/>
    <w:rsid w:val="003F3720"/>
    <w:rsid w:val="003F4372"/>
    <w:rsid w:val="00402AE9"/>
    <w:rsid w:val="00403397"/>
    <w:rsid w:val="00404CD3"/>
    <w:rsid w:val="00411A61"/>
    <w:rsid w:val="00414B85"/>
    <w:rsid w:val="00414FCF"/>
    <w:rsid w:val="00416CD7"/>
    <w:rsid w:val="00431727"/>
    <w:rsid w:val="00432A35"/>
    <w:rsid w:val="00446DC0"/>
    <w:rsid w:val="004504C5"/>
    <w:rsid w:val="0045266D"/>
    <w:rsid w:val="004569FA"/>
    <w:rsid w:val="00460B5C"/>
    <w:rsid w:val="00465768"/>
    <w:rsid w:val="00466E87"/>
    <w:rsid w:val="00474883"/>
    <w:rsid w:val="00482673"/>
    <w:rsid w:val="00486011"/>
    <w:rsid w:val="004C7758"/>
    <w:rsid w:val="004C79B7"/>
    <w:rsid w:val="004D0726"/>
    <w:rsid w:val="004D3803"/>
    <w:rsid w:val="004E16D8"/>
    <w:rsid w:val="004E1C32"/>
    <w:rsid w:val="004E4B49"/>
    <w:rsid w:val="004E595A"/>
    <w:rsid w:val="004E6348"/>
    <w:rsid w:val="004F2673"/>
    <w:rsid w:val="004F3D36"/>
    <w:rsid w:val="004F5663"/>
    <w:rsid w:val="004F5BAA"/>
    <w:rsid w:val="004F6C10"/>
    <w:rsid w:val="0050066D"/>
    <w:rsid w:val="005009DC"/>
    <w:rsid w:val="005159F9"/>
    <w:rsid w:val="0051758E"/>
    <w:rsid w:val="00522E5A"/>
    <w:rsid w:val="00526427"/>
    <w:rsid w:val="00526578"/>
    <w:rsid w:val="00530600"/>
    <w:rsid w:val="00533A9F"/>
    <w:rsid w:val="00534CC2"/>
    <w:rsid w:val="005370E0"/>
    <w:rsid w:val="00542408"/>
    <w:rsid w:val="005429F4"/>
    <w:rsid w:val="005441E0"/>
    <w:rsid w:val="00545535"/>
    <w:rsid w:val="00545F3D"/>
    <w:rsid w:val="005560C3"/>
    <w:rsid w:val="00557228"/>
    <w:rsid w:val="00560FE8"/>
    <w:rsid w:val="0056252D"/>
    <w:rsid w:val="00567E72"/>
    <w:rsid w:val="0057130E"/>
    <w:rsid w:val="00571894"/>
    <w:rsid w:val="0057257E"/>
    <w:rsid w:val="00575FEB"/>
    <w:rsid w:val="00576188"/>
    <w:rsid w:val="00581486"/>
    <w:rsid w:val="005825F0"/>
    <w:rsid w:val="00582B43"/>
    <w:rsid w:val="00586165"/>
    <w:rsid w:val="00586BF7"/>
    <w:rsid w:val="00586C62"/>
    <w:rsid w:val="005902DB"/>
    <w:rsid w:val="00590EE4"/>
    <w:rsid w:val="005A54B1"/>
    <w:rsid w:val="005A5CC7"/>
    <w:rsid w:val="005A663A"/>
    <w:rsid w:val="005B0E28"/>
    <w:rsid w:val="005B366E"/>
    <w:rsid w:val="005C1716"/>
    <w:rsid w:val="005C45C2"/>
    <w:rsid w:val="005C583B"/>
    <w:rsid w:val="005C5EEA"/>
    <w:rsid w:val="005D18D1"/>
    <w:rsid w:val="005D1B37"/>
    <w:rsid w:val="005D3C0F"/>
    <w:rsid w:val="005D4DEA"/>
    <w:rsid w:val="005D540E"/>
    <w:rsid w:val="005D59DF"/>
    <w:rsid w:val="005D662D"/>
    <w:rsid w:val="005D6CD6"/>
    <w:rsid w:val="005E0E9E"/>
    <w:rsid w:val="005E261B"/>
    <w:rsid w:val="005E3E39"/>
    <w:rsid w:val="005E548C"/>
    <w:rsid w:val="005E725E"/>
    <w:rsid w:val="005E7FF5"/>
    <w:rsid w:val="005F1993"/>
    <w:rsid w:val="005F20B2"/>
    <w:rsid w:val="005F2F5E"/>
    <w:rsid w:val="00605246"/>
    <w:rsid w:val="00613C85"/>
    <w:rsid w:val="0061776D"/>
    <w:rsid w:val="00621630"/>
    <w:rsid w:val="006228A2"/>
    <w:rsid w:val="00624751"/>
    <w:rsid w:val="00624EA3"/>
    <w:rsid w:val="00630144"/>
    <w:rsid w:val="00635926"/>
    <w:rsid w:val="00642065"/>
    <w:rsid w:val="00644532"/>
    <w:rsid w:val="00645970"/>
    <w:rsid w:val="00650DCF"/>
    <w:rsid w:val="00652480"/>
    <w:rsid w:val="006533CD"/>
    <w:rsid w:val="00653A53"/>
    <w:rsid w:val="00655929"/>
    <w:rsid w:val="00661045"/>
    <w:rsid w:val="0066588F"/>
    <w:rsid w:val="00670C5E"/>
    <w:rsid w:val="00672076"/>
    <w:rsid w:val="006747C2"/>
    <w:rsid w:val="00692C7E"/>
    <w:rsid w:val="00694BBF"/>
    <w:rsid w:val="006B1745"/>
    <w:rsid w:val="006B36D5"/>
    <w:rsid w:val="006B589A"/>
    <w:rsid w:val="006B5C1D"/>
    <w:rsid w:val="006C0E35"/>
    <w:rsid w:val="006C45F4"/>
    <w:rsid w:val="006C7B73"/>
    <w:rsid w:val="006D5F50"/>
    <w:rsid w:val="006E0CA3"/>
    <w:rsid w:val="006E1EF8"/>
    <w:rsid w:val="006E3420"/>
    <w:rsid w:val="006E5305"/>
    <w:rsid w:val="006F23E3"/>
    <w:rsid w:val="006F3D99"/>
    <w:rsid w:val="006F45CD"/>
    <w:rsid w:val="006F4B9E"/>
    <w:rsid w:val="006F6E39"/>
    <w:rsid w:val="006F73F8"/>
    <w:rsid w:val="00707CE8"/>
    <w:rsid w:val="00711287"/>
    <w:rsid w:val="00715237"/>
    <w:rsid w:val="00720DAC"/>
    <w:rsid w:val="0072269C"/>
    <w:rsid w:val="0073214C"/>
    <w:rsid w:val="00733425"/>
    <w:rsid w:val="007376FE"/>
    <w:rsid w:val="007407EE"/>
    <w:rsid w:val="00743185"/>
    <w:rsid w:val="0074544A"/>
    <w:rsid w:val="007510E5"/>
    <w:rsid w:val="0075640A"/>
    <w:rsid w:val="00756D39"/>
    <w:rsid w:val="00757763"/>
    <w:rsid w:val="007642C8"/>
    <w:rsid w:val="00770A6B"/>
    <w:rsid w:val="00770B0D"/>
    <w:rsid w:val="00770B59"/>
    <w:rsid w:val="00774EE1"/>
    <w:rsid w:val="00777EEA"/>
    <w:rsid w:val="007807DD"/>
    <w:rsid w:val="00783869"/>
    <w:rsid w:val="0078387E"/>
    <w:rsid w:val="00784D4F"/>
    <w:rsid w:val="007850C5"/>
    <w:rsid w:val="007857C1"/>
    <w:rsid w:val="00786E34"/>
    <w:rsid w:val="0079034C"/>
    <w:rsid w:val="007907D4"/>
    <w:rsid w:val="00794FA1"/>
    <w:rsid w:val="007A7E7B"/>
    <w:rsid w:val="007A7EF6"/>
    <w:rsid w:val="007B0107"/>
    <w:rsid w:val="007B1CB1"/>
    <w:rsid w:val="007B2E9E"/>
    <w:rsid w:val="007B7802"/>
    <w:rsid w:val="007C062D"/>
    <w:rsid w:val="007C455D"/>
    <w:rsid w:val="007C4B40"/>
    <w:rsid w:val="007C5465"/>
    <w:rsid w:val="007D0BFE"/>
    <w:rsid w:val="007D31E0"/>
    <w:rsid w:val="007D7F0E"/>
    <w:rsid w:val="007E1A81"/>
    <w:rsid w:val="007F0000"/>
    <w:rsid w:val="007F0E56"/>
    <w:rsid w:val="007F58F3"/>
    <w:rsid w:val="007F5F87"/>
    <w:rsid w:val="00800897"/>
    <w:rsid w:val="008034F2"/>
    <w:rsid w:val="00803EEB"/>
    <w:rsid w:val="00804C1B"/>
    <w:rsid w:val="0080567A"/>
    <w:rsid w:val="00811827"/>
    <w:rsid w:val="008202FC"/>
    <w:rsid w:val="008205DC"/>
    <w:rsid w:val="00822951"/>
    <w:rsid w:val="008231F2"/>
    <w:rsid w:val="00825486"/>
    <w:rsid w:val="00831DCD"/>
    <w:rsid w:val="00834741"/>
    <w:rsid w:val="00835A8C"/>
    <w:rsid w:val="0084193E"/>
    <w:rsid w:val="0084309C"/>
    <w:rsid w:val="00854E2E"/>
    <w:rsid w:val="0086079B"/>
    <w:rsid w:val="008620AF"/>
    <w:rsid w:val="008623F1"/>
    <w:rsid w:val="00865801"/>
    <w:rsid w:val="00865C36"/>
    <w:rsid w:val="0087017B"/>
    <w:rsid w:val="00877511"/>
    <w:rsid w:val="00877801"/>
    <w:rsid w:val="00882185"/>
    <w:rsid w:val="008901D1"/>
    <w:rsid w:val="00890B44"/>
    <w:rsid w:val="008940B2"/>
    <w:rsid w:val="00894189"/>
    <w:rsid w:val="00897BDB"/>
    <w:rsid w:val="008A0413"/>
    <w:rsid w:val="008A0924"/>
    <w:rsid w:val="008A1B78"/>
    <w:rsid w:val="008A340C"/>
    <w:rsid w:val="008A43B1"/>
    <w:rsid w:val="008A627B"/>
    <w:rsid w:val="008B1D28"/>
    <w:rsid w:val="008C2BB5"/>
    <w:rsid w:val="008C3DE9"/>
    <w:rsid w:val="008C4AF6"/>
    <w:rsid w:val="008C5CAC"/>
    <w:rsid w:val="008D0CD9"/>
    <w:rsid w:val="008D1269"/>
    <w:rsid w:val="008D3040"/>
    <w:rsid w:val="008D309D"/>
    <w:rsid w:val="008D6ECD"/>
    <w:rsid w:val="008E3802"/>
    <w:rsid w:val="008E3861"/>
    <w:rsid w:val="008E4D65"/>
    <w:rsid w:val="008F7225"/>
    <w:rsid w:val="009061D8"/>
    <w:rsid w:val="00914902"/>
    <w:rsid w:val="009203B0"/>
    <w:rsid w:val="00925D62"/>
    <w:rsid w:val="00933129"/>
    <w:rsid w:val="00941D74"/>
    <w:rsid w:val="009539F1"/>
    <w:rsid w:val="00957647"/>
    <w:rsid w:val="00957E37"/>
    <w:rsid w:val="009614DF"/>
    <w:rsid w:val="00961732"/>
    <w:rsid w:val="00973C43"/>
    <w:rsid w:val="0097417C"/>
    <w:rsid w:val="009818F9"/>
    <w:rsid w:val="00983C91"/>
    <w:rsid w:val="00987201"/>
    <w:rsid w:val="00987491"/>
    <w:rsid w:val="009A2603"/>
    <w:rsid w:val="009A4BB1"/>
    <w:rsid w:val="009A664D"/>
    <w:rsid w:val="009A74B6"/>
    <w:rsid w:val="009B0E1A"/>
    <w:rsid w:val="009B1A8F"/>
    <w:rsid w:val="009B2842"/>
    <w:rsid w:val="009B6213"/>
    <w:rsid w:val="009B62DA"/>
    <w:rsid w:val="009B7BAB"/>
    <w:rsid w:val="009C023D"/>
    <w:rsid w:val="009D079C"/>
    <w:rsid w:val="009D096B"/>
    <w:rsid w:val="009D58B2"/>
    <w:rsid w:val="009D6F8B"/>
    <w:rsid w:val="009E26ED"/>
    <w:rsid w:val="009F0A16"/>
    <w:rsid w:val="009F4FE7"/>
    <w:rsid w:val="009F64DA"/>
    <w:rsid w:val="009F68B1"/>
    <w:rsid w:val="00A052C7"/>
    <w:rsid w:val="00A06239"/>
    <w:rsid w:val="00A07288"/>
    <w:rsid w:val="00A076DF"/>
    <w:rsid w:val="00A107A8"/>
    <w:rsid w:val="00A15A82"/>
    <w:rsid w:val="00A16B65"/>
    <w:rsid w:val="00A16DA9"/>
    <w:rsid w:val="00A17694"/>
    <w:rsid w:val="00A22BC9"/>
    <w:rsid w:val="00A27312"/>
    <w:rsid w:val="00A33EB9"/>
    <w:rsid w:val="00A37C0F"/>
    <w:rsid w:val="00A402F9"/>
    <w:rsid w:val="00A43860"/>
    <w:rsid w:val="00A473F1"/>
    <w:rsid w:val="00A52AFE"/>
    <w:rsid w:val="00A616BD"/>
    <w:rsid w:val="00A62484"/>
    <w:rsid w:val="00A64010"/>
    <w:rsid w:val="00A6672E"/>
    <w:rsid w:val="00A73732"/>
    <w:rsid w:val="00A75130"/>
    <w:rsid w:val="00A81042"/>
    <w:rsid w:val="00A83AC2"/>
    <w:rsid w:val="00A83C6F"/>
    <w:rsid w:val="00A84E86"/>
    <w:rsid w:val="00A87DB4"/>
    <w:rsid w:val="00A9078F"/>
    <w:rsid w:val="00A92818"/>
    <w:rsid w:val="00A94407"/>
    <w:rsid w:val="00A9482C"/>
    <w:rsid w:val="00A9705B"/>
    <w:rsid w:val="00AA097D"/>
    <w:rsid w:val="00AB1928"/>
    <w:rsid w:val="00AB5888"/>
    <w:rsid w:val="00AC1E9B"/>
    <w:rsid w:val="00AC3F02"/>
    <w:rsid w:val="00AC51F0"/>
    <w:rsid w:val="00AC7CD8"/>
    <w:rsid w:val="00AD2991"/>
    <w:rsid w:val="00AD3D1C"/>
    <w:rsid w:val="00AE5E08"/>
    <w:rsid w:val="00AF4BD0"/>
    <w:rsid w:val="00AF6A57"/>
    <w:rsid w:val="00AF6DDA"/>
    <w:rsid w:val="00B00EE5"/>
    <w:rsid w:val="00B049AC"/>
    <w:rsid w:val="00B04BB7"/>
    <w:rsid w:val="00B04E36"/>
    <w:rsid w:val="00B0595B"/>
    <w:rsid w:val="00B05EB5"/>
    <w:rsid w:val="00B0796C"/>
    <w:rsid w:val="00B10C41"/>
    <w:rsid w:val="00B11E43"/>
    <w:rsid w:val="00B1268D"/>
    <w:rsid w:val="00B1651A"/>
    <w:rsid w:val="00B21479"/>
    <w:rsid w:val="00B23626"/>
    <w:rsid w:val="00B23910"/>
    <w:rsid w:val="00B26FC7"/>
    <w:rsid w:val="00B306CE"/>
    <w:rsid w:val="00B31360"/>
    <w:rsid w:val="00B34C06"/>
    <w:rsid w:val="00B34DF8"/>
    <w:rsid w:val="00B36AFB"/>
    <w:rsid w:val="00B3782E"/>
    <w:rsid w:val="00B37A62"/>
    <w:rsid w:val="00B37F1F"/>
    <w:rsid w:val="00B4404F"/>
    <w:rsid w:val="00B4476A"/>
    <w:rsid w:val="00B515E5"/>
    <w:rsid w:val="00B53C09"/>
    <w:rsid w:val="00B607B5"/>
    <w:rsid w:val="00B612E5"/>
    <w:rsid w:val="00B73071"/>
    <w:rsid w:val="00B73F21"/>
    <w:rsid w:val="00B742AF"/>
    <w:rsid w:val="00B75C17"/>
    <w:rsid w:val="00B77F80"/>
    <w:rsid w:val="00B808A8"/>
    <w:rsid w:val="00B91E19"/>
    <w:rsid w:val="00B96AB7"/>
    <w:rsid w:val="00BA2C24"/>
    <w:rsid w:val="00BA5928"/>
    <w:rsid w:val="00BB5CEA"/>
    <w:rsid w:val="00BC59DC"/>
    <w:rsid w:val="00BC5E1D"/>
    <w:rsid w:val="00BC65DA"/>
    <w:rsid w:val="00BC74EB"/>
    <w:rsid w:val="00BD34B2"/>
    <w:rsid w:val="00BD398E"/>
    <w:rsid w:val="00BE2609"/>
    <w:rsid w:val="00BF53D8"/>
    <w:rsid w:val="00BF5799"/>
    <w:rsid w:val="00C01FD2"/>
    <w:rsid w:val="00C02997"/>
    <w:rsid w:val="00C1062A"/>
    <w:rsid w:val="00C15224"/>
    <w:rsid w:val="00C22949"/>
    <w:rsid w:val="00C255A2"/>
    <w:rsid w:val="00C354A3"/>
    <w:rsid w:val="00C432F7"/>
    <w:rsid w:val="00C43CFA"/>
    <w:rsid w:val="00C44380"/>
    <w:rsid w:val="00C476BF"/>
    <w:rsid w:val="00C5419A"/>
    <w:rsid w:val="00C55590"/>
    <w:rsid w:val="00C56E97"/>
    <w:rsid w:val="00C57A09"/>
    <w:rsid w:val="00C57DA7"/>
    <w:rsid w:val="00C60A62"/>
    <w:rsid w:val="00C631B9"/>
    <w:rsid w:val="00C67872"/>
    <w:rsid w:val="00C734D8"/>
    <w:rsid w:val="00C747CF"/>
    <w:rsid w:val="00C753F0"/>
    <w:rsid w:val="00C76F82"/>
    <w:rsid w:val="00C801EB"/>
    <w:rsid w:val="00C8169E"/>
    <w:rsid w:val="00C96FD7"/>
    <w:rsid w:val="00CA38EB"/>
    <w:rsid w:val="00CA71F1"/>
    <w:rsid w:val="00CA7662"/>
    <w:rsid w:val="00CA7AD5"/>
    <w:rsid w:val="00CB1330"/>
    <w:rsid w:val="00CB3033"/>
    <w:rsid w:val="00CB45BC"/>
    <w:rsid w:val="00CB467A"/>
    <w:rsid w:val="00CC1E16"/>
    <w:rsid w:val="00CC205A"/>
    <w:rsid w:val="00CC3CBF"/>
    <w:rsid w:val="00CC7AD2"/>
    <w:rsid w:val="00CD14CA"/>
    <w:rsid w:val="00CD4ED0"/>
    <w:rsid w:val="00CE25A2"/>
    <w:rsid w:val="00CE2F23"/>
    <w:rsid w:val="00CE73AF"/>
    <w:rsid w:val="00CF0D18"/>
    <w:rsid w:val="00CF1FB3"/>
    <w:rsid w:val="00CF3530"/>
    <w:rsid w:val="00CF4533"/>
    <w:rsid w:val="00CF4889"/>
    <w:rsid w:val="00D10D69"/>
    <w:rsid w:val="00D12098"/>
    <w:rsid w:val="00D12EBC"/>
    <w:rsid w:val="00D14356"/>
    <w:rsid w:val="00D155EE"/>
    <w:rsid w:val="00D201A3"/>
    <w:rsid w:val="00D202DC"/>
    <w:rsid w:val="00D241D1"/>
    <w:rsid w:val="00D24EA8"/>
    <w:rsid w:val="00D306C6"/>
    <w:rsid w:val="00D33593"/>
    <w:rsid w:val="00D33F79"/>
    <w:rsid w:val="00D42CEF"/>
    <w:rsid w:val="00D43DC8"/>
    <w:rsid w:val="00D47157"/>
    <w:rsid w:val="00D526B1"/>
    <w:rsid w:val="00D6188A"/>
    <w:rsid w:val="00D6234C"/>
    <w:rsid w:val="00D6378D"/>
    <w:rsid w:val="00D75502"/>
    <w:rsid w:val="00D778B7"/>
    <w:rsid w:val="00D861C4"/>
    <w:rsid w:val="00D871C0"/>
    <w:rsid w:val="00D92466"/>
    <w:rsid w:val="00D929AD"/>
    <w:rsid w:val="00D94457"/>
    <w:rsid w:val="00D947FE"/>
    <w:rsid w:val="00D94B24"/>
    <w:rsid w:val="00D96400"/>
    <w:rsid w:val="00DA181F"/>
    <w:rsid w:val="00DA4441"/>
    <w:rsid w:val="00DA622B"/>
    <w:rsid w:val="00DB291B"/>
    <w:rsid w:val="00DB2CAF"/>
    <w:rsid w:val="00DB5C71"/>
    <w:rsid w:val="00DB6952"/>
    <w:rsid w:val="00DC06CB"/>
    <w:rsid w:val="00DC0B08"/>
    <w:rsid w:val="00DC0EB6"/>
    <w:rsid w:val="00DC220A"/>
    <w:rsid w:val="00DC5BF9"/>
    <w:rsid w:val="00DD660F"/>
    <w:rsid w:val="00DD71A1"/>
    <w:rsid w:val="00DE2DDD"/>
    <w:rsid w:val="00DE5322"/>
    <w:rsid w:val="00DF2A2D"/>
    <w:rsid w:val="00DF4B14"/>
    <w:rsid w:val="00DF613A"/>
    <w:rsid w:val="00E01310"/>
    <w:rsid w:val="00E01D91"/>
    <w:rsid w:val="00E03E39"/>
    <w:rsid w:val="00E1099F"/>
    <w:rsid w:val="00E110DE"/>
    <w:rsid w:val="00E151C8"/>
    <w:rsid w:val="00E20600"/>
    <w:rsid w:val="00E211B8"/>
    <w:rsid w:val="00E26F15"/>
    <w:rsid w:val="00E35524"/>
    <w:rsid w:val="00E436AA"/>
    <w:rsid w:val="00E44AC7"/>
    <w:rsid w:val="00E44D36"/>
    <w:rsid w:val="00E460B0"/>
    <w:rsid w:val="00E47CC6"/>
    <w:rsid w:val="00E51E0D"/>
    <w:rsid w:val="00E55674"/>
    <w:rsid w:val="00E563D9"/>
    <w:rsid w:val="00E60B19"/>
    <w:rsid w:val="00E61003"/>
    <w:rsid w:val="00E61769"/>
    <w:rsid w:val="00E657B6"/>
    <w:rsid w:val="00E67F64"/>
    <w:rsid w:val="00E70AE1"/>
    <w:rsid w:val="00E73CA3"/>
    <w:rsid w:val="00E7548E"/>
    <w:rsid w:val="00E800EB"/>
    <w:rsid w:val="00E8010B"/>
    <w:rsid w:val="00E81443"/>
    <w:rsid w:val="00E8494B"/>
    <w:rsid w:val="00E90605"/>
    <w:rsid w:val="00E91F40"/>
    <w:rsid w:val="00E93D75"/>
    <w:rsid w:val="00E949ED"/>
    <w:rsid w:val="00E97AD8"/>
    <w:rsid w:val="00EA2BC2"/>
    <w:rsid w:val="00EA772D"/>
    <w:rsid w:val="00EA7A16"/>
    <w:rsid w:val="00EA7FD6"/>
    <w:rsid w:val="00EC090A"/>
    <w:rsid w:val="00EC4214"/>
    <w:rsid w:val="00EC725F"/>
    <w:rsid w:val="00ED16CE"/>
    <w:rsid w:val="00ED7049"/>
    <w:rsid w:val="00EE286E"/>
    <w:rsid w:val="00EE5746"/>
    <w:rsid w:val="00EE6CD3"/>
    <w:rsid w:val="00EE7740"/>
    <w:rsid w:val="00EF176A"/>
    <w:rsid w:val="00EF4D82"/>
    <w:rsid w:val="00EF6010"/>
    <w:rsid w:val="00F0275F"/>
    <w:rsid w:val="00F02B8C"/>
    <w:rsid w:val="00F101F0"/>
    <w:rsid w:val="00F11208"/>
    <w:rsid w:val="00F115C3"/>
    <w:rsid w:val="00F11869"/>
    <w:rsid w:val="00F11B49"/>
    <w:rsid w:val="00F153A9"/>
    <w:rsid w:val="00F16D37"/>
    <w:rsid w:val="00F178F9"/>
    <w:rsid w:val="00F201B3"/>
    <w:rsid w:val="00F22665"/>
    <w:rsid w:val="00F251AC"/>
    <w:rsid w:val="00F271E2"/>
    <w:rsid w:val="00F271F0"/>
    <w:rsid w:val="00F27E14"/>
    <w:rsid w:val="00F311AE"/>
    <w:rsid w:val="00F320F1"/>
    <w:rsid w:val="00F339FE"/>
    <w:rsid w:val="00F355E0"/>
    <w:rsid w:val="00F42185"/>
    <w:rsid w:val="00F42531"/>
    <w:rsid w:val="00F4633E"/>
    <w:rsid w:val="00F56F7D"/>
    <w:rsid w:val="00F638FB"/>
    <w:rsid w:val="00F67052"/>
    <w:rsid w:val="00F82B8D"/>
    <w:rsid w:val="00F82BB0"/>
    <w:rsid w:val="00F83C81"/>
    <w:rsid w:val="00F87E24"/>
    <w:rsid w:val="00F9007D"/>
    <w:rsid w:val="00F9151F"/>
    <w:rsid w:val="00F92C2C"/>
    <w:rsid w:val="00F93870"/>
    <w:rsid w:val="00F93F4F"/>
    <w:rsid w:val="00F95045"/>
    <w:rsid w:val="00FA19D4"/>
    <w:rsid w:val="00FA381C"/>
    <w:rsid w:val="00FA3FCC"/>
    <w:rsid w:val="00FA41C8"/>
    <w:rsid w:val="00FA5CA0"/>
    <w:rsid w:val="00FA7D3B"/>
    <w:rsid w:val="00FB7AB5"/>
    <w:rsid w:val="00FC1EE0"/>
    <w:rsid w:val="00FC2594"/>
    <w:rsid w:val="00FC6770"/>
    <w:rsid w:val="00FC6871"/>
    <w:rsid w:val="00FD0D22"/>
    <w:rsid w:val="00FD27B7"/>
    <w:rsid w:val="00FD3386"/>
    <w:rsid w:val="00FD3DD0"/>
    <w:rsid w:val="00FD58BF"/>
    <w:rsid w:val="00FD6011"/>
    <w:rsid w:val="00FD6C0F"/>
    <w:rsid w:val="00FE288A"/>
    <w:rsid w:val="00FE40CE"/>
    <w:rsid w:val="00FE71DC"/>
    <w:rsid w:val="00FF168D"/>
    <w:rsid w:val="00FF2674"/>
    <w:rsid w:val="00FF3107"/>
    <w:rsid w:val="00FF47AF"/>
    <w:rsid w:val="00FF7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2124"/>
  <w15:chartTrackingRefBased/>
  <w15:docId w15:val="{74C8EB94-EA60-4ABA-8DF1-53D8EFC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75F"/>
  </w:style>
  <w:style w:type="paragraph" w:styleId="Heading1">
    <w:name w:val="heading 1"/>
    <w:basedOn w:val="Normal"/>
    <w:next w:val="Normal"/>
    <w:link w:val="Heading1Char"/>
    <w:uiPriority w:val="9"/>
    <w:qFormat/>
    <w:rsid w:val="00E03E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3F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24"/>
    <w:pPr>
      <w:ind w:left="720"/>
      <w:contextualSpacing/>
    </w:pPr>
  </w:style>
  <w:style w:type="character" w:styleId="Hyperlink">
    <w:name w:val="Hyperlink"/>
    <w:basedOn w:val="DefaultParagraphFont"/>
    <w:uiPriority w:val="99"/>
    <w:unhideWhenUsed/>
    <w:rsid w:val="00865C36"/>
    <w:rPr>
      <w:color w:val="0000FF"/>
      <w:u w:val="single"/>
    </w:rPr>
  </w:style>
  <w:style w:type="character" w:customStyle="1" w:styleId="Heading1Char">
    <w:name w:val="Heading 1 Char"/>
    <w:basedOn w:val="DefaultParagraphFont"/>
    <w:link w:val="Heading1"/>
    <w:uiPriority w:val="9"/>
    <w:rsid w:val="00E03E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3E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3F6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C59DC"/>
    <w:rPr>
      <w:color w:val="954F72" w:themeColor="followedHyperlink"/>
      <w:u w:val="single"/>
    </w:rPr>
  </w:style>
  <w:style w:type="table" w:styleId="TableGrid">
    <w:name w:val="Table Grid"/>
    <w:basedOn w:val="TableNormal"/>
    <w:uiPriority w:val="39"/>
    <w:rsid w:val="001A1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5130"/>
    <w:rPr>
      <w:color w:val="605E5C"/>
      <w:shd w:val="clear" w:color="auto" w:fill="E1DFDD"/>
    </w:rPr>
  </w:style>
  <w:style w:type="character" w:customStyle="1" w:styleId="html-attribute-name">
    <w:name w:val="html-attribute-name"/>
    <w:basedOn w:val="DefaultParagraphFont"/>
    <w:rsid w:val="00FA19D4"/>
  </w:style>
  <w:style w:type="character" w:customStyle="1" w:styleId="html-attribute-value">
    <w:name w:val="html-attribute-value"/>
    <w:basedOn w:val="DefaultParagraphFont"/>
    <w:rsid w:val="00FA1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504945">
      <w:bodyDiv w:val="1"/>
      <w:marLeft w:val="0"/>
      <w:marRight w:val="0"/>
      <w:marTop w:val="0"/>
      <w:marBottom w:val="0"/>
      <w:divBdr>
        <w:top w:val="none" w:sz="0" w:space="0" w:color="auto"/>
        <w:left w:val="none" w:sz="0" w:space="0" w:color="auto"/>
        <w:bottom w:val="none" w:sz="0" w:space="0" w:color="auto"/>
        <w:right w:val="none" w:sz="0" w:space="0" w:color="auto"/>
      </w:divBdr>
    </w:div>
    <w:div w:id="1660956770">
      <w:bodyDiv w:val="1"/>
      <w:marLeft w:val="0"/>
      <w:marRight w:val="0"/>
      <w:marTop w:val="0"/>
      <w:marBottom w:val="0"/>
      <w:divBdr>
        <w:top w:val="none" w:sz="0" w:space="0" w:color="auto"/>
        <w:left w:val="none" w:sz="0" w:space="0" w:color="auto"/>
        <w:bottom w:val="none" w:sz="0" w:space="0" w:color="auto"/>
        <w:right w:val="none" w:sz="0" w:space="0" w:color="auto"/>
      </w:divBdr>
    </w:div>
    <w:div w:id="1926723595">
      <w:bodyDiv w:val="1"/>
      <w:marLeft w:val="0"/>
      <w:marRight w:val="0"/>
      <w:marTop w:val="0"/>
      <w:marBottom w:val="0"/>
      <w:divBdr>
        <w:top w:val="none" w:sz="0" w:space="0" w:color="auto"/>
        <w:left w:val="none" w:sz="0" w:space="0" w:color="auto"/>
        <w:bottom w:val="none" w:sz="0" w:space="0" w:color="auto"/>
        <w:right w:val="none" w:sz="0" w:space="0" w:color="auto"/>
      </w:divBdr>
    </w:div>
    <w:div w:id="204297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query/jquery-overview.htm" TargetMode="External"/><Relationship Id="rId13" Type="http://schemas.openxmlformats.org/officeDocument/2006/relationships/hyperlink" Target="https://www.w3schools.com/php/" TargetMode="External"/><Relationship Id="rId3" Type="http://schemas.openxmlformats.org/officeDocument/2006/relationships/settings" Target="settings.xml"/><Relationship Id="rId7" Type="http://schemas.openxmlformats.org/officeDocument/2006/relationships/hyperlink" Target="https://learn.jquery.com/" TargetMode="External"/><Relationship Id="rId12" Type="http://schemas.openxmlformats.org/officeDocument/2006/relationships/hyperlink" Target="https://www.php.net/manual/en/intro-whatcando.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jquery.com/" TargetMode="External"/><Relationship Id="rId11" Type="http://schemas.openxmlformats.org/officeDocument/2006/relationships/hyperlink" Target="https://www.php.net/manual/en/intro-whatis.php" TargetMode="External"/><Relationship Id="rId5" Type="http://schemas.openxmlformats.org/officeDocument/2006/relationships/hyperlink" Target="https://jquery.com/" TargetMode="External"/><Relationship Id="rId15" Type="http://schemas.openxmlformats.org/officeDocument/2006/relationships/theme" Target="theme/theme1.xml"/><Relationship Id="rId10" Type="http://schemas.openxmlformats.org/officeDocument/2006/relationships/hyperlink" Target="http://iinf362.000webhostapp.com/examples/jquery/" TargetMode="External"/><Relationship Id="rId4" Type="http://schemas.openxmlformats.org/officeDocument/2006/relationships/webSettings" Target="webSettings.xml"/><Relationship Id="rId9" Type="http://schemas.openxmlformats.org/officeDocument/2006/relationships/hyperlink" Target="https://iinf362.000webhostapp.com/example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ed\Documents\Custom%20Office%20Templates\weekl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weekly-template</Template>
  <TotalTime>5191</TotalTime>
  <Pages>4</Pages>
  <Words>1407</Words>
  <Characters>8025</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 10: Intro to JQuery</vt:lpstr>
      <vt:lpstr>    Introduction to JQuery</vt:lpstr>
      <vt:lpstr>    Next Week (April 8th)</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Velez</dc:creator>
  <cp:keywords/>
  <dc:description/>
  <cp:lastModifiedBy>Christopher Velez</cp:lastModifiedBy>
  <cp:revision>696</cp:revision>
  <dcterms:created xsi:type="dcterms:W3CDTF">2020-01-20T17:48:00Z</dcterms:created>
  <dcterms:modified xsi:type="dcterms:W3CDTF">2020-04-02T06:00:00Z</dcterms:modified>
</cp:coreProperties>
</file>